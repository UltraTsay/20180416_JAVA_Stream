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607" w:rsidRPr="00544F42" w:rsidRDefault="00E31607" w:rsidP="00544F42">
      <w:pPr>
        <w:pStyle w:val="1"/>
        <w:spacing w:after="200"/>
      </w:pPr>
      <w:r w:rsidRPr="00544F42">
        <w:t>Java IO</w:t>
      </w:r>
      <w:r w:rsidRPr="00544F42">
        <w:rPr>
          <w:rFonts w:hint="eastAsia"/>
        </w:rPr>
        <w:t>之</w:t>
      </w:r>
      <w:r w:rsidRPr="00544F42">
        <w:t>InputStream</w:t>
      </w:r>
      <w:r w:rsidRPr="00544F42">
        <w:rPr>
          <w:rFonts w:hint="eastAsia"/>
        </w:rPr>
        <w:t>和</w:t>
      </w:r>
      <w:r w:rsidRPr="00544F42">
        <w:t>OutputStream</w:t>
      </w:r>
    </w:p>
    <w:p w:rsidR="00E31607" w:rsidRPr="00843973" w:rsidRDefault="00E31607" w:rsidP="00F47A0A">
      <w:pPr>
        <w:pStyle w:val="af0"/>
        <w:ind w:firstLine="240"/>
        <w:rPr>
          <w:szCs w:val="12"/>
        </w:rPr>
      </w:pPr>
      <w:r w:rsidRPr="00843973">
        <w:t>2017.01.15</w:t>
      </w:r>
    </w:p>
    <w:p w:rsidR="00E31607" w:rsidRPr="00843973" w:rsidRDefault="00E31607" w:rsidP="00F47A0A">
      <w:pPr>
        <w:pStyle w:val="af0"/>
        <w:ind w:firstLine="240"/>
      </w:pPr>
      <w:r w:rsidRPr="00843973">
        <w:t>InputStream</w:t>
      </w:r>
      <w:r w:rsidRPr="00843973">
        <w:rPr>
          <w:rFonts w:hint="eastAsia"/>
        </w:rPr>
        <w:t>和</w:t>
      </w:r>
      <w:r w:rsidRPr="00843973">
        <w:t>OutStream</w:t>
      </w:r>
      <w:r w:rsidRPr="00843973">
        <w:rPr>
          <w:rFonts w:hint="eastAsia"/>
        </w:rPr>
        <w:t>是</w:t>
      </w:r>
      <w:r w:rsidRPr="00843973">
        <w:t>java.io</w:t>
      </w:r>
      <w:r w:rsidR="00694E9F">
        <w:rPr>
          <w:rFonts w:hint="eastAsia"/>
        </w:rPr>
        <w:t>封包</w:t>
      </w:r>
      <w:r w:rsidRPr="00843973">
        <w:rPr>
          <w:rFonts w:hint="eastAsia"/>
        </w:rPr>
        <w:t>中面向位元組操作的兩個頂層抽象類別，所有關於</w:t>
      </w:r>
      <w:r w:rsidRPr="00843973">
        <w:t>java</w:t>
      </w:r>
      <w:r w:rsidRPr="00843973">
        <w:rPr>
          <w:rFonts w:hint="eastAsia"/>
        </w:rPr>
        <w:t>同步</w:t>
      </w:r>
      <w:r w:rsidRPr="00843973">
        <w:t>IO</w:t>
      </w:r>
      <w:r w:rsidRPr="00843973">
        <w:rPr>
          <w:rFonts w:hint="eastAsia"/>
        </w:rPr>
        <w:t>位元組</w:t>
      </w:r>
      <w:r w:rsidR="00B21C81">
        <w:rPr>
          <w:rFonts w:hint="eastAsia"/>
        </w:rPr>
        <w:t>串流</w:t>
      </w:r>
      <w:r w:rsidRPr="00843973">
        <w:rPr>
          <w:rFonts w:hint="eastAsia"/>
        </w:rPr>
        <w:t>的操作都是基於這兩個的。</w:t>
      </w:r>
    </w:p>
    <w:p w:rsidR="00E31607" w:rsidRPr="00843973" w:rsidRDefault="00E31607" w:rsidP="00B21C81">
      <w:pPr>
        <w:pStyle w:val="21"/>
        <w:spacing w:before="200" w:after="40"/>
      </w:pPr>
      <w:r w:rsidRPr="00843973">
        <w:rPr>
          <w:rFonts w:hint="eastAsia"/>
        </w:rPr>
        <w:t>什麼是</w:t>
      </w:r>
      <w:r w:rsidR="00B21C81">
        <w:rPr>
          <w:rFonts w:hint="eastAsia"/>
        </w:rPr>
        <w:t>串流</w:t>
      </w:r>
      <w:r w:rsidRPr="00843973">
        <w:rPr>
          <w:rFonts w:hint="eastAsia"/>
        </w:rPr>
        <w:t>？</w:t>
      </w:r>
    </w:p>
    <w:p w:rsidR="00E31607" w:rsidRPr="00843973" w:rsidRDefault="00E31607" w:rsidP="00F47A0A">
      <w:pPr>
        <w:pStyle w:val="af0"/>
        <w:ind w:firstLine="240"/>
      </w:pPr>
      <w:r w:rsidRPr="00843973">
        <w:rPr>
          <w:rFonts w:hint="eastAsia"/>
        </w:rPr>
        <w:t>《</w:t>
      </w:r>
      <w:r w:rsidRPr="00843973">
        <w:t>O'Reilly-Java Io</w:t>
      </w:r>
      <w:r w:rsidRPr="00843973">
        <w:rPr>
          <w:rFonts w:hint="eastAsia"/>
        </w:rPr>
        <w:t>》中是這麼解釋的：</w:t>
      </w:r>
    </w:p>
    <w:p w:rsidR="00F86BAA" w:rsidRDefault="00E31607" w:rsidP="00F47A0A">
      <w:pPr>
        <w:pStyle w:val="af0"/>
        <w:ind w:firstLine="240"/>
      </w:pPr>
      <w:r w:rsidRPr="00843973">
        <w:t>A stream is an ordered sequence of bytes of undetermined length. Input streams move bytes</w:t>
      </w:r>
    </w:p>
    <w:p w:rsidR="00F86BAA" w:rsidRDefault="00E31607" w:rsidP="00F47A0A">
      <w:pPr>
        <w:pStyle w:val="af0"/>
        <w:ind w:firstLine="240"/>
      </w:pPr>
      <w:r w:rsidRPr="00843973">
        <w:t>of data into a Java program from some generally external source. Output streams move bytes</w:t>
      </w:r>
    </w:p>
    <w:p w:rsidR="00F86BAA" w:rsidRDefault="00E31607" w:rsidP="00F47A0A">
      <w:pPr>
        <w:pStyle w:val="af0"/>
        <w:ind w:firstLine="240"/>
      </w:pPr>
      <w:r w:rsidRPr="00843973">
        <w:t>of data from Java to some generally external target. (In special cases streams can also move</w:t>
      </w:r>
    </w:p>
    <w:p w:rsidR="00E31607" w:rsidRPr="00843973" w:rsidRDefault="00E31607" w:rsidP="00F47A0A">
      <w:pPr>
        <w:pStyle w:val="af0"/>
        <w:ind w:firstLine="240"/>
      </w:pPr>
      <w:r w:rsidRPr="00843973">
        <w:t>bytes from one part of a Java program to another.)</w:t>
      </w:r>
    </w:p>
    <w:p w:rsidR="00E31607" w:rsidRPr="00843973" w:rsidRDefault="00B21C81" w:rsidP="00F47A0A">
      <w:pPr>
        <w:pStyle w:val="af0"/>
        <w:ind w:firstLine="240"/>
      </w:pPr>
      <w:r>
        <w:rPr>
          <w:rFonts w:hint="eastAsia"/>
        </w:rPr>
        <w:t>串流</w:t>
      </w:r>
      <w:r w:rsidR="00E31607" w:rsidRPr="00843973">
        <w:rPr>
          <w:rFonts w:hint="eastAsia"/>
        </w:rPr>
        <w:t>是一個不確定長度的有序位元組序列。輸入</w:t>
      </w:r>
      <w:r>
        <w:rPr>
          <w:rFonts w:hint="eastAsia"/>
        </w:rPr>
        <w:t>串流</w:t>
      </w:r>
      <w:r w:rsidR="00E31607" w:rsidRPr="00843973">
        <w:rPr>
          <w:rFonts w:hint="eastAsia"/>
        </w:rPr>
        <w:t>從外部資源將資料位元組移動到</w:t>
      </w:r>
      <w:r w:rsidR="00E31607" w:rsidRPr="00843973">
        <w:t>Java</w:t>
      </w:r>
      <w:r w:rsidR="00E31607" w:rsidRPr="00843973">
        <w:rPr>
          <w:rFonts w:hint="eastAsia"/>
        </w:rPr>
        <w:t>程式中。輸出</w:t>
      </w:r>
      <w:r>
        <w:rPr>
          <w:rFonts w:hint="eastAsia"/>
        </w:rPr>
        <w:t>串流</w:t>
      </w:r>
      <w:r w:rsidR="00E31607" w:rsidRPr="00843973">
        <w:rPr>
          <w:rFonts w:hint="eastAsia"/>
        </w:rPr>
        <w:t>從</w:t>
      </w:r>
      <w:r w:rsidR="00E31607" w:rsidRPr="00843973">
        <w:t>Java</w:t>
      </w:r>
      <w:r w:rsidR="00E31607" w:rsidRPr="00843973">
        <w:rPr>
          <w:rFonts w:hint="eastAsia"/>
        </w:rPr>
        <w:t>程式中將資料位元組移動到外部目標。</w:t>
      </w:r>
      <w:r w:rsidR="00F86BAA">
        <w:rPr>
          <w:rFonts w:hint="eastAsia"/>
        </w:rPr>
        <w:t>(</w:t>
      </w:r>
      <w:r w:rsidR="00E31607" w:rsidRPr="00843973">
        <w:rPr>
          <w:rFonts w:hint="eastAsia"/>
        </w:rPr>
        <w:t>特殊的情況也可以將位元組從</w:t>
      </w:r>
      <w:r w:rsidR="00E31607" w:rsidRPr="00843973">
        <w:t>java</w:t>
      </w:r>
      <w:r w:rsidR="00E31607" w:rsidRPr="00843973">
        <w:rPr>
          <w:rFonts w:hint="eastAsia"/>
        </w:rPr>
        <w:t>程式中一部分移動到另一部分</w:t>
      </w:r>
      <w:r w:rsidR="00F86BAA">
        <w:rPr>
          <w:rFonts w:hint="eastAsia"/>
        </w:rPr>
        <w:t>)</w:t>
      </w:r>
    </w:p>
    <w:p w:rsidR="00E31607" w:rsidRPr="00843973" w:rsidRDefault="00B21C81" w:rsidP="00B21C81">
      <w:pPr>
        <w:pStyle w:val="21"/>
        <w:spacing w:before="200" w:after="40"/>
      </w:pPr>
      <w:r>
        <w:rPr>
          <w:rFonts w:hint="eastAsia"/>
        </w:rPr>
        <w:t>串流</w:t>
      </w:r>
      <w:r w:rsidR="00E31607" w:rsidRPr="00843973">
        <w:rPr>
          <w:rFonts w:hint="eastAsia"/>
        </w:rPr>
        <w:t>從哪裡來？</w:t>
      </w:r>
    </w:p>
    <w:p w:rsidR="00F86BAA" w:rsidRDefault="00E31607" w:rsidP="00F47A0A">
      <w:pPr>
        <w:pStyle w:val="af0"/>
        <w:ind w:firstLine="240"/>
      </w:pPr>
      <w:r w:rsidRPr="00843973">
        <w:rPr>
          <w:rFonts w:hint="eastAsia"/>
        </w:rPr>
        <w:t>通常</w:t>
      </w:r>
      <w:r w:rsidR="00B21C81">
        <w:rPr>
          <w:rFonts w:hint="eastAsia"/>
        </w:rPr>
        <w:t>串流</w:t>
      </w:r>
      <w:r w:rsidRPr="00843973">
        <w:rPr>
          <w:rFonts w:hint="eastAsia"/>
        </w:rPr>
        <w:t>來自於：</w:t>
      </w:r>
    </w:p>
    <w:p w:rsidR="00F86BAA" w:rsidRDefault="00E31607" w:rsidP="0072094D">
      <w:pPr>
        <w:pStyle w:val="a"/>
      </w:pPr>
      <w:r w:rsidRPr="00843973">
        <w:rPr>
          <w:rFonts w:hint="eastAsia"/>
        </w:rPr>
        <w:t>網路</w:t>
      </w:r>
    </w:p>
    <w:p w:rsidR="00F86BAA" w:rsidRDefault="00E31607" w:rsidP="0072094D">
      <w:pPr>
        <w:pStyle w:val="a"/>
      </w:pPr>
      <w:r w:rsidRPr="00843973">
        <w:rPr>
          <w:rFonts w:hint="eastAsia"/>
        </w:rPr>
        <w:t>文件</w:t>
      </w:r>
    </w:p>
    <w:p w:rsidR="00E31607" w:rsidRPr="00843973" w:rsidRDefault="00E31607" w:rsidP="0072094D">
      <w:pPr>
        <w:pStyle w:val="a"/>
      </w:pPr>
      <w:r w:rsidRPr="00843973">
        <w:t>java</w:t>
      </w:r>
      <w:r w:rsidRPr="00843973">
        <w:rPr>
          <w:rFonts w:hint="eastAsia"/>
        </w:rPr>
        <w:t>內部程式</w:t>
      </w:r>
    </w:p>
    <w:p w:rsidR="00E31607" w:rsidRPr="00843973" w:rsidRDefault="00E31607" w:rsidP="00B21C81">
      <w:pPr>
        <w:pStyle w:val="21"/>
        <w:spacing w:before="200" w:after="40"/>
      </w:pPr>
      <w:r w:rsidRPr="00843973">
        <w:rPr>
          <w:rFonts w:hint="eastAsia"/>
        </w:rPr>
        <w:t>InputStream</w:t>
      </w:r>
      <w:r w:rsidR="00F86BAA">
        <w:rPr>
          <w:rFonts w:hint="eastAsia"/>
        </w:rPr>
        <w:t>(</w:t>
      </w:r>
      <w:r w:rsidRPr="00843973">
        <w:rPr>
          <w:rFonts w:hint="eastAsia"/>
        </w:rPr>
        <w:t>輸入</w:t>
      </w:r>
      <w:r w:rsidR="00B21C81">
        <w:rPr>
          <w:rFonts w:hint="eastAsia"/>
        </w:rPr>
        <w:t>串流</w:t>
      </w:r>
      <w:r w:rsidR="00F86BAA">
        <w:rPr>
          <w:rFonts w:hint="eastAsia"/>
        </w:rPr>
        <w:t>)</w:t>
      </w:r>
    </w:p>
    <w:p w:rsidR="00E31607" w:rsidRPr="00843973" w:rsidRDefault="00E31607" w:rsidP="00F47A0A">
      <w:pPr>
        <w:pStyle w:val="af0"/>
        <w:ind w:firstLine="240"/>
      </w:pPr>
      <w:r w:rsidRPr="00843973">
        <w:rPr>
          <w:rFonts w:hint="eastAsia"/>
        </w:rPr>
        <w:t>InputStream</w:t>
      </w:r>
      <w:r w:rsidRPr="00843973">
        <w:rPr>
          <w:rFonts w:hint="eastAsia"/>
        </w:rPr>
        <w:t>作為</w:t>
      </w:r>
      <w:r w:rsidRPr="00843973">
        <w:rPr>
          <w:rFonts w:hint="eastAsia"/>
        </w:rPr>
        <w:t>java</w:t>
      </w:r>
      <w:r w:rsidRPr="00843973">
        <w:rPr>
          <w:rFonts w:hint="eastAsia"/>
        </w:rPr>
        <w:t>中用於讀取</w:t>
      </w:r>
      <w:r w:rsidR="00B21C81">
        <w:rPr>
          <w:rFonts w:hint="eastAsia"/>
        </w:rPr>
        <w:t>串流</w:t>
      </w:r>
      <w:r w:rsidRPr="00843973">
        <w:rPr>
          <w:rFonts w:hint="eastAsia"/>
        </w:rPr>
        <w:t>中位元組的頂層抽象類別，定義一些方法：</w:t>
      </w:r>
    </w:p>
    <w:p w:rsidR="00E31607" w:rsidRPr="00BB7CED" w:rsidRDefault="00E31607" w:rsidP="00BB7CED">
      <w:pPr>
        <w:pStyle w:val="ad"/>
        <w:ind w:left="240" w:hanging="240"/>
      </w:pPr>
      <w:r w:rsidRPr="00BB7CED">
        <w:t>public abstract int read(</w:t>
      </w:r>
      <w:r w:rsidR="00694E9F">
        <w:t>) throw</w:t>
      </w:r>
      <w:r w:rsidRPr="00BB7CED">
        <w:t>s IOException</w:t>
      </w:r>
    </w:p>
    <w:p w:rsidR="00E31607" w:rsidRPr="00BB7CED" w:rsidRDefault="00E31607" w:rsidP="00BB7CED">
      <w:pPr>
        <w:pStyle w:val="ad"/>
        <w:ind w:left="240" w:hanging="240"/>
      </w:pPr>
      <w:r w:rsidRPr="00BB7CED">
        <w:t>public int read(byte b[], int off, int len</w:t>
      </w:r>
      <w:r w:rsidR="00694E9F">
        <w:t>) throw</w:t>
      </w:r>
      <w:r w:rsidRPr="00BB7CED">
        <w:t>s IOException</w:t>
      </w:r>
    </w:p>
    <w:p w:rsidR="00E31607" w:rsidRPr="00BB7CED" w:rsidRDefault="00E31607" w:rsidP="00BB7CED">
      <w:pPr>
        <w:pStyle w:val="ad"/>
        <w:ind w:left="240" w:hanging="240"/>
      </w:pPr>
      <w:r w:rsidRPr="00BB7CED">
        <w:t>public int read(byte b[]</w:t>
      </w:r>
      <w:r w:rsidR="00694E9F">
        <w:t>) throw</w:t>
      </w:r>
      <w:r w:rsidRPr="00BB7CED">
        <w:t>s IOException</w:t>
      </w:r>
      <w:r w:rsidR="00F86BAA"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return read(b, 0, b.length);</w:t>
      </w:r>
    </w:p>
    <w:p w:rsidR="00E31607" w:rsidRPr="00BB7CED" w:rsidRDefault="00E31607" w:rsidP="00BB7CED">
      <w:pPr>
        <w:pStyle w:val="ad"/>
        <w:ind w:left="240" w:hanging="240"/>
      </w:pPr>
      <w:r w:rsidRPr="00BB7CED">
        <w:t>}</w:t>
      </w:r>
    </w:p>
    <w:p w:rsidR="00F86BAA" w:rsidRDefault="00E31607" w:rsidP="00F47A0A">
      <w:pPr>
        <w:pStyle w:val="af0"/>
        <w:ind w:firstLine="240"/>
      </w:pPr>
      <w:r w:rsidRPr="00843973">
        <w:rPr>
          <w:rFonts w:hint="eastAsia"/>
        </w:rPr>
        <w:t>有三個</w:t>
      </w:r>
      <w:r w:rsidRPr="00843973">
        <w:t>read</w:t>
      </w:r>
      <w:r w:rsidRPr="00843973">
        <w:rPr>
          <w:rFonts w:hint="eastAsia"/>
        </w:rPr>
        <w:t>方法用來讀取位元組：</w:t>
      </w:r>
    </w:p>
    <w:p w:rsidR="00E31607" w:rsidRPr="0072094D" w:rsidRDefault="00E31607" w:rsidP="0072094D">
      <w:pPr>
        <w:pStyle w:val="a"/>
        <w:numPr>
          <w:ilvl w:val="0"/>
          <w:numId w:val="12"/>
        </w:numPr>
      </w:pPr>
      <w:r w:rsidRPr="0072094D">
        <w:rPr>
          <w:rFonts w:hint="eastAsia"/>
        </w:rPr>
        <w:t>第一個抽象方法交由子</w:t>
      </w:r>
      <w:r w:rsidR="00B21C81" w:rsidRPr="0072094D">
        <w:rPr>
          <w:rFonts w:hint="eastAsia"/>
        </w:rPr>
        <w:t>類別</w:t>
      </w:r>
      <w:r w:rsidRPr="0072094D">
        <w:rPr>
          <w:rFonts w:hint="eastAsia"/>
        </w:rPr>
        <w:t>實現，讀取一個無符號位元組</w:t>
      </w:r>
      <w:r w:rsidR="0072094D">
        <w:rPr>
          <w:rFonts w:hint="eastAsia"/>
        </w:rPr>
        <w:t>(unsigned byte)</w:t>
      </w:r>
      <w:r w:rsidRPr="0072094D">
        <w:rPr>
          <w:rFonts w:hint="eastAsia"/>
        </w:rPr>
        <w:t>，由於</w:t>
      </w:r>
      <w:r w:rsidRPr="0072094D">
        <w:t>java</w:t>
      </w:r>
      <w:r w:rsidRPr="0072094D">
        <w:rPr>
          <w:rFonts w:hint="eastAsia"/>
        </w:rPr>
        <w:t>本身沒有無符號位元組的基本類型，所以用</w:t>
      </w:r>
      <w:r w:rsidR="0072094D">
        <w:rPr>
          <w:rFonts w:hint="eastAsia"/>
        </w:rPr>
        <w:t xml:space="preserve"> </w:t>
      </w:r>
      <w:r w:rsidRPr="0072094D">
        <w:t>int</w:t>
      </w:r>
      <w:r w:rsidR="0072094D">
        <w:rPr>
          <w:rFonts w:hint="eastAsia"/>
        </w:rPr>
        <w:t xml:space="preserve"> </w:t>
      </w:r>
      <w:r w:rsidRPr="0072094D">
        <w:rPr>
          <w:rFonts w:hint="eastAsia"/>
        </w:rPr>
        <w:t>作為返回值。當返回</w:t>
      </w:r>
      <w:r w:rsidR="0072094D">
        <w:rPr>
          <w:rFonts w:hint="eastAsia"/>
        </w:rPr>
        <w:t xml:space="preserve"> </w:t>
      </w:r>
      <w:r w:rsidRPr="0072094D">
        <w:t>-1</w:t>
      </w:r>
      <w:r w:rsidR="0072094D">
        <w:rPr>
          <w:rFonts w:hint="eastAsia"/>
        </w:rPr>
        <w:t xml:space="preserve"> </w:t>
      </w:r>
      <w:r w:rsidRPr="0072094D">
        <w:rPr>
          <w:rFonts w:hint="eastAsia"/>
        </w:rPr>
        <w:t>時表示到</w:t>
      </w:r>
      <w:r w:rsidR="00B21C81" w:rsidRPr="0072094D">
        <w:rPr>
          <w:rFonts w:hint="eastAsia"/>
        </w:rPr>
        <w:t>串流</w:t>
      </w:r>
      <w:r w:rsidRPr="0072094D">
        <w:rPr>
          <w:rFonts w:hint="eastAsia"/>
        </w:rPr>
        <w:t>的結尾，</w:t>
      </w:r>
      <w:r w:rsidRPr="0072094D">
        <w:rPr>
          <w:rFonts w:hint="eastAsia"/>
        </w:rPr>
        <w:lastRenderedPageBreak/>
        <w:t>這是需要返回</w:t>
      </w:r>
      <w:r w:rsidRPr="0072094D">
        <w:t>int</w:t>
      </w:r>
      <w:r w:rsidRPr="0072094D">
        <w:rPr>
          <w:rFonts w:hint="eastAsia"/>
        </w:rPr>
        <w:t>的原因之一</w:t>
      </w:r>
      <w:r w:rsidR="00F86BAA" w:rsidRPr="0072094D">
        <w:rPr>
          <w:rFonts w:hint="eastAsia"/>
        </w:rPr>
        <w:t>(</w:t>
      </w:r>
      <w:r w:rsidRPr="0072094D">
        <w:rPr>
          <w:rFonts w:hint="eastAsia"/>
        </w:rPr>
        <w:t>因為帶符號的</w:t>
      </w:r>
      <w:r w:rsidRPr="0072094D">
        <w:t>byte</w:t>
      </w:r>
      <w:r w:rsidRPr="0072094D">
        <w:rPr>
          <w:rFonts w:hint="eastAsia"/>
        </w:rPr>
        <w:t>有可能是</w:t>
      </w:r>
      <w:r w:rsidRPr="0072094D">
        <w:t>-1</w:t>
      </w:r>
      <w:r w:rsidR="00F86BAA" w:rsidRPr="0072094D">
        <w:rPr>
          <w:rFonts w:hint="eastAsia"/>
        </w:rPr>
        <w:t>)</w:t>
      </w:r>
      <w:r w:rsidR="0072094D">
        <w:rPr>
          <w:rFonts w:hint="eastAsia"/>
        </w:rPr>
        <w:t>。</w:t>
      </w:r>
    </w:p>
    <w:p w:rsidR="00F86BAA" w:rsidRDefault="00E31607" w:rsidP="00A4297B">
      <w:pPr>
        <w:pStyle w:val="a"/>
        <w:numPr>
          <w:ilvl w:val="0"/>
          <w:numId w:val="19"/>
        </w:numPr>
      </w:pPr>
      <w:r w:rsidRPr="00A4297B">
        <w:rPr>
          <w:rFonts w:hint="eastAsia"/>
          <w:b/>
          <w:bCs/>
        </w:rPr>
        <w:t>作用</w:t>
      </w:r>
      <w:r w:rsidR="00694E9F" w:rsidRPr="00A4297B">
        <w:rPr>
          <w:rFonts w:hint="eastAsia"/>
          <w:b/>
          <w:bCs/>
        </w:rPr>
        <w:t>：</w:t>
      </w:r>
      <w:r w:rsidRPr="00843973">
        <w:rPr>
          <w:rFonts w:hint="eastAsia"/>
        </w:rPr>
        <w:t>從</w:t>
      </w:r>
      <w:r w:rsidR="00B21C81">
        <w:rPr>
          <w:rFonts w:hint="eastAsia"/>
        </w:rPr>
        <w:t>串流</w:t>
      </w:r>
      <w:r w:rsidRPr="00843973">
        <w:rPr>
          <w:rFonts w:hint="eastAsia"/>
        </w:rPr>
        <w:t>中讀取位元組陣列，通常一個一個位元組的讀</w:t>
      </w:r>
      <w:r w:rsidR="0072094D">
        <w:rPr>
          <w:rFonts w:hint="eastAsia"/>
        </w:rPr>
        <w:t>取</w:t>
      </w:r>
      <w:r w:rsidRPr="00843973">
        <w:rPr>
          <w:rFonts w:hint="eastAsia"/>
        </w:rPr>
        <w:t>效率相當低，可指定陣列中開始的偏移位置</w:t>
      </w:r>
      <w:r w:rsidRPr="00843973">
        <w:t>off</w:t>
      </w:r>
      <w:r w:rsidR="0072094D">
        <w:rPr>
          <w:rFonts w:hint="eastAsia"/>
        </w:rPr>
        <w:t>和</w:t>
      </w:r>
      <w:r w:rsidRPr="00843973">
        <w:rPr>
          <w:rFonts w:hint="eastAsia"/>
        </w:rPr>
        <w:t>長度</w:t>
      </w:r>
      <w:r w:rsidRPr="00843973">
        <w:t>len</w:t>
      </w:r>
      <w:r w:rsidR="0072094D">
        <w:rPr>
          <w:rFonts w:hint="eastAsia"/>
        </w:rPr>
        <w:t>。</w:t>
      </w:r>
    </w:p>
    <w:p w:rsidR="00F86BAA" w:rsidRDefault="00E31607" w:rsidP="00F47A0A">
      <w:pPr>
        <w:pStyle w:val="af0"/>
        <w:ind w:firstLine="240"/>
      </w:pPr>
      <w:r w:rsidRPr="00843973">
        <w:rPr>
          <w:rFonts w:hint="eastAsia"/>
          <w:b/>
          <w:bCs/>
        </w:rPr>
        <w:t>參數</w:t>
      </w:r>
      <w:r w:rsidR="00694E9F">
        <w:rPr>
          <w:rFonts w:hint="eastAsia"/>
          <w:b/>
          <w:bCs/>
        </w:rPr>
        <w:t>：</w:t>
      </w:r>
      <w:r w:rsidRPr="00843973">
        <w:rPr>
          <w:rFonts w:hint="eastAsia"/>
        </w:rPr>
        <w:t>保存位元組的位元組陣列、偏移量、長度。</w:t>
      </w:r>
    </w:p>
    <w:p w:rsidR="00F86BAA" w:rsidRDefault="00E31607" w:rsidP="00F47A0A">
      <w:pPr>
        <w:pStyle w:val="af0"/>
        <w:ind w:firstLine="240"/>
      </w:pPr>
      <w:r w:rsidRPr="00843973">
        <w:rPr>
          <w:rFonts w:hint="eastAsia"/>
          <w:b/>
          <w:bCs/>
        </w:rPr>
        <w:t>返回值</w:t>
      </w:r>
      <w:r w:rsidR="00694E9F">
        <w:rPr>
          <w:rFonts w:hint="eastAsia"/>
          <w:b/>
          <w:bCs/>
        </w:rPr>
        <w:t>：</w:t>
      </w:r>
      <w:r w:rsidRPr="00843973">
        <w:rPr>
          <w:rFonts w:hint="eastAsia"/>
        </w:rPr>
        <w:t>實際讀到的位元組數</w:t>
      </w:r>
      <w:r w:rsidR="00F86BAA">
        <w:rPr>
          <w:rFonts w:hint="eastAsia"/>
        </w:rPr>
        <w:t>(</w:t>
      </w:r>
      <w:r w:rsidRPr="00843973">
        <w:t>-1</w:t>
      </w:r>
      <w:r w:rsidRPr="00843973">
        <w:rPr>
          <w:rFonts w:hint="eastAsia"/>
        </w:rPr>
        <w:t>為末尾</w:t>
      </w:r>
      <w:r w:rsidR="00F86BAA">
        <w:rPr>
          <w:rFonts w:hint="eastAsia"/>
        </w:rPr>
        <w:t>)</w:t>
      </w:r>
    </w:p>
    <w:p w:rsidR="00E31607" w:rsidRPr="00843973" w:rsidRDefault="00F86BAA" w:rsidP="00F47A0A">
      <w:pPr>
        <w:pStyle w:val="af0"/>
        <w:ind w:firstLine="240"/>
      </w:pPr>
      <w:r>
        <w:rPr>
          <w:rFonts w:hint="eastAsia"/>
        </w:rPr>
        <w:t>預設</w:t>
      </w:r>
      <w:r w:rsidR="00E31607" w:rsidRPr="00843973">
        <w:rPr>
          <w:rFonts w:hint="eastAsia"/>
        </w:rPr>
        <w:t>的實現依</w:t>
      </w:r>
      <w:r w:rsidR="0072094D">
        <w:rPr>
          <w:rFonts w:hint="eastAsia"/>
        </w:rPr>
        <w:t>靠</w:t>
      </w:r>
      <w:r w:rsidR="00E31607" w:rsidRPr="00843973">
        <w:rPr>
          <w:rFonts w:hint="eastAsia"/>
        </w:rPr>
        <w:t>第一個抽象方法，迴圈</w:t>
      </w:r>
      <w:r>
        <w:rPr>
          <w:rFonts w:hint="eastAsia"/>
        </w:rPr>
        <w:t>呼叫</w:t>
      </w:r>
      <w:r w:rsidR="0072094D">
        <w:rPr>
          <w:rFonts w:hint="eastAsia"/>
        </w:rPr>
        <w:t>讀取一個無符號位元組。所以效率不高，通常會用</w:t>
      </w:r>
      <w:r w:rsidR="00E31607" w:rsidRPr="00843973">
        <w:rPr>
          <w:rFonts w:hint="eastAsia"/>
        </w:rPr>
        <w:t>子</w:t>
      </w:r>
      <w:r w:rsidR="00B21C81">
        <w:rPr>
          <w:rFonts w:hint="eastAsia"/>
        </w:rPr>
        <w:t>類別</w:t>
      </w:r>
      <w:r w:rsidR="00E31607" w:rsidRPr="00843973">
        <w:rPr>
          <w:rFonts w:hint="eastAsia"/>
        </w:rPr>
        <w:t>更高效的方式重寫。</w:t>
      </w:r>
    </w:p>
    <w:p w:rsidR="00F86BAA" w:rsidRDefault="00E31607" w:rsidP="0072094D">
      <w:pPr>
        <w:pStyle w:val="a"/>
      </w:pPr>
      <w:r w:rsidRPr="00843973">
        <w:rPr>
          <w:rFonts w:hint="eastAsia"/>
          <w:b/>
          <w:bCs/>
        </w:rPr>
        <w:t>作用</w:t>
      </w:r>
      <w:r w:rsidR="00694E9F">
        <w:rPr>
          <w:rFonts w:hint="eastAsia"/>
          <w:b/>
          <w:bCs/>
        </w:rPr>
        <w:t>：</w:t>
      </w:r>
      <w:r w:rsidRPr="00843973">
        <w:rPr>
          <w:rFonts w:hint="eastAsia"/>
        </w:rPr>
        <w:t>從</w:t>
      </w:r>
      <w:r w:rsidR="00B21C81">
        <w:rPr>
          <w:rFonts w:hint="eastAsia"/>
        </w:rPr>
        <w:t>串流</w:t>
      </w:r>
      <w:r w:rsidRPr="00843973">
        <w:rPr>
          <w:rFonts w:hint="eastAsia"/>
        </w:rPr>
        <w:t>中讀取位元組陣列，通常一個一個位元組的讀</w:t>
      </w:r>
      <w:r w:rsidR="0072094D">
        <w:rPr>
          <w:rFonts w:hint="eastAsia"/>
        </w:rPr>
        <w:t>取</w:t>
      </w:r>
      <w:r w:rsidRPr="00843973">
        <w:rPr>
          <w:rFonts w:hint="eastAsia"/>
        </w:rPr>
        <w:t>效率相當低。</w:t>
      </w:r>
    </w:p>
    <w:p w:rsidR="00F86BAA" w:rsidRDefault="00E31607" w:rsidP="00F47A0A">
      <w:pPr>
        <w:pStyle w:val="af0"/>
        <w:ind w:firstLine="240"/>
      </w:pPr>
      <w:r w:rsidRPr="00843973">
        <w:rPr>
          <w:rFonts w:hint="eastAsia"/>
          <w:b/>
          <w:bCs/>
        </w:rPr>
        <w:t>參數</w:t>
      </w:r>
      <w:r w:rsidR="00694E9F">
        <w:rPr>
          <w:rFonts w:hint="eastAsia"/>
          <w:b/>
          <w:bCs/>
        </w:rPr>
        <w:t>：</w:t>
      </w:r>
      <w:r w:rsidRPr="00843973">
        <w:rPr>
          <w:rFonts w:hint="eastAsia"/>
        </w:rPr>
        <w:t>保存位元組的位元組陣列</w:t>
      </w:r>
      <w:r w:rsidR="0072094D">
        <w:rPr>
          <w:rFonts w:hint="eastAsia"/>
        </w:rPr>
        <w:t>。</w:t>
      </w:r>
    </w:p>
    <w:p w:rsidR="00F86BAA" w:rsidRDefault="00E31607" w:rsidP="00F47A0A">
      <w:pPr>
        <w:pStyle w:val="af0"/>
        <w:ind w:firstLine="240"/>
      </w:pPr>
      <w:r w:rsidRPr="00843973">
        <w:rPr>
          <w:rFonts w:hint="eastAsia"/>
          <w:b/>
          <w:bCs/>
        </w:rPr>
        <w:t>返回值</w:t>
      </w:r>
      <w:r w:rsidR="00694E9F">
        <w:rPr>
          <w:rFonts w:hint="eastAsia"/>
          <w:b/>
          <w:bCs/>
        </w:rPr>
        <w:t>：</w:t>
      </w:r>
      <w:r w:rsidRPr="00843973">
        <w:rPr>
          <w:rFonts w:hint="eastAsia"/>
        </w:rPr>
        <w:t>實際讀到的位元組數</w:t>
      </w:r>
      <w:r w:rsidR="00F86BAA">
        <w:rPr>
          <w:rFonts w:hint="eastAsia"/>
        </w:rPr>
        <w:t>(</w:t>
      </w:r>
      <w:r w:rsidRPr="00843973">
        <w:t>-1</w:t>
      </w:r>
      <w:r w:rsidRPr="00843973">
        <w:rPr>
          <w:rFonts w:hint="eastAsia"/>
        </w:rPr>
        <w:t>為末尾</w:t>
      </w:r>
      <w:r w:rsidR="00F86BAA">
        <w:rPr>
          <w:rFonts w:hint="eastAsia"/>
        </w:rPr>
        <w:t>)</w:t>
      </w:r>
      <w:r w:rsidR="0072094D">
        <w:rPr>
          <w:rFonts w:hint="eastAsia"/>
        </w:rPr>
        <w:t>。</w:t>
      </w:r>
    </w:p>
    <w:p w:rsidR="00E31607" w:rsidRPr="00BB7CED" w:rsidRDefault="00F86BAA" w:rsidP="00BB7CED">
      <w:pPr>
        <w:pStyle w:val="af0"/>
        <w:ind w:firstLine="240"/>
      </w:pPr>
      <w:r w:rsidRPr="00BB7CED">
        <w:rPr>
          <w:rFonts w:hint="eastAsia"/>
        </w:rPr>
        <w:t>預設</w:t>
      </w:r>
      <w:r w:rsidR="00E31607" w:rsidRPr="00BB7CED">
        <w:rPr>
          <w:rFonts w:hint="eastAsia"/>
        </w:rPr>
        <w:t>的實現依賴於第二個方法，僅僅是用</w:t>
      </w:r>
      <w:r w:rsidR="00E31607" w:rsidRPr="00BB7CED">
        <w:t>read(b,0,b.length)</w:t>
      </w:r>
      <w:r w:rsidR="00E31607" w:rsidRPr="00BB7CED">
        <w:rPr>
          <w:rFonts w:hint="eastAsia"/>
        </w:rPr>
        <w:t>實現，重寫這個方法的子</w:t>
      </w:r>
      <w:r w:rsidR="00B21C81">
        <w:rPr>
          <w:rFonts w:hint="eastAsia"/>
        </w:rPr>
        <w:t>類別</w:t>
      </w:r>
      <w:r w:rsidR="00E31607" w:rsidRPr="00BB7CED">
        <w:rPr>
          <w:rFonts w:hint="eastAsia"/>
        </w:rPr>
        <w:t>相對較少。</w:t>
      </w:r>
    </w:p>
    <w:p w:rsidR="00E31607" w:rsidRPr="00BB7CED" w:rsidRDefault="00E31607" w:rsidP="00BB7CED">
      <w:pPr>
        <w:pStyle w:val="ad"/>
        <w:ind w:left="240" w:hanging="240"/>
      </w:pPr>
      <w:r w:rsidRPr="00BB7CED">
        <w:t>public int available(</w:t>
      </w:r>
      <w:r w:rsidR="00F86BAA" w:rsidRPr="00BB7CED">
        <w:t>)</w:t>
      </w:r>
      <w:r w:rsidR="00184CCA">
        <w:rPr>
          <w:rFonts w:hint="eastAsia"/>
        </w:rPr>
        <w:t xml:space="preserve"> </w:t>
      </w:r>
      <w:r w:rsidRPr="00BB7CED">
        <w:t>throws IOException</w:t>
      </w:r>
    </w:p>
    <w:p w:rsidR="00F86BAA" w:rsidRDefault="00E31607" w:rsidP="00F47A0A">
      <w:pPr>
        <w:pStyle w:val="af0"/>
        <w:ind w:firstLine="240"/>
      </w:pPr>
      <w:r w:rsidRPr="00843973">
        <w:rPr>
          <w:rFonts w:hint="eastAsia"/>
          <w:b/>
          <w:bCs/>
        </w:rPr>
        <w:t>作用</w:t>
      </w:r>
      <w:r w:rsidR="00694E9F">
        <w:rPr>
          <w:rFonts w:hint="eastAsia"/>
          <w:b/>
          <w:bCs/>
        </w:rPr>
        <w:t>：</w:t>
      </w:r>
      <w:r w:rsidRPr="00843973">
        <w:rPr>
          <w:rFonts w:hint="eastAsia"/>
        </w:rPr>
        <w:t>從</w:t>
      </w:r>
      <w:r w:rsidR="00B21C81">
        <w:rPr>
          <w:rFonts w:hint="eastAsia"/>
        </w:rPr>
        <w:t>串流</w:t>
      </w:r>
      <w:r w:rsidRPr="00843973">
        <w:rPr>
          <w:rFonts w:hint="eastAsia"/>
        </w:rPr>
        <w:t>中立刻能夠獲取到的位元組數。</w:t>
      </w:r>
    </w:p>
    <w:p w:rsidR="00E31607" w:rsidRPr="00843973" w:rsidRDefault="00E31607" w:rsidP="00F47A0A">
      <w:pPr>
        <w:pStyle w:val="af0"/>
        <w:ind w:firstLine="240"/>
      </w:pPr>
      <w:r w:rsidRPr="00843973">
        <w:rPr>
          <w:rFonts w:hint="eastAsia"/>
          <w:b/>
          <w:bCs/>
        </w:rPr>
        <w:t>返回值</w:t>
      </w:r>
      <w:r w:rsidR="00694E9F">
        <w:rPr>
          <w:rFonts w:hint="eastAsia"/>
          <w:b/>
          <w:bCs/>
        </w:rPr>
        <w:t>：</w:t>
      </w:r>
      <w:r w:rsidRPr="00843973">
        <w:rPr>
          <w:rFonts w:hint="eastAsia"/>
        </w:rPr>
        <w:t>能夠讀取到的位元組數</w:t>
      </w:r>
      <w:r w:rsidR="00F86BAA">
        <w:rPr>
          <w:rFonts w:hint="eastAsia"/>
        </w:rPr>
        <w:t>(</w:t>
      </w:r>
      <w:r w:rsidRPr="00843973">
        <w:rPr>
          <w:rFonts w:hint="eastAsia"/>
        </w:rPr>
        <w:t>沒有會返回</w:t>
      </w:r>
      <w:r w:rsidRPr="00843973">
        <w:t>0</w:t>
      </w:r>
      <w:r w:rsidRPr="00843973">
        <w:rPr>
          <w:rFonts w:hint="eastAsia"/>
        </w:rPr>
        <w:t>，到</w:t>
      </w:r>
      <w:r w:rsidR="00B21C81">
        <w:rPr>
          <w:rFonts w:hint="eastAsia"/>
        </w:rPr>
        <w:t>串流</w:t>
      </w:r>
      <w:r w:rsidRPr="00843973">
        <w:rPr>
          <w:rFonts w:hint="eastAsia"/>
        </w:rPr>
        <w:t>的末尾也會返回</w:t>
      </w:r>
      <w:r w:rsidRPr="00843973">
        <w:t>0</w:t>
      </w:r>
      <w:r w:rsidR="00F86BAA">
        <w:rPr>
          <w:rFonts w:hint="eastAsia"/>
        </w:rPr>
        <w:t>)</w:t>
      </w:r>
    </w:p>
    <w:p w:rsidR="00E31607" w:rsidRPr="00BB7CED" w:rsidRDefault="00E31607" w:rsidP="00BB7CED">
      <w:pPr>
        <w:pStyle w:val="ad"/>
        <w:ind w:left="240" w:hanging="240"/>
      </w:pPr>
      <w:r w:rsidRPr="00BB7CED">
        <w:t>public long skip(long bytesToSkip</w:t>
      </w:r>
      <w:r w:rsidR="00F86BAA" w:rsidRPr="00BB7CED">
        <w:t>)</w:t>
      </w:r>
      <w:r w:rsidR="00184CCA">
        <w:rPr>
          <w:rFonts w:hint="eastAsia"/>
        </w:rPr>
        <w:t xml:space="preserve"> </w:t>
      </w:r>
      <w:r w:rsidRPr="00BB7CED">
        <w:t>throws IOException</w:t>
      </w:r>
    </w:p>
    <w:p w:rsidR="00F86BAA" w:rsidRDefault="00E31607" w:rsidP="00F47A0A">
      <w:pPr>
        <w:pStyle w:val="af0"/>
        <w:ind w:firstLine="240"/>
      </w:pPr>
      <w:r w:rsidRPr="00843973">
        <w:rPr>
          <w:rFonts w:hint="eastAsia"/>
          <w:b/>
          <w:bCs/>
        </w:rPr>
        <w:t>作用</w:t>
      </w:r>
      <w:r w:rsidR="00694E9F">
        <w:rPr>
          <w:rFonts w:hint="eastAsia"/>
          <w:b/>
          <w:bCs/>
        </w:rPr>
        <w:t>：</w:t>
      </w:r>
      <w:r w:rsidRPr="00843973">
        <w:rPr>
          <w:rFonts w:hint="eastAsia"/>
        </w:rPr>
        <w:t>從</w:t>
      </w:r>
      <w:r w:rsidR="00B21C81">
        <w:rPr>
          <w:rFonts w:hint="eastAsia"/>
        </w:rPr>
        <w:t>串流</w:t>
      </w:r>
      <w:r w:rsidRPr="00843973">
        <w:rPr>
          <w:rFonts w:hint="eastAsia"/>
        </w:rPr>
        <w:t>中跳過一定位元組不讀，通常跳過比讀取後不處理快</w:t>
      </w:r>
      <w:r w:rsidR="00F86BAA">
        <w:rPr>
          <w:rFonts w:hint="eastAsia"/>
        </w:rPr>
        <w:t>(</w:t>
      </w:r>
      <w:r w:rsidRPr="00843973">
        <w:rPr>
          <w:rFonts w:hint="eastAsia"/>
        </w:rPr>
        <w:t>比如檔</w:t>
      </w:r>
      <w:r w:rsidR="00B21C81">
        <w:rPr>
          <w:rFonts w:hint="eastAsia"/>
        </w:rPr>
        <w:t>案串流</w:t>
      </w:r>
      <w:r w:rsidRPr="00843973">
        <w:rPr>
          <w:rFonts w:hint="eastAsia"/>
        </w:rPr>
        <w:t>，只是指標的移動</w:t>
      </w:r>
      <w:r w:rsidR="00F86BAA">
        <w:rPr>
          <w:rFonts w:hint="eastAsia"/>
        </w:rPr>
        <w:t>)</w:t>
      </w:r>
      <w:r w:rsidRPr="00843973">
        <w:rPr>
          <w:rFonts w:hint="eastAsia"/>
        </w:rPr>
        <w:t>。</w:t>
      </w:r>
    </w:p>
    <w:p w:rsidR="00F86BAA" w:rsidRDefault="00E31607" w:rsidP="00F47A0A">
      <w:pPr>
        <w:pStyle w:val="af0"/>
        <w:ind w:firstLine="240"/>
      </w:pPr>
      <w:r w:rsidRPr="00843973">
        <w:rPr>
          <w:rFonts w:hint="eastAsia"/>
          <w:b/>
          <w:bCs/>
        </w:rPr>
        <w:t>參數</w:t>
      </w:r>
      <w:r w:rsidR="00694E9F">
        <w:rPr>
          <w:rFonts w:hint="eastAsia"/>
          <w:b/>
          <w:bCs/>
        </w:rPr>
        <w:t>：</w:t>
      </w:r>
      <w:r w:rsidRPr="00843973">
        <w:rPr>
          <w:rFonts w:hint="eastAsia"/>
        </w:rPr>
        <w:t>期望跳過的位元組數</w:t>
      </w:r>
    </w:p>
    <w:p w:rsidR="00E31607" w:rsidRPr="00843973" w:rsidRDefault="00E31607" w:rsidP="00F47A0A">
      <w:pPr>
        <w:pStyle w:val="af0"/>
        <w:ind w:firstLine="240"/>
      </w:pPr>
      <w:r w:rsidRPr="00843973">
        <w:rPr>
          <w:rFonts w:hint="eastAsia"/>
          <w:b/>
          <w:bCs/>
        </w:rPr>
        <w:t>返回值：</w:t>
      </w:r>
      <w:r w:rsidRPr="00843973">
        <w:rPr>
          <w:rFonts w:hint="eastAsia"/>
        </w:rPr>
        <w:t>實際跳過的位元組數</w:t>
      </w:r>
      <w:r w:rsidR="00F86BAA">
        <w:rPr>
          <w:rFonts w:hint="eastAsia"/>
        </w:rPr>
        <w:t>(</w:t>
      </w:r>
      <w:r w:rsidRPr="00843973">
        <w:rPr>
          <w:rFonts w:hint="eastAsia"/>
        </w:rPr>
        <w:t>遇到末尾返回</w:t>
      </w:r>
      <w:r w:rsidRPr="00843973">
        <w:t>-1</w:t>
      </w:r>
      <w:r w:rsidR="00F86BAA">
        <w:rPr>
          <w:rFonts w:hint="eastAsia"/>
        </w:rPr>
        <w:t>)</w:t>
      </w:r>
    </w:p>
    <w:p w:rsidR="00E31607" w:rsidRPr="00BB7CED" w:rsidRDefault="00E31607" w:rsidP="00BB7CED">
      <w:pPr>
        <w:pStyle w:val="ad"/>
        <w:ind w:left="240" w:hanging="240"/>
      </w:pPr>
      <w:r w:rsidRPr="00BB7CED">
        <w:t>public void close(</w:t>
      </w:r>
      <w:r w:rsidR="00F86BAA" w:rsidRPr="00BB7CED">
        <w:t>)</w:t>
      </w:r>
      <w:r w:rsidR="00184CCA">
        <w:rPr>
          <w:rFonts w:hint="eastAsia"/>
        </w:rPr>
        <w:t xml:space="preserve"> </w:t>
      </w:r>
      <w:r w:rsidRPr="00BB7CED">
        <w:t>throws IOException</w:t>
      </w:r>
    </w:p>
    <w:p w:rsidR="00E31607" w:rsidRPr="00843973" w:rsidRDefault="00E31607" w:rsidP="00F47A0A">
      <w:pPr>
        <w:pStyle w:val="af0"/>
        <w:ind w:firstLine="240"/>
      </w:pPr>
      <w:r w:rsidRPr="00843973">
        <w:rPr>
          <w:rFonts w:hint="eastAsia"/>
          <w:b/>
          <w:bCs/>
        </w:rPr>
        <w:t>作用</w:t>
      </w:r>
      <w:r w:rsidR="00694E9F">
        <w:rPr>
          <w:rFonts w:hint="eastAsia"/>
        </w:rPr>
        <w:t>：</w:t>
      </w:r>
      <w:r w:rsidRPr="00B21C81">
        <w:rPr>
          <w:rFonts w:hint="eastAsia"/>
        </w:rPr>
        <w:t>用完</w:t>
      </w:r>
      <w:r w:rsidR="00B21C81" w:rsidRPr="00B21C81">
        <w:rPr>
          <w:rFonts w:hint="eastAsia"/>
        </w:rPr>
        <w:t>串流</w:t>
      </w:r>
      <w:r w:rsidRPr="00B21C81">
        <w:rPr>
          <w:rFonts w:hint="eastAsia"/>
        </w:rPr>
        <w:t>後，關閉</w:t>
      </w:r>
      <w:r w:rsidR="00B21C81" w:rsidRPr="00B21C81">
        <w:rPr>
          <w:rFonts w:hint="eastAsia"/>
        </w:rPr>
        <w:t>串流</w:t>
      </w:r>
      <w:r w:rsidRPr="00B21C81">
        <w:rPr>
          <w:rFonts w:hint="eastAsia"/>
        </w:rPr>
        <w:t>，但並不是所有的</w:t>
      </w:r>
      <w:r w:rsidR="00B21C81" w:rsidRPr="00B21C81">
        <w:rPr>
          <w:rFonts w:hint="eastAsia"/>
        </w:rPr>
        <w:t>串流</w:t>
      </w:r>
      <w:r w:rsidRPr="00B21C81">
        <w:rPr>
          <w:rFonts w:hint="eastAsia"/>
        </w:rPr>
        <w:t>都需要關閉，比如說</w:t>
      </w:r>
      <w:r w:rsidRPr="00B21C81">
        <w:t>System.in</w:t>
      </w:r>
      <w:r w:rsidRPr="00B21C81">
        <w:rPr>
          <w:rFonts w:hint="eastAsia"/>
        </w:rPr>
        <w:t>。</w:t>
      </w:r>
    </w:p>
    <w:p w:rsidR="00F86BAA" w:rsidRDefault="00E31607" w:rsidP="00F47A0A">
      <w:pPr>
        <w:pStyle w:val="af0"/>
        <w:ind w:firstLine="240"/>
      </w:pPr>
      <w:r w:rsidRPr="00843973">
        <w:rPr>
          <w:rFonts w:hint="eastAsia"/>
        </w:rPr>
        <w:t>關閉</w:t>
      </w:r>
      <w:r w:rsidR="00B21C81">
        <w:rPr>
          <w:rFonts w:hint="eastAsia"/>
        </w:rPr>
        <w:t>串流</w:t>
      </w:r>
      <w:r w:rsidRPr="00843973">
        <w:rPr>
          <w:rFonts w:hint="eastAsia"/>
        </w:rPr>
        <w:t>的最佳實踐：</w:t>
      </w:r>
    </w:p>
    <w:p w:rsidR="00E31607" w:rsidRPr="00843973" w:rsidRDefault="00E31607" w:rsidP="000C11D6">
      <w:pPr>
        <w:pStyle w:val="a"/>
        <w:numPr>
          <w:ilvl w:val="0"/>
          <w:numId w:val="13"/>
        </w:numPr>
      </w:pPr>
      <w:r w:rsidRPr="00843973">
        <w:rPr>
          <w:rFonts w:hint="eastAsia"/>
        </w:rPr>
        <w:t>在</w:t>
      </w:r>
      <w:r w:rsidRPr="00843973">
        <w:t>finally</w:t>
      </w:r>
      <w:r w:rsidRPr="00843973">
        <w:rPr>
          <w:rFonts w:hint="eastAsia"/>
        </w:rPr>
        <w:t>中關閉</w:t>
      </w:r>
      <w:r w:rsidR="000C11D6">
        <w:rPr>
          <w:rFonts w:hint="eastAsia"/>
        </w:rPr>
        <w:t>。</w:t>
      </w:r>
    </w:p>
    <w:p w:rsidR="00E31607" w:rsidRPr="00BB7CED" w:rsidRDefault="00F86BAA" w:rsidP="00BB7CED">
      <w:pPr>
        <w:pStyle w:val="ad"/>
        <w:ind w:left="240" w:hanging="240"/>
      </w:pPr>
      <w:r w:rsidRPr="00BB7CED">
        <w:tab/>
      </w:r>
      <w:r w:rsidRPr="00BB7CED">
        <w:tab/>
      </w:r>
      <w:r w:rsidR="00E31607" w:rsidRPr="00BB7CED">
        <w:t>InputStream in = null;</w:t>
      </w:r>
    </w:p>
    <w:p w:rsidR="00E31607" w:rsidRPr="00BB7CED" w:rsidRDefault="00F86BAA" w:rsidP="00BB7CED">
      <w:pPr>
        <w:pStyle w:val="ad"/>
        <w:ind w:left="240" w:hanging="240"/>
      </w:pPr>
      <w:r w:rsidRPr="00BB7CED">
        <w:tab/>
      </w:r>
      <w:r w:rsidRPr="00BB7CED">
        <w:tab/>
      </w:r>
      <w:r w:rsidR="00E31607" w:rsidRPr="00BB7CED">
        <w:t>try</w:t>
      </w:r>
      <w:r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in = new ...;</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w:t>
      </w:r>
    </w:p>
    <w:p w:rsidR="00E31607" w:rsidRPr="00BB7CED" w:rsidRDefault="00F86BAA" w:rsidP="00BB7CED">
      <w:pPr>
        <w:pStyle w:val="ad"/>
        <w:ind w:left="240" w:hanging="240"/>
      </w:pPr>
      <w:r w:rsidRPr="00BB7CED">
        <w:tab/>
      </w:r>
      <w:r w:rsidRPr="00BB7CED">
        <w:tab/>
      </w:r>
      <w:r w:rsidR="00E31607" w:rsidRPr="00BB7CED">
        <w:t>} catch(IOException e</w:t>
      </w:r>
      <w:r w:rsidRPr="00BB7CED">
        <w:t>)</w:t>
      </w:r>
      <w:r w:rsidR="00E31607"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w:t>
      </w:r>
    </w:p>
    <w:p w:rsidR="00E31607" w:rsidRPr="00BB7CED" w:rsidRDefault="00F86BAA" w:rsidP="00BB7CED">
      <w:pPr>
        <w:pStyle w:val="ad"/>
        <w:ind w:left="240" w:hanging="240"/>
      </w:pPr>
      <w:r w:rsidRPr="00BB7CED">
        <w:tab/>
      </w:r>
      <w:r w:rsidRPr="00BB7CED">
        <w:tab/>
      </w:r>
      <w:r w:rsidR="00E31607" w:rsidRPr="00BB7CED">
        <w:t>} finally</w:t>
      </w:r>
      <w:r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try</w:t>
      </w:r>
      <w:r w:rsidRPr="00BB7CED">
        <w:t>{</w:t>
      </w:r>
    </w:p>
    <w:p w:rsidR="00E31607" w:rsidRPr="00BB7CED" w:rsidRDefault="00F86BAA" w:rsidP="00BB7CED">
      <w:pPr>
        <w:pStyle w:val="ad"/>
        <w:ind w:left="240" w:hanging="240"/>
      </w:pPr>
      <w:r w:rsidRPr="00BB7CED">
        <w:tab/>
      </w:r>
      <w:r w:rsidRPr="00BB7CED">
        <w:tab/>
      </w:r>
      <w:r w:rsidRPr="00BB7CED">
        <w:tab/>
      </w:r>
      <w:r w:rsidRPr="00BB7CED">
        <w:tab/>
      </w:r>
      <w:r w:rsidRPr="00BB7CED">
        <w:tab/>
      </w:r>
      <w:r w:rsidRPr="00BB7CED">
        <w:tab/>
      </w:r>
      <w:r w:rsidR="00E31607" w:rsidRPr="00BB7CED">
        <w:t>if (in != null</w:t>
      </w:r>
      <w:r w:rsidRPr="00BB7CED">
        <w:t>)</w:t>
      </w:r>
      <w:r w:rsidR="00E31607" w:rsidRPr="00BB7CED">
        <w:t>{</w:t>
      </w:r>
    </w:p>
    <w:p w:rsidR="00E31607" w:rsidRPr="00BB7CED" w:rsidRDefault="00F86BAA" w:rsidP="00BB7CED">
      <w:pPr>
        <w:pStyle w:val="ad"/>
        <w:ind w:left="240" w:hanging="240"/>
      </w:pPr>
      <w:r w:rsidRPr="00BB7CED">
        <w:lastRenderedPageBreak/>
        <w:tab/>
      </w:r>
      <w:r w:rsidRPr="00BB7CED">
        <w:tab/>
      </w:r>
      <w:r w:rsidRPr="00BB7CED">
        <w:tab/>
      </w:r>
      <w:r w:rsidRPr="00BB7CED">
        <w:tab/>
      </w:r>
      <w:r w:rsidRPr="00BB7CED">
        <w:tab/>
      </w:r>
      <w:r w:rsidRPr="00BB7CED">
        <w:tab/>
      </w:r>
      <w:r w:rsidRPr="00BB7CED">
        <w:tab/>
      </w:r>
      <w:r w:rsidRPr="00BB7CED">
        <w:tab/>
      </w:r>
      <w:r w:rsidR="00E31607" w:rsidRPr="00BB7CED">
        <w:t>in.close();</w:t>
      </w:r>
    </w:p>
    <w:p w:rsidR="00E31607" w:rsidRPr="00BB7CED" w:rsidRDefault="00F86BAA" w:rsidP="00BB7CED">
      <w:pPr>
        <w:pStyle w:val="ad"/>
        <w:ind w:left="240" w:hanging="240"/>
      </w:pPr>
      <w:r w:rsidRPr="00BB7CED">
        <w:tab/>
      </w:r>
      <w:r w:rsidRPr="00BB7CED">
        <w:tab/>
      </w:r>
      <w:r w:rsidRPr="00BB7CED">
        <w:tab/>
      </w:r>
      <w:r w:rsidRPr="00BB7CED">
        <w:tab/>
      </w:r>
      <w:r w:rsidRPr="00BB7CED">
        <w:tab/>
      </w:r>
      <w:r w:rsidRPr="00BB7CED">
        <w:tab/>
      </w:r>
      <w:r w:rsidR="00E31607"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 catch(IOException e</w:t>
      </w:r>
      <w:r w:rsidRPr="00BB7CED">
        <w:t>)</w:t>
      </w:r>
      <w:r w:rsidR="00E31607" w:rsidRPr="00BB7CED">
        <w:t>{</w:t>
      </w:r>
    </w:p>
    <w:p w:rsidR="00F86BAA" w:rsidRPr="00BB7CED" w:rsidRDefault="00F86BAA" w:rsidP="00BB7CED">
      <w:pPr>
        <w:pStyle w:val="ad"/>
        <w:ind w:left="240" w:hanging="240"/>
      </w:pPr>
    </w:p>
    <w:p w:rsidR="00E31607" w:rsidRPr="00BB7CED" w:rsidRDefault="00F86BAA" w:rsidP="00BB7CED">
      <w:pPr>
        <w:pStyle w:val="ad"/>
        <w:ind w:left="240" w:hanging="240"/>
      </w:pPr>
      <w:r w:rsidRPr="00BB7CED">
        <w:tab/>
      </w:r>
      <w:r w:rsidRPr="00BB7CED">
        <w:tab/>
      </w:r>
      <w:r w:rsidRPr="00BB7CED">
        <w:tab/>
      </w:r>
      <w:r w:rsidRPr="00BB7CED">
        <w:tab/>
      </w:r>
      <w:r w:rsidR="00E31607" w:rsidRPr="00BB7CED">
        <w:t>}</w:t>
      </w:r>
    </w:p>
    <w:p w:rsidR="00E31607" w:rsidRPr="00BB7CED" w:rsidRDefault="00F86BAA" w:rsidP="00BB7CED">
      <w:pPr>
        <w:pStyle w:val="ad"/>
        <w:ind w:left="240" w:hanging="240"/>
      </w:pPr>
      <w:r w:rsidRPr="00BB7CED">
        <w:tab/>
      </w:r>
      <w:r w:rsidRPr="00BB7CED">
        <w:tab/>
      </w:r>
      <w:r w:rsidR="00E31607" w:rsidRPr="00BB7CED">
        <w:t>}</w:t>
      </w:r>
    </w:p>
    <w:p w:rsidR="00E31607" w:rsidRPr="00BB7CED" w:rsidRDefault="00E31607" w:rsidP="00A4297B">
      <w:pPr>
        <w:pStyle w:val="a"/>
        <w:numPr>
          <w:ilvl w:val="0"/>
          <w:numId w:val="20"/>
        </w:numPr>
      </w:pPr>
      <w:r w:rsidRPr="00BB7CED">
        <w:t>java7</w:t>
      </w:r>
      <w:r w:rsidRPr="00BB7CED">
        <w:rPr>
          <w:rFonts w:hint="eastAsia"/>
        </w:rPr>
        <w:t>支援</w:t>
      </w:r>
      <w:r w:rsidRPr="00BB7CED">
        <w:t>try-with-resources</w:t>
      </w:r>
      <w:r w:rsidRPr="00BB7CED">
        <w:rPr>
          <w:rFonts w:hint="eastAsia"/>
        </w:rPr>
        <w:t>方式關閉</w:t>
      </w:r>
      <w:r w:rsidR="00B21C81">
        <w:rPr>
          <w:rFonts w:hint="eastAsia"/>
        </w:rPr>
        <w:t>串流</w:t>
      </w:r>
      <w:r w:rsidRPr="00BB7CED">
        <w:rPr>
          <w:rFonts w:hint="eastAsia"/>
        </w:rPr>
        <w:t>，實現了</w:t>
      </w:r>
      <w:r w:rsidRPr="00BB7CED">
        <w:t>java.lang.AutoCloseable</w:t>
      </w:r>
      <w:r w:rsidRPr="00BB7CED">
        <w:rPr>
          <w:rFonts w:hint="eastAsia"/>
        </w:rPr>
        <w:t>介面的物件支援用這種方式</w:t>
      </w:r>
      <w:r w:rsidR="000C11D6">
        <w:rPr>
          <w:rFonts w:hint="eastAsia"/>
        </w:rPr>
        <w:t>。</w:t>
      </w:r>
    </w:p>
    <w:p w:rsidR="00E31607" w:rsidRPr="00BB7CED" w:rsidRDefault="00F86BAA" w:rsidP="00BB7CED">
      <w:pPr>
        <w:pStyle w:val="ad"/>
        <w:ind w:left="240" w:hanging="240"/>
      </w:pPr>
      <w:r w:rsidRPr="00BB7CED">
        <w:tab/>
      </w:r>
      <w:r w:rsidRPr="00BB7CED">
        <w:tab/>
      </w:r>
      <w:r w:rsidR="00E31607" w:rsidRPr="00BB7CED">
        <w:t xml:space="preserve">try (InputStream in = new </w:t>
      </w:r>
      <w:r w:rsidR="00E1088A">
        <w:t>...</w:t>
      </w:r>
      <w:r w:rsidR="00E31607"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w:t>
      </w:r>
    </w:p>
    <w:p w:rsidR="00E31607" w:rsidRPr="00BB7CED" w:rsidRDefault="00F86BAA" w:rsidP="00BB7CED">
      <w:pPr>
        <w:pStyle w:val="ad"/>
        <w:ind w:left="240" w:hanging="240"/>
      </w:pPr>
      <w:r w:rsidRPr="00BB7CED">
        <w:tab/>
      </w:r>
      <w:r w:rsidRPr="00BB7CED">
        <w:tab/>
      </w:r>
      <w:r w:rsidR="00E31607" w:rsidRPr="00BB7CED">
        <w:t>} catch(IOException e</w:t>
      </w:r>
      <w:r w:rsidRPr="00BB7CED">
        <w:t>)</w:t>
      </w:r>
      <w:r w:rsidR="00E31607" w:rsidRPr="00BB7CED">
        <w:t>{</w:t>
      </w:r>
    </w:p>
    <w:p w:rsidR="00E31607" w:rsidRPr="00BB7CED" w:rsidRDefault="00F86BAA" w:rsidP="00BB7CED">
      <w:pPr>
        <w:pStyle w:val="ad"/>
        <w:ind w:left="240" w:hanging="240"/>
      </w:pPr>
      <w:r w:rsidRPr="00BB7CED">
        <w:tab/>
      </w:r>
      <w:r w:rsidRPr="00BB7CED">
        <w:tab/>
      </w:r>
      <w:r w:rsidRPr="00BB7CED">
        <w:tab/>
      </w:r>
      <w:r w:rsidRPr="00BB7CED">
        <w:tab/>
      </w:r>
      <w:r w:rsidR="00E31607" w:rsidRPr="00BB7CED">
        <w:t>...</w:t>
      </w:r>
    </w:p>
    <w:p w:rsidR="00E31607" w:rsidRPr="00BB7CED" w:rsidRDefault="00F86BAA" w:rsidP="00BB7CED">
      <w:pPr>
        <w:pStyle w:val="ad"/>
        <w:ind w:left="240" w:hanging="240"/>
      </w:pPr>
      <w:r w:rsidRPr="00BB7CED">
        <w:tab/>
      </w:r>
      <w:r w:rsidRPr="00BB7CED">
        <w:tab/>
      </w:r>
      <w:r w:rsidR="00E31607" w:rsidRPr="00BB7CED">
        <w:t>}</w:t>
      </w:r>
    </w:p>
    <w:p w:rsidR="00E31607" w:rsidRPr="00843973" w:rsidRDefault="00E31607" w:rsidP="00F47A0A">
      <w:pPr>
        <w:pStyle w:val="af0"/>
        <w:ind w:firstLine="240"/>
      </w:pPr>
      <w:r w:rsidRPr="00843973">
        <w:rPr>
          <w:rFonts w:hint="eastAsia"/>
        </w:rPr>
        <w:t>標記和重置：</w:t>
      </w:r>
    </w:p>
    <w:p w:rsidR="00E31607" w:rsidRPr="00BB7CED" w:rsidRDefault="00E31607" w:rsidP="00BB7CED">
      <w:pPr>
        <w:pStyle w:val="ad"/>
        <w:ind w:left="240" w:hanging="240"/>
      </w:pPr>
      <w:r w:rsidRPr="00BB7CED">
        <w:t>public synchronized void mark(int readLimit)</w:t>
      </w:r>
    </w:p>
    <w:p w:rsidR="00E31607" w:rsidRPr="00BB7CED" w:rsidRDefault="00E31607" w:rsidP="00BB7CED">
      <w:pPr>
        <w:pStyle w:val="ad"/>
        <w:ind w:left="240" w:hanging="240"/>
      </w:pPr>
      <w:r w:rsidRPr="00BB7CED">
        <w:t>public synchronized void reset(</w:t>
      </w:r>
      <w:r w:rsidR="00694E9F">
        <w:t>) throw</w:t>
      </w:r>
      <w:r w:rsidRPr="00BB7CED">
        <w:t>s IOException</w:t>
      </w:r>
    </w:p>
    <w:p w:rsidR="00E31607" w:rsidRPr="00BB7CED" w:rsidRDefault="00E31607" w:rsidP="00BB7CED">
      <w:pPr>
        <w:pStyle w:val="ad"/>
        <w:ind w:left="240" w:hanging="240"/>
      </w:pPr>
      <w:r w:rsidRPr="00BB7CED">
        <w:t>public boolean markSupported()</w:t>
      </w:r>
    </w:p>
    <w:p w:rsidR="00E31607" w:rsidRPr="00843973" w:rsidRDefault="000C11D6" w:rsidP="00F47A0A">
      <w:pPr>
        <w:pStyle w:val="af0"/>
        <w:ind w:firstLine="240"/>
      </w:pPr>
      <w:r>
        <w:rPr>
          <w:rFonts w:hint="eastAsia"/>
        </w:rPr>
        <w:t>有時</w:t>
      </w:r>
      <w:r w:rsidR="00E31607" w:rsidRPr="00843973">
        <w:rPr>
          <w:rFonts w:hint="eastAsia"/>
        </w:rPr>
        <w:t>讀取一些位元組後希望返回到之前的位置重新</w:t>
      </w:r>
      <w:r>
        <w:rPr>
          <w:rFonts w:hint="eastAsia"/>
        </w:rPr>
        <w:t>讀取</w:t>
      </w:r>
      <w:r w:rsidR="00E31607" w:rsidRPr="00843973">
        <w:rPr>
          <w:rFonts w:hint="eastAsia"/>
        </w:rPr>
        <w:t>，這幾個方法就是用來做這件事。</w:t>
      </w:r>
    </w:p>
    <w:p w:rsidR="00E31607" w:rsidRPr="00BB7CED" w:rsidRDefault="00E31607" w:rsidP="00BB7CED">
      <w:pPr>
        <w:pStyle w:val="ad"/>
        <w:ind w:left="240" w:hanging="240"/>
      </w:pPr>
      <w:r w:rsidRPr="00BB7CED">
        <w:t>public boolean markSupported()</w:t>
      </w:r>
    </w:p>
    <w:p w:rsidR="00F86BAA" w:rsidRDefault="00E31607" w:rsidP="00F47A0A">
      <w:pPr>
        <w:pStyle w:val="af0"/>
        <w:ind w:firstLine="240"/>
      </w:pPr>
      <w:r w:rsidRPr="00843973">
        <w:rPr>
          <w:rFonts w:hint="eastAsia"/>
          <w:b/>
          <w:bCs/>
        </w:rPr>
        <w:t>作用</w:t>
      </w:r>
      <w:r w:rsidR="00694E9F">
        <w:rPr>
          <w:rFonts w:hint="eastAsia"/>
          <w:b/>
          <w:bCs/>
        </w:rPr>
        <w:t>：</w:t>
      </w:r>
      <w:r w:rsidRPr="00843973">
        <w:rPr>
          <w:rFonts w:hint="eastAsia"/>
        </w:rPr>
        <w:t>判斷當前</w:t>
      </w:r>
      <w:r w:rsidR="00B21C81">
        <w:rPr>
          <w:rFonts w:hint="eastAsia"/>
        </w:rPr>
        <w:t>串流</w:t>
      </w:r>
      <w:r w:rsidRPr="00843973">
        <w:rPr>
          <w:rFonts w:hint="eastAsia"/>
        </w:rPr>
        <w:t>是否支援標記</w:t>
      </w:r>
    </w:p>
    <w:p w:rsidR="00F86BAA" w:rsidRDefault="00E31607" w:rsidP="00F47A0A">
      <w:pPr>
        <w:pStyle w:val="af0"/>
        <w:ind w:firstLine="240"/>
      </w:pPr>
      <w:r w:rsidRPr="00843973">
        <w:rPr>
          <w:rFonts w:hint="eastAsia"/>
          <w:b/>
          <w:bCs/>
        </w:rPr>
        <w:t>返回值</w:t>
      </w:r>
      <w:r w:rsidR="00694E9F">
        <w:rPr>
          <w:rFonts w:hint="eastAsia"/>
          <w:b/>
          <w:bCs/>
        </w:rPr>
        <w:t>：</w:t>
      </w:r>
      <w:r w:rsidRPr="00843973">
        <w:rPr>
          <w:rFonts w:hint="eastAsia"/>
        </w:rPr>
        <w:t>當前</w:t>
      </w:r>
      <w:r w:rsidR="00B21C81">
        <w:rPr>
          <w:rFonts w:hint="eastAsia"/>
        </w:rPr>
        <w:t>串流</w:t>
      </w:r>
      <w:r w:rsidRPr="00843973">
        <w:rPr>
          <w:rFonts w:hint="eastAsia"/>
        </w:rPr>
        <w:t>是否支援標記</w:t>
      </w:r>
    </w:p>
    <w:p w:rsidR="00E31607" w:rsidRPr="00BB7CED" w:rsidRDefault="00E31607" w:rsidP="00BB7CED">
      <w:pPr>
        <w:pStyle w:val="af0"/>
        <w:ind w:firstLine="240"/>
      </w:pPr>
      <w:r w:rsidRPr="00BB7CED">
        <w:rPr>
          <w:rFonts w:hint="eastAsia"/>
        </w:rPr>
        <w:t>如果當前</w:t>
      </w:r>
      <w:r w:rsidR="00B21C81">
        <w:rPr>
          <w:rFonts w:hint="eastAsia"/>
        </w:rPr>
        <w:t>串流</w:t>
      </w:r>
      <w:r w:rsidRPr="00BB7CED">
        <w:rPr>
          <w:rFonts w:hint="eastAsia"/>
        </w:rPr>
        <w:t>不支援標記，執行</w:t>
      </w:r>
      <w:r w:rsidRPr="00BB7CED">
        <w:t>reset()</w:t>
      </w:r>
      <w:r w:rsidRPr="00BB7CED">
        <w:rPr>
          <w:rFonts w:hint="eastAsia"/>
        </w:rPr>
        <w:t>方法將拋出一個</w:t>
      </w:r>
      <w:r w:rsidRPr="00BB7CED">
        <w:t>IOException</w:t>
      </w:r>
      <w:r w:rsidRPr="00BB7CED">
        <w:rPr>
          <w:rFonts w:hint="eastAsia"/>
        </w:rPr>
        <w:t>異常，而</w:t>
      </w:r>
      <w:r w:rsidRPr="00BB7CED">
        <w:t>mark</w:t>
      </w:r>
      <w:r w:rsidR="00F86BAA" w:rsidRPr="00BB7CED">
        <w:rPr>
          <w:rFonts w:hint="eastAsia"/>
        </w:rPr>
        <w:t>()</w:t>
      </w:r>
      <w:r w:rsidRPr="00BB7CED">
        <w:rPr>
          <w:rFonts w:hint="eastAsia"/>
        </w:rPr>
        <w:t>方法不會做任何操作</w:t>
      </w:r>
      <w:r w:rsidR="000C11D6">
        <w:rPr>
          <w:rFonts w:hint="eastAsia"/>
        </w:rPr>
        <w:t>。</w:t>
      </w:r>
    </w:p>
    <w:p w:rsidR="00E31607" w:rsidRPr="00BB7CED" w:rsidRDefault="00E31607" w:rsidP="00BB7CED">
      <w:pPr>
        <w:pStyle w:val="ad"/>
        <w:ind w:left="240" w:hanging="240"/>
      </w:pPr>
      <w:r w:rsidRPr="00BB7CED">
        <w:t>public synchronized void mark(int readLimit)</w:t>
      </w:r>
    </w:p>
    <w:p w:rsidR="00F86BAA" w:rsidRDefault="00E31607" w:rsidP="00F47A0A">
      <w:pPr>
        <w:pStyle w:val="af0"/>
        <w:ind w:firstLine="240"/>
      </w:pPr>
      <w:r w:rsidRPr="00843973">
        <w:rPr>
          <w:rFonts w:hint="eastAsia"/>
          <w:b/>
          <w:bCs/>
        </w:rPr>
        <w:t>作用</w:t>
      </w:r>
      <w:r w:rsidR="00694E9F">
        <w:rPr>
          <w:rFonts w:hint="eastAsia"/>
          <w:b/>
          <w:bCs/>
        </w:rPr>
        <w:t>：</w:t>
      </w:r>
      <w:r w:rsidRPr="00843973">
        <w:rPr>
          <w:rFonts w:hint="eastAsia"/>
        </w:rPr>
        <w:t>將讀取的位置標記在當前位置。</w:t>
      </w:r>
    </w:p>
    <w:p w:rsidR="00F86BAA" w:rsidRDefault="00E31607" w:rsidP="00F47A0A">
      <w:pPr>
        <w:pStyle w:val="af0"/>
        <w:ind w:firstLine="240"/>
      </w:pPr>
      <w:r w:rsidRPr="00843973">
        <w:rPr>
          <w:rFonts w:hint="eastAsia"/>
          <w:b/>
          <w:bCs/>
        </w:rPr>
        <w:t>參數</w:t>
      </w:r>
      <w:r w:rsidR="00694E9F">
        <w:rPr>
          <w:rFonts w:hint="eastAsia"/>
          <w:b/>
          <w:bCs/>
        </w:rPr>
        <w:t>：</w:t>
      </w:r>
      <w:r w:rsidRPr="00843973">
        <w:rPr>
          <w:rFonts w:hint="eastAsia"/>
        </w:rPr>
        <w:t>最大可閱讀超過標記位置的位元組數</w:t>
      </w:r>
      <w:r w:rsidR="00F86BAA">
        <w:rPr>
          <w:rFonts w:hint="eastAsia"/>
        </w:rPr>
        <w:t>(</w:t>
      </w:r>
      <w:r w:rsidRPr="00843973">
        <w:rPr>
          <w:rFonts w:hint="eastAsia"/>
        </w:rPr>
        <w:t>只要沒有閱讀超過</w:t>
      </w:r>
      <w:r w:rsidRPr="00843973">
        <w:t>readLimit</w:t>
      </w:r>
      <w:r w:rsidRPr="00843973">
        <w:rPr>
          <w:rFonts w:hint="eastAsia"/>
        </w:rPr>
        <w:t>位元組數，就可以重置回去</w:t>
      </w:r>
      <w:r w:rsidR="00F86BAA">
        <w:rPr>
          <w:rFonts w:hint="eastAsia"/>
        </w:rPr>
        <w:t>)</w:t>
      </w:r>
      <w:r w:rsidR="000C11D6">
        <w:rPr>
          <w:rFonts w:hint="eastAsia"/>
        </w:rPr>
        <w:t>。</w:t>
      </w:r>
    </w:p>
    <w:p w:rsidR="00F86BAA" w:rsidRDefault="00E31607" w:rsidP="00F47A0A">
      <w:pPr>
        <w:pStyle w:val="af0"/>
        <w:ind w:firstLine="240"/>
      </w:pPr>
      <w:r w:rsidRPr="00843973">
        <w:rPr>
          <w:rFonts w:hint="eastAsia"/>
        </w:rPr>
        <w:t>在同一時刻，只能有一個標記，再</w:t>
      </w:r>
      <w:r w:rsidR="00F86BAA">
        <w:rPr>
          <w:rFonts w:hint="eastAsia"/>
        </w:rPr>
        <w:t>設定</w:t>
      </w:r>
      <w:r w:rsidRPr="00843973">
        <w:rPr>
          <w:rFonts w:hint="eastAsia"/>
        </w:rPr>
        <w:t>會覆蓋</w:t>
      </w:r>
    </w:p>
    <w:p w:rsidR="00E31607" w:rsidRPr="00BB7CED" w:rsidRDefault="00E31607" w:rsidP="00BB7CED">
      <w:pPr>
        <w:pStyle w:val="af0"/>
        <w:ind w:firstLine="240"/>
      </w:pPr>
      <w:r w:rsidRPr="00BB7CED">
        <w:t>java.io</w:t>
      </w:r>
      <w:r w:rsidRPr="00BB7CED">
        <w:rPr>
          <w:rFonts w:hint="eastAsia"/>
        </w:rPr>
        <w:t>中只有</w:t>
      </w:r>
      <w:r w:rsidRPr="00BB7CED">
        <w:t>BufferedInputStream</w:t>
      </w:r>
      <w:r w:rsidRPr="00BB7CED">
        <w:rPr>
          <w:rFonts w:hint="eastAsia"/>
        </w:rPr>
        <w:t>和</w:t>
      </w:r>
      <w:r w:rsidRPr="00BB7CED">
        <w:t>ByteArrayInputStream</w:t>
      </w:r>
      <w:r w:rsidRPr="00BB7CED">
        <w:rPr>
          <w:rFonts w:hint="eastAsia"/>
        </w:rPr>
        <w:t>支援標記。</w:t>
      </w:r>
      <w:r w:rsidR="000C11D6">
        <w:rPr>
          <w:rFonts w:hint="eastAsia"/>
        </w:rPr>
        <w:t>但</w:t>
      </w:r>
      <w:r w:rsidRPr="00BB7CED">
        <w:rPr>
          <w:rFonts w:hint="eastAsia"/>
        </w:rPr>
        <w:t>其他的過濾</w:t>
      </w:r>
      <w:r w:rsidR="00B21C81">
        <w:rPr>
          <w:rFonts w:hint="eastAsia"/>
        </w:rPr>
        <w:t>串流</w:t>
      </w:r>
      <w:r w:rsidRPr="00BB7CED">
        <w:rPr>
          <w:rFonts w:hint="eastAsia"/>
        </w:rPr>
        <w:t>連接到這兩個也支援標記。</w:t>
      </w:r>
    </w:p>
    <w:p w:rsidR="00E31607" w:rsidRPr="00F47A0A" w:rsidRDefault="00E31607" w:rsidP="000C11D6">
      <w:pPr>
        <w:pStyle w:val="21"/>
        <w:spacing w:before="200" w:after="40"/>
      </w:pPr>
      <w:r w:rsidRPr="00F47A0A">
        <w:rPr>
          <w:rFonts w:hint="eastAsia"/>
        </w:rPr>
        <w:t>OutputStream</w:t>
      </w:r>
      <w:r w:rsidR="00F86BAA" w:rsidRPr="00F47A0A">
        <w:rPr>
          <w:rFonts w:hint="eastAsia"/>
        </w:rPr>
        <w:t>(</w:t>
      </w:r>
      <w:r w:rsidRPr="00F47A0A">
        <w:rPr>
          <w:rFonts w:hint="eastAsia"/>
        </w:rPr>
        <w:t>輸出</w:t>
      </w:r>
      <w:r w:rsidR="00B21C81">
        <w:rPr>
          <w:rFonts w:hint="eastAsia"/>
        </w:rPr>
        <w:t>串流</w:t>
      </w:r>
      <w:r w:rsidR="00F86BAA" w:rsidRPr="00F47A0A">
        <w:rPr>
          <w:rFonts w:hint="eastAsia"/>
        </w:rPr>
        <w:t>)</w:t>
      </w:r>
    </w:p>
    <w:p w:rsidR="00E31607" w:rsidRPr="00843973" w:rsidRDefault="00E31607" w:rsidP="00F47A0A">
      <w:pPr>
        <w:pStyle w:val="af0"/>
        <w:ind w:firstLine="240"/>
      </w:pPr>
      <w:r w:rsidRPr="00843973">
        <w:rPr>
          <w:rFonts w:hint="eastAsia"/>
        </w:rPr>
        <w:t>OutputStream</w:t>
      </w:r>
      <w:r w:rsidRPr="00843973">
        <w:rPr>
          <w:rFonts w:hint="eastAsia"/>
        </w:rPr>
        <w:t>作為</w:t>
      </w:r>
      <w:r w:rsidRPr="00843973">
        <w:rPr>
          <w:rFonts w:hint="eastAsia"/>
        </w:rPr>
        <w:t>java</w:t>
      </w:r>
      <w:r w:rsidRPr="00843973">
        <w:rPr>
          <w:rFonts w:hint="eastAsia"/>
        </w:rPr>
        <w:t>中用於向</w:t>
      </w:r>
      <w:r w:rsidR="00B21C81">
        <w:rPr>
          <w:rFonts w:hint="eastAsia"/>
        </w:rPr>
        <w:t>串流</w:t>
      </w:r>
      <w:r w:rsidRPr="00843973">
        <w:rPr>
          <w:rFonts w:hint="eastAsia"/>
        </w:rPr>
        <w:t>中寫</w:t>
      </w:r>
      <w:r w:rsidR="000C11D6">
        <w:rPr>
          <w:rFonts w:hint="eastAsia"/>
        </w:rPr>
        <w:t>入</w:t>
      </w:r>
      <w:r w:rsidRPr="00843973">
        <w:rPr>
          <w:rFonts w:hint="eastAsia"/>
        </w:rPr>
        <w:t>位元組的頂層抽象類別，定義一些方法：</w:t>
      </w:r>
    </w:p>
    <w:p w:rsidR="00E31607" w:rsidRPr="00F47A0A" w:rsidRDefault="00E31607" w:rsidP="00F47A0A">
      <w:pPr>
        <w:pStyle w:val="ad"/>
        <w:ind w:left="240" w:hanging="240"/>
      </w:pPr>
      <w:r w:rsidRPr="00F47A0A">
        <w:t>public abstract void write(int b</w:t>
      </w:r>
      <w:r w:rsidR="00694E9F">
        <w:t>) throw</w:t>
      </w:r>
      <w:r w:rsidRPr="00F47A0A">
        <w:t>s IOException</w:t>
      </w:r>
    </w:p>
    <w:p w:rsidR="00E31607" w:rsidRPr="00F47A0A" w:rsidRDefault="00E31607" w:rsidP="00F47A0A">
      <w:pPr>
        <w:pStyle w:val="ad"/>
        <w:ind w:left="240" w:hanging="240"/>
      </w:pPr>
      <w:r w:rsidRPr="00F47A0A">
        <w:t>public void write(byte[] data, int offset, int length</w:t>
      </w:r>
      <w:r w:rsidR="00694E9F">
        <w:t>) throw</w:t>
      </w:r>
      <w:r w:rsidRPr="00F47A0A">
        <w:t>s IOException</w:t>
      </w:r>
    </w:p>
    <w:p w:rsidR="00E31607" w:rsidRPr="00F47A0A" w:rsidRDefault="00E31607" w:rsidP="00F47A0A">
      <w:pPr>
        <w:pStyle w:val="ad"/>
        <w:ind w:left="240" w:hanging="240"/>
      </w:pPr>
      <w:r w:rsidRPr="00F47A0A">
        <w:t>public void write(byte[] data</w:t>
      </w:r>
      <w:r w:rsidR="00694E9F">
        <w:t>) throw</w:t>
      </w:r>
      <w:r w:rsidRPr="00F47A0A">
        <w:t>s IOException</w:t>
      </w:r>
    </w:p>
    <w:p w:rsidR="00E31607" w:rsidRPr="00843973" w:rsidRDefault="00E31607" w:rsidP="00F47A0A">
      <w:pPr>
        <w:pStyle w:val="af0"/>
        <w:ind w:firstLine="240"/>
      </w:pPr>
      <w:r w:rsidRPr="00843973">
        <w:rPr>
          <w:rFonts w:hint="eastAsia"/>
        </w:rPr>
        <w:t>有三個</w:t>
      </w:r>
      <w:r w:rsidRPr="00843973">
        <w:t>write</w:t>
      </w:r>
      <w:r w:rsidRPr="00843973">
        <w:rPr>
          <w:rFonts w:hint="eastAsia"/>
        </w:rPr>
        <w:t>方法用來向</w:t>
      </w:r>
      <w:r w:rsidR="00B21C81">
        <w:rPr>
          <w:rFonts w:hint="eastAsia"/>
        </w:rPr>
        <w:t>串流</w:t>
      </w:r>
      <w:r w:rsidRPr="00843973">
        <w:rPr>
          <w:rFonts w:hint="eastAsia"/>
        </w:rPr>
        <w:t>寫</w:t>
      </w:r>
      <w:r w:rsidR="000C11D6">
        <w:rPr>
          <w:rFonts w:hint="eastAsia"/>
        </w:rPr>
        <w:t>入</w:t>
      </w:r>
      <w:r w:rsidRPr="00843973">
        <w:rPr>
          <w:rFonts w:hint="eastAsia"/>
        </w:rPr>
        <w:t>位元組：</w:t>
      </w:r>
    </w:p>
    <w:p w:rsidR="00E31607" w:rsidRPr="00A4297B" w:rsidRDefault="00E31607" w:rsidP="00A4297B">
      <w:pPr>
        <w:pStyle w:val="a"/>
        <w:numPr>
          <w:ilvl w:val="0"/>
          <w:numId w:val="18"/>
        </w:numPr>
      </w:pPr>
      <w:r w:rsidRPr="00A4297B">
        <w:rPr>
          <w:rFonts w:hint="eastAsia"/>
        </w:rPr>
        <w:lastRenderedPageBreak/>
        <w:t>第一個是抽象方法交由子</w:t>
      </w:r>
      <w:r w:rsidR="00B21C81" w:rsidRPr="00A4297B">
        <w:rPr>
          <w:rFonts w:hint="eastAsia"/>
        </w:rPr>
        <w:t>類別</w:t>
      </w:r>
      <w:r w:rsidRPr="00A4297B">
        <w:rPr>
          <w:rFonts w:hint="eastAsia"/>
        </w:rPr>
        <w:t>實現，向</w:t>
      </w:r>
      <w:r w:rsidR="00B21C81" w:rsidRPr="00A4297B">
        <w:rPr>
          <w:rFonts w:hint="eastAsia"/>
        </w:rPr>
        <w:t>串流</w:t>
      </w:r>
      <w:r w:rsidRPr="00A4297B">
        <w:rPr>
          <w:rFonts w:hint="eastAsia"/>
        </w:rPr>
        <w:t>中寫入一個無符號位元組</w:t>
      </w:r>
      <w:r w:rsidR="00F86BAA" w:rsidRPr="00A4297B">
        <w:rPr>
          <w:rFonts w:hint="eastAsia"/>
        </w:rPr>
        <w:t>(</w:t>
      </w:r>
      <w:r w:rsidRPr="00A4297B">
        <w:t>0-255</w:t>
      </w:r>
      <w:r w:rsidR="00F86BAA" w:rsidRPr="00A4297B">
        <w:rPr>
          <w:rFonts w:hint="eastAsia"/>
        </w:rPr>
        <w:t>)</w:t>
      </w:r>
      <w:r w:rsidRPr="00A4297B">
        <w:rPr>
          <w:rFonts w:hint="eastAsia"/>
        </w:rPr>
        <w:t>，如果超過</w:t>
      </w:r>
      <w:r w:rsidRPr="00A4297B">
        <w:t>255</w:t>
      </w:r>
      <w:r w:rsidRPr="00A4297B">
        <w:rPr>
          <w:rFonts w:hint="eastAsia"/>
        </w:rPr>
        <w:t>只會取低八位元的位元組。</w:t>
      </w:r>
    </w:p>
    <w:p w:rsidR="00F86BAA" w:rsidRPr="00A4297B" w:rsidRDefault="00E31607" w:rsidP="00A4297B">
      <w:pPr>
        <w:pStyle w:val="a"/>
      </w:pPr>
      <w:r w:rsidRPr="00A4297B">
        <w:rPr>
          <w:rFonts w:hint="eastAsia"/>
        </w:rPr>
        <w:t>作用</w:t>
      </w:r>
      <w:r w:rsidR="00694E9F" w:rsidRPr="00A4297B">
        <w:rPr>
          <w:rFonts w:hint="eastAsia"/>
        </w:rPr>
        <w:t>：</w:t>
      </w:r>
      <w:r w:rsidRPr="00A4297B">
        <w:rPr>
          <w:rFonts w:hint="eastAsia"/>
        </w:rPr>
        <w:t>向</w:t>
      </w:r>
      <w:r w:rsidR="00B21C81" w:rsidRPr="00A4297B">
        <w:rPr>
          <w:rFonts w:hint="eastAsia"/>
        </w:rPr>
        <w:t>串流</w:t>
      </w:r>
      <w:r w:rsidRPr="00A4297B">
        <w:rPr>
          <w:rFonts w:hint="eastAsia"/>
        </w:rPr>
        <w:t>中寫入位元組陣列，可以指定陣列中起始的偏移位置和長度。</w:t>
      </w:r>
    </w:p>
    <w:p w:rsidR="00E31607" w:rsidRPr="00843973" w:rsidRDefault="00E31607" w:rsidP="00F47A0A">
      <w:pPr>
        <w:pStyle w:val="af0"/>
        <w:ind w:firstLine="240"/>
      </w:pPr>
      <w:r w:rsidRPr="00843973">
        <w:rPr>
          <w:rFonts w:hint="eastAsia"/>
          <w:b/>
          <w:bCs/>
        </w:rPr>
        <w:t>參數</w:t>
      </w:r>
      <w:r w:rsidR="00694E9F">
        <w:rPr>
          <w:rFonts w:hint="eastAsia"/>
          <w:b/>
          <w:bCs/>
        </w:rPr>
        <w:t>：</w:t>
      </w:r>
      <w:r w:rsidRPr="00843973">
        <w:rPr>
          <w:rFonts w:hint="eastAsia"/>
        </w:rPr>
        <w:t>寫入的字元陣列、起始的偏移位置、長度</w:t>
      </w:r>
      <w:r w:rsidR="00F86BAA">
        <w:rPr>
          <w:rFonts w:hint="eastAsia"/>
        </w:rPr>
        <w:t>預設</w:t>
      </w:r>
      <w:r w:rsidRPr="00843973">
        <w:rPr>
          <w:rFonts w:hint="eastAsia"/>
        </w:rPr>
        <w:t>的實現是迴圈</w:t>
      </w:r>
      <w:r w:rsidR="00F86BAA">
        <w:rPr>
          <w:rFonts w:hint="eastAsia"/>
        </w:rPr>
        <w:t>呼叫</w:t>
      </w:r>
      <w:r w:rsidRPr="00843973">
        <w:rPr>
          <w:rFonts w:hint="eastAsia"/>
        </w:rPr>
        <w:t>第一個方法一個一個寫入，</w:t>
      </w:r>
      <w:r w:rsidR="000C11D6">
        <w:rPr>
          <w:rFonts w:hint="eastAsia"/>
        </w:rPr>
        <w:t>但</w:t>
      </w:r>
      <w:r w:rsidRPr="00843973">
        <w:rPr>
          <w:rFonts w:hint="eastAsia"/>
        </w:rPr>
        <w:t>效率極其低下，子</w:t>
      </w:r>
      <w:r w:rsidR="00B21C81">
        <w:rPr>
          <w:rFonts w:hint="eastAsia"/>
        </w:rPr>
        <w:t>類別</w:t>
      </w:r>
      <w:r w:rsidRPr="00843973">
        <w:rPr>
          <w:rFonts w:hint="eastAsia"/>
        </w:rPr>
        <w:t>一般會有更高效的方式</w:t>
      </w:r>
      <w:r w:rsidR="00544F42">
        <w:rPr>
          <w:rFonts w:hint="eastAsia"/>
        </w:rPr>
        <w:t>。</w:t>
      </w:r>
    </w:p>
    <w:p w:rsidR="00F86BAA" w:rsidRDefault="00E31607" w:rsidP="000C11D6">
      <w:pPr>
        <w:pStyle w:val="a"/>
      </w:pPr>
      <w:r w:rsidRPr="00843973">
        <w:rPr>
          <w:rFonts w:hint="eastAsia"/>
          <w:b/>
          <w:bCs/>
        </w:rPr>
        <w:t>作用</w:t>
      </w:r>
      <w:r w:rsidR="00694E9F">
        <w:rPr>
          <w:rFonts w:hint="eastAsia"/>
          <w:b/>
          <w:bCs/>
        </w:rPr>
        <w:t>：</w:t>
      </w:r>
      <w:r w:rsidRPr="00843973">
        <w:rPr>
          <w:rFonts w:hint="eastAsia"/>
        </w:rPr>
        <w:t>向</w:t>
      </w:r>
      <w:r w:rsidR="00B21C81">
        <w:rPr>
          <w:rFonts w:hint="eastAsia"/>
        </w:rPr>
        <w:t>串流</w:t>
      </w:r>
      <w:r w:rsidRPr="00843973">
        <w:rPr>
          <w:rFonts w:hint="eastAsia"/>
        </w:rPr>
        <w:t>中寫入位元組陣列</w:t>
      </w:r>
      <w:r w:rsidR="00544F42">
        <w:rPr>
          <w:rFonts w:hint="eastAsia"/>
        </w:rPr>
        <w:t>。</w:t>
      </w:r>
    </w:p>
    <w:p w:rsidR="00F86BAA" w:rsidRDefault="00E31607" w:rsidP="00F47A0A">
      <w:pPr>
        <w:pStyle w:val="af0"/>
        <w:ind w:firstLine="240"/>
      </w:pPr>
      <w:r w:rsidRPr="00843973">
        <w:rPr>
          <w:rFonts w:hint="eastAsia"/>
          <w:b/>
          <w:bCs/>
        </w:rPr>
        <w:t>參數</w:t>
      </w:r>
      <w:r w:rsidR="00694E9F">
        <w:rPr>
          <w:rFonts w:hint="eastAsia"/>
          <w:b/>
          <w:bCs/>
        </w:rPr>
        <w:t>：</w:t>
      </w:r>
      <w:r w:rsidRPr="00843973">
        <w:rPr>
          <w:rFonts w:hint="eastAsia"/>
        </w:rPr>
        <w:t>寫入的字元陣列</w:t>
      </w:r>
      <w:r w:rsidR="00544F42">
        <w:rPr>
          <w:rFonts w:hint="eastAsia"/>
        </w:rPr>
        <w:t>。</w:t>
      </w:r>
    </w:p>
    <w:p w:rsidR="00E31607" w:rsidRPr="00F47A0A" w:rsidRDefault="00F86BAA" w:rsidP="00F47A0A">
      <w:pPr>
        <w:pStyle w:val="af0"/>
        <w:ind w:firstLine="240"/>
      </w:pPr>
      <w:r w:rsidRPr="00F47A0A">
        <w:rPr>
          <w:rFonts w:hint="eastAsia"/>
        </w:rPr>
        <w:t>預設</w:t>
      </w:r>
      <w:r w:rsidR="00E31607" w:rsidRPr="00F47A0A">
        <w:rPr>
          <w:rFonts w:hint="eastAsia"/>
        </w:rPr>
        <w:t>的實現是</w:t>
      </w:r>
      <w:r w:rsidRPr="00F47A0A">
        <w:rPr>
          <w:rFonts w:hint="eastAsia"/>
        </w:rPr>
        <w:t>呼叫</w:t>
      </w:r>
      <w:r w:rsidR="00E31607" w:rsidRPr="00F47A0A">
        <w:rPr>
          <w:rFonts w:hint="eastAsia"/>
        </w:rPr>
        <w:t>第二個</w:t>
      </w:r>
      <w:r w:rsidR="00E31607" w:rsidRPr="00F47A0A">
        <w:t>write()</w:t>
      </w:r>
      <w:r w:rsidR="00E31607" w:rsidRPr="00F47A0A">
        <w:rPr>
          <w:rFonts w:hint="eastAsia"/>
        </w:rPr>
        <w:t>方法</w:t>
      </w:r>
      <w:r w:rsidR="00E31607" w:rsidRPr="00F47A0A">
        <w:t>write(b, 0, b.length);</w:t>
      </w:r>
    </w:p>
    <w:p w:rsidR="00E31607" w:rsidRPr="00F47A0A" w:rsidRDefault="00E31607" w:rsidP="00F47A0A">
      <w:pPr>
        <w:pStyle w:val="ad"/>
        <w:ind w:left="240" w:hanging="240"/>
      </w:pPr>
      <w:r w:rsidRPr="00F47A0A">
        <w:t>public void flush(</w:t>
      </w:r>
      <w:r w:rsidR="00694E9F">
        <w:t>) throw</w:t>
      </w:r>
      <w:r w:rsidRPr="00F47A0A">
        <w:t>s IOException</w:t>
      </w:r>
    </w:p>
    <w:p w:rsidR="00E31607" w:rsidRPr="00F47A0A" w:rsidRDefault="00E31607" w:rsidP="00F47A0A">
      <w:pPr>
        <w:pStyle w:val="af0"/>
        <w:ind w:firstLine="240"/>
      </w:pPr>
      <w:r w:rsidRPr="000C11D6">
        <w:rPr>
          <w:rFonts w:hint="eastAsia"/>
          <w:b/>
        </w:rPr>
        <w:t>作用：</w:t>
      </w:r>
      <w:r w:rsidRPr="00F47A0A">
        <w:rPr>
          <w:rFonts w:hint="eastAsia"/>
        </w:rPr>
        <w:t>許多輸出</w:t>
      </w:r>
      <w:r w:rsidR="00B21C81">
        <w:rPr>
          <w:rFonts w:hint="eastAsia"/>
        </w:rPr>
        <w:t>串流</w:t>
      </w:r>
      <w:r w:rsidRPr="00F47A0A">
        <w:rPr>
          <w:rFonts w:hint="eastAsia"/>
        </w:rPr>
        <w:t>增加一個緩衝區來提升性能，當緩衝區寫滿後才會發送資料，而</w:t>
      </w:r>
      <w:r w:rsidRPr="00F47A0A">
        <w:t>flush()</w:t>
      </w:r>
      <w:r w:rsidRPr="00F47A0A">
        <w:rPr>
          <w:rFonts w:hint="eastAsia"/>
        </w:rPr>
        <w:t>方法可以強制清空緩衝區發送資料，如果不刷新則有可能導致資料丟失。通常</w:t>
      </w:r>
      <w:r w:rsidRPr="00F47A0A">
        <w:t>PrintStream</w:t>
      </w:r>
      <w:r w:rsidRPr="00F47A0A">
        <w:rPr>
          <w:rFonts w:hint="eastAsia"/>
        </w:rPr>
        <w:t>的</w:t>
      </w:r>
      <w:r w:rsidRPr="00F47A0A">
        <w:t>println()</w:t>
      </w:r>
      <w:r w:rsidRPr="00F47A0A">
        <w:rPr>
          <w:rFonts w:hint="eastAsia"/>
        </w:rPr>
        <w:t>方法會自動</w:t>
      </w:r>
      <w:r w:rsidRPr="00F47A0A">
        <w:t>flush()</w:t>
      </w:r>
      <w:r w:rsidR="00694E9F">
        <w:rPr>
          <w:rFonts w:hint="eastAsia"/>
        </w:rPr>
        <w:t>。</w:t>
      </w:r>
    </w:p>
    <w:p w:rsidR="00E31607" w:rsidRPr="00F47A0A" w:rsidRDefault="00E31607" w:rsidP="00F47A0A">
      <w:pPr>
        <w:pStyle w:val="ad"/>
        <w:ind w:left="240" w:hanging="240"/>
      </w:pPr>
      <w:r w:rsidRPr="00F47A0A">
        <w:t>public void close(</w:t>
      </w:r>
      <w:r w:rsidR="00F86BAA" w:rsidRPr="00F47A0A">
        <w:t>)</w:t>
      </w:r>
      <w:r w:rsidR="00694E9F">
        <w:rPr>
          <w:rFonts w:hint="eastAsia"/>
        </w:rPr>
        <w:t xml:space="preserve"> </w:t>
      </w:r>
      <w:r w:rsidRPr="00F47A0A">
        <w:t>throws IOException</w:t>
      </w:r>
    </w:p>
    <w:p w:rsidR="00E31607" w:rsidRDefault="00E31607" w:rsidP="00F47A0A">
      <w:pPr>
        <w:pStyle w:val="af0"/>
        <w:ind w:firstLine="240"/>
      </w:pPr>
      <w:r w:rsidRPr="00F47A0A">
        <w:rPr>
          <w:rFonts w:hint="eastAsia"/>
        </w:rPr>
        <w:t>作用</w:t>
      </w:r>
      <w:r w:rsidR="00694E9F">
        <w:rPr>
          <w:rFonts w:hint="eastAsia"/>
        </w:rPr>
        <w:t>：</w:t>
      </w:r>
      <w:r w:rsidRPr="00F47A0A">
        <w:rPr>
          <w:rFonts w:hint="eastAsia"/>
        </w:rPr>
        <w:t>當用完輸出</w:t>
      </w:r>
      <w:r w:rsidR="00B21C81">
        <w:rPr>
          <w:rFonts w:hint="eastAsia"/>
        </w:rPr>
        <w:t>串流</w:t>
      </w:r>
      <w:r w:rsidRPr="00F47A0A">
        <w:rPr>
          <w:rFonts w:hint="eastAsia"/>
        </w:rPr>
        <w:t>之後，將</w:t>
      </w:r>
      <w:r w:rsidR="00B21C81">
        <w:rPr>
          <w:rFonts w:hint="eastAsia"/>
        </w:rPr>
        <w:t>串流</w:t>
      </w:r>
      <w:r w:rsidRPr="00F47A0A">
        <w:rPr>
          <w:rFonts w:hint="eastAsia"/>
        </w:rPr>
        <w:t>關閉，關閉的同時也會</w:t>
      </w:r>
      <w:r w:rsidRPr="00F47A0A">
        <w:t>flush()</w:t>
      </w:r>
      <w:r w:rsidR="00694E9F">
        <w:rPr>
          <w:rFonts w:hint="eastAsia"/>
        </w:rPr>
        <w:t>。</w:t>
      </w:r>
    </w:p>
    <w:p w:rsidR="00E31607" w:rsidRPr="00F47A0A" w:rsidRDefault="00E31607" w:rsidP="000C11D6">
      <w:pPr>
        <w:pStyle w:val="21"/>
        <w:spacing w:before="200" w:after="40"/>
      </w:pPr>
      <w:r w:rsidRPr="00F47A0A">
        <w:rPr>
          <w:rFonts w:hint="eastAsia"/>
        </w:rPr>
        <w:t>無處不在的</w:t>
      </w:r>
      <w:r w:rsidRPr="00F47A0A">
        <w:t>IOException</w:t>
      </w:r>
    </w:p>
    <w:p w:rsidR="00E31607" w:rsidRPr="00F47A0A" w:rsidRDefault="00E31607" w:rsidP="00F47A0A">
      <w:pPr>
        <w:pStyle w:val="af0"/>
        <w:ind w:firstLine="240"/>
      </w:pPr>
      <w:r w:rsidRPr="00F47A0A">
        <w:t>IOException</w:t>
      </w:r>
      <w:r w:rsidRPr="00F47A0A">
        <w:rPr>
          <w:rFonts w:hint="eastAsia"/>
        </w:rPr>
        <w:t>是受檢異常，在程式中必須被</w:t>
      </w:r>
      <w:r w:rsidR="002D1C4C">
        <w:rPr>
          <w:rFonts w:hint="eastAsia"/>
        </w:rPr>
        <w:t>宣告</w:t>
      </w:r>
      <w:r w:rsidRPr="00F47A0A">
        <w:rPr>
          <w:rFonts w:hint="eastAsia"/>
        </w:rPr>
        <w:t>。</w:t>
      </w:r>
      <w:r w:rsidRPr="00F47A0A">
        <w:t>IOException</w:t>
      </w:r>
      <w:r w:rsidRPr="00F47A0A">
        <w:rPr>
          <w:rFonts w:hint="eastAsia"/>
        </w:rPr>
        <w:t>存在的意義是因為作業系統中的</w:t>
      </w:r>
      <w:r w:rsidR="00694E9F">
        <w:rPr>
          <w:rFonts w:hint="eastAsia"/>
        </w:rPr>
        <w:t>"</w:t>
      </w:r>
      <w:r w:rsidRPr="00F47A0A">
        <w:rPr>
          <w:rFonts w:hint="eastAsia"/>
        </w:rPr>
        <w:t>輸入</w:t>
      </w:r>
      <w:r w:rsidR="00694E9F">
        <w:rPr>
          <w:rFonts w:hint="eastAsia"/>
        </w:rPr>
        <w:t>"</w:t>
      </w:r>
      <w:r w:rsidRPr="00F47A0A">
        <w:rPr>
          <w:rFonts w:hint="eastAsia"/>
        </w:rPr>
        <w:t>和</w:t>
      </w:r>
      <w:r w:rsidR="00694E9F">
        <w:rPr>
          <w:rFonts w:hint="eastAsia"/>
        </w:rPr>
        <w:t>"</w:t>
      </w:r>
      <w:r w:rsidRPr="00F47A0A">
        <w:rPr>
          <w:rFonts w:hint="eastAsia"/>
        </w:rPr>
        <w:t>輸出</w:t>
      </w:r>
      <w:r w:rsidR="00694E9F">
        <w:rPr>
          <w:rFonts w:hint="eastAsia"/>
        </w:rPr>
        <w:t>"</w:t>
      </w:r>
      <w:r w:rsidRPr="00F47A0A">
        <w:rPr>
          <w:rFonts w:hint="eastAsia"/>
        </w:rPr>
        <w:t>不可靠，作業系統層級發生的異常不受程式控制。</w:t>
      </w:r>
    </w:p>
    <w:p w:rsidR="00E31607" w:rsidRPr="00F47A0A" w:rsidRDefault="00E31607" w:rsidP="00694E9F">
      <w:pPr>
        <w:pStyle w:val="21"/>
        <w:spacing w:before="200" w:after="40"/>
      </w:pPr>
      <w:r w:rsidRPr="00F47A0A">
        <w:rPr>
          <w:rFonts w:hint="eastAsia"/>
        </w:rPr>
        <w:t>子</w:t>
      </w:r>
      <w:r w:rsidR="00B21C81">
        <w:rPr>
          <w:rFonts w:hint="eastAsia"/>
        </w:rPr>
        <w:t>類別</w:t>
      </w:r>
    </w:p>
    <w:p w:rsidR="00E31607" w:rsidRPr="00F47A0A" w:rsidRDefault="00E31607" w:rsidP="00F47A0A">
      <w:pPr>
        <w:pStyle w:val="af0"/>
        <w:ind w:firstLine="240"/>
      </w:pPr>
      <w:r w:rsidRPr="00F47A0A">
        <w:t>java.io</w:t>
      </w:r>
      <w:r w:rsidR="00694E9F">
        <w:rPr>
          <w:rFonts w:hint="eastAsia"/>
        </w:rPr>
        <w:t>封包</w:t>
      </w:r>
      <w:r w:rsidRPr="00F47A0A">
        <w:rPr>
          <w:rFonts w:hint="eastAsia"/>
        </w:rPr>
        <w:t>中常用的子</w:t>
      </w:r>
      <w:r w:rsidR="00B21C81">
        <w:rPr>
          <w:rFonts w:hint="eastAsia"/>
        </w:rPr>
        <w:t>類別</w:t>
      </w:r>
      <w:r w:rsidRPr="00F47A0A">
        <w:rPr>
          <w:rFonts w:hint="eastAsia"/>
        </w:rPr>
        <w:t>：</w:t>
      </w:r>
    </w:p>
    <w:p w:rsidR="00E31607" w:rsidRPr="00843973" w:rsidRDefault="00E31607" w:rsidP="00F86BAA">
      <w:pPr>
        <w:pStyle w:val="ac"/>
        <w:spacing w:before="200"/>
      </w:pPr>
      <w:bookmarkStart w:id="0" w:name="_GoBack"/>
      <w:r w:rsidRPr="00517282">
        <w:rPr>
          <w:rFonts w:ascii="Arial" w:hAnsi="Arial" w:cs="Arial"/>
          <w:noProof/>
          <w:color w:val="2F2F2F"/>
          <w:kern w:val="0"/>
          <w:sz w:val="16"/>
          <w:szCs w:val="16"/>
        </w:rPr>
        <w:drawing>
          <wp:inline distT="0" distB="0" distL="0" distR="0">
            <wp:extent cx="3195765" cy="2125134"/>
            <wp:effectExtent l="0" t="0" r="0" b="0"/>
            <wp:docPr id="8" name="圖片 8" descr="https://upload-images.jianshu.io/upload_images/1448637-f9ae6e9ed9507ab0.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https://upload-images.jianshu.io/upload_images/1448637-f9ae6e9ed9507ab0.png?imageMogr2/auto-orient/strip%7CimageView2/2/w/7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5399" cy="2158140"/>
                    </a:xfrm>
                    <a:prstGeom prst="rect">
                      <a:avLst/>
                    </a:prstGeom>
                    <a:noFill/>
                    <a:ln>
                      <a:noFill/>
                    </a:ln>
                  </pic:spPr>
                </pic:pic>
              </a:graphicData>
            </a:graphic>
          </wp:inline>
        </w:drawing>
      </w:r>
      <w:bookmarkEnd w:id="0"/>
    </w:p>
    <w:p w:rsidR="00E31607" w:rsidRPr="00843973" w:rsidRDefault="00E31607" w:rsidP="00F47A0A">
      <w:pPr>
        <w:pStyle w:val="af0"/>
        <w:ind w:firstLine="240"/>
      </w:pPr>
      <w:r w:rsidRPr="00843973">
        <w:rPr>
          <w:rFonts w:hint="eastAsia"/>
        </w:rPr>
        <w:lastRenderedPageBreak/>
        <w:t>其它</w:t>
      </w:r>
      <w:r w:rsidR="00694E9F">
        <w:rPr>
          <w:rFonts w:hint="eastAsia"/>
        </w:rPr>
        <w:t>封包</w:t>
      </w:r>
      <w:r w:rsidRPr="00843973">
        <w:rPr>
          <w:rFonts w:hint="eastAsia"/>
        </w:rPr>
        <w:t>中還有一些</w:t>
      </w:r>
      <w:r w:rsidR="00B21C81">
        <w:rPr>
          <w:rFonts w:hint="eastAsia"/>
        </w:rPr>
        <w:t>類別</w:t>
      </w:r>
      <w:r w:rsidRPr="00843973">
        <w:rPr>
          <w:rFonts w:hint="eastAsia"/>
        </w:rPr>
        <w:t>。</w:t>
      </w:r>
    </w:p>
    <w:p w:rsidR="00E31607" w:rsidRDefault="00E31607" w:rsidP="00F47A0A">
      <w:pPr>
        <w:pStyle w:val="af0"/>
        <w:ind w:firstLine="240"/>
      </w:pPr>
      <w:r>
        <w:br w:type="page"/>
      </w:r>
    </w:p>
    <w:p w:rsidR="002A4AD9" w:rsidRPr="00544F42" w:rsidRDefault="002A4AD9" w:rsidP="00544F42">
      <w:pPr>
        <w:pStyle w:val="1"/>
        <w:spacing w:after="200"/>
      </w:pPr>
      <w:r w:rsidRPr="00544F42">
        <w:lastRenderedPageBreak/>
        <w:t>InputStream</w:t>
      </w:r>
      <w:r w:rsidRPr="00544F42">
        <w:rPr>
          <w:rFonts w:hint="eastAsia"/>
        </w:rPr>
        <w:t>、</w:t>
      </w:r>
      <w:r w:rsidRPr="00544F42">
        <w:t>OutputStream</w:t>
      </w:r>
    </w:p>
    <w:p w:rsidR="002A4AD9" w:rsidRPr="00517282" w:rsidRDefault="002A4AD9" w:rsidP="002A4AD9">
      <w:pPr>
        <w:pStyle w:val="af0"/>
        <w:ind w:firstLine="240"/>
      </w:pPr>
      <w:r w:rsidRPr="00517282">
        <w:t>Java</w:t>
      </w:r>
      <w:r w:rsidRPr="00517282">
        <w:rPr>
          <w:rFonts w:hint="eastAsia"/>
        </w:rPr>
        <w:t>將輸入</w:t>
      </w:r>
      <w:r w:rsidRPr="00517282">
        <w:t>/</w:t>
      </w:r>
      <w:r w:rsidRPr="00517282">
        <w:rPr>
          <w:rFonts w:hint="eastAsia"/>
        </w:rPr>
        <w:t>輸出</w:t>
      </w:r>
      <w:r>
        <w:rPr>
          <w:rFonts w:hint="eastAsia"/>
        </w:rPr>
        <w:t>(</w:t>
      </w:r>
      <w:r w:rsidRPr="00517282">
        <w:t>Input/Output</w:t>
      </w:r>
      <w:r>
        <w:rPr>
          <w:rFonts w:hint="eastAsia"/>
        </w:rPr>
        <w:t>)</w:t>
      </w:r>
      <w:r w:rsidRPr="00517282">
        <w:rPr>
          <w:rFonts w:hint="eastAsia"/>
        </w:rPr>
        <w:t>抽象化串流的概念，資料有其來源及目的地，銜接兩者的是串流物件。以比喻的方式來說，資料就好比水，藉由水管的銜接，由一端流向另一端。</w:t>
      </w:r>
    </w:p>
    <w:p w:rsidR="002A4AD9" w:rsidRPr="00517282" w:rsidRDefault="002A4AD9" w:rsidP="002A4AD9">
      <w:pPr>
        <w:pStyle w:val="ac"/>
        <w:spacing w:before="200"/>
      </w:pPr>
      <w:r w:rsidRPr="00517282">
        <w:rPr>
          <w:rFonts w:ascii="Arial" w:hAnsi="Arial" w:cs="Arial"/>
          <w:noProof/>
          <w:kern w:val="0"/>
        </w:rPr>
        <w:drawing>
          <wp:inline distT="0" distB="0" distL="0" distR="0">
            <wp:extent cx="2963333" cy="971746"/>
            <wp:effectExtent l="0" t="0" r="8890" b="0"/>
            <wp:docPr id="7" name="圖片 3" descr="https://openhome.cc/Gossip/JavaEssence/images/InputStreamOutputStre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descr="https://openhome.cc/Gossip/JavaEssence/images/InputStreamOutputStream-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7836" cy="976502"/>
                    </a:xfrm>
                    <a:prstGeom prst="rect">
                      <a:avLst/>
                    </a:prstGeom>
                    <a:noFill/>
                    <a:ln>
                      <a:noFill/>
                    </a:ln>
                  </pic:spPr>
                </pic:pic>
              </a:graphicData>
            </a:graphic>
          </wp:inline>
        </w:drawing>
      </w:r>
    </w:p>
    <w:p w:rsidR="002A4AD9" w:rsidRPr="00517282" w:rsidRDefault="002A4AD9" w:rsidP="002A4AD9">
      <w:pPr>
        <w:pStyle w:val="af0"/>
        <w:ind w:firstLine="240"/>
      </w:pPr>
      <w:r w:rsidRPr="00517282">
        <w:rPr>
          <w:rFonts w:hint="eastAsia"/>
        </w:rPr>
        <w:t>從應用程式的角度來看，如果要將資料從來源取出，可以使用</w:t>
      </w:r>
      <w:r w:rsidRPr="00517282">
        <w:rPr>
          <w:rFonts w:hint="eastAsia"/>
          <w:b/>
          <w:bCs/>
        </w:rPr>
        <w:t>輸入串流</w:t>
      </w:r>
      <w:r w:rsidRPr="00517282">
        <w:rPr>
          <w:rFonts w:hint="eastAsia"/>
        </w:rPr>
        <w:t>，如果要將資料寫入目的地，則可以使用</w:t>
      </w:r>
      <w:r w:rsidRPr="00517282">
        <w:rPr>
          <w:rFonts w:hint="eastAsia"/>
          <w:b/>
          <w:bCs/>
        </w:rPr>
        <w:t>輸出串流</w:t>
      </w:r>
      <w:r w:rsidRPr="00517282">
        <w:rPr>
          <w:rFonts w:hint="eastAsia"/>
        </w:rPr>
        <w:t>。在</w:t>
      </w:r>
      <w:r w:rsidRPr="00517282">
        <w:t>Java</w:t>
      </w:r>
      <w:r w:rsidRPr="00517282">
        <w:rPr>
          <w:rFonts w:hint="eastAsia"/>
        </w:rPr>
        <w:t>中，輸入串流的代表物件為</w:t>
      </w:r>
      <w:r w:rsidRPr="00517282">
        <w:rPr>
          <w:b/>
          <w:bCs/>
        </w:rPr>
        <w:t>InputStream</w:t>
      </w:r>
      <w:r w:rsidRPr="00517282">
        <w:rPr>
          <w:rFonts w:hint="eastAsia"/>
        </w:rPr>
        <w:t>，輸出串流的代表物件為</w:t>
      </w:r>
      <w:r w:rsidRPr="00517282">
        <w:rPr>
          <w:b/>
          <w:bCs/>
        </w:rPr>
        <w:t>OutputStream</w:t>
      </w:r>
      <w:r w:rsidRPr="00517282">
        <w:rPr>
          <w:rFonts w:hint="eastAsia"/>
        </w:rPr>
        <w:t>。無論資料來源或目的地為何，只要設法取得</w:t>
      </w:r>
      <w:r w:rsidRPr="00517282">
        <w:t>InputStream</w:t>
      </w:r>
      <w:r w:rsidRPr="00517282">
        <w:rPr>
          <w:rFonts w:hint="eastAsia"/>
        </w:rPr>
        <w:t>或</w:t>
      </w:r>
      <w:r w:rsidRPr="00517282">
        <w:t>OutputStream</w:t>
      </w:r>
      <w:r w:rsidRPr="00517282">
        <w:rPr>
          <w:rFonts w:hint="eastAsia"/>
        </w:rPr>
        <w:t>的實例，接下來操作輸入輸出的方式都是一致，而無需理會來源或目的地的真正形式。</w:t>
      </w:r>
    </w:p>
    <w:p w:rsidR="002A4AD9" w:rsidRPr="00517282" w:rsidRDefault="002A4AD9" w:rsidP="002A4AD9">
      <w:pPr>
        <w:pStyle w:val="ac"/>
        <w:spacing w:before="200"/>
      </w:pPr>
      <w:r w:rsidRPr="00517282">
        <w:rPr>
          <w:rFonts w:ascii="Arial" w:hAnsi="Arial" w:cs="Arial"/>
          <w:noProof/>
          <w:kern w:val="0"/>
        </w:rPr>
        <w:drawing>
          <wp:inline distT="0" distB="0" distL="0" distR="0">
            <wp:extent cx="3115733" cy="1746074"/>
            <wp:effectExtent l="0" t="0" r="8890" b="6985"/>
            <wp:docPr id="9" name="圖片 2" descr="https://openhome.cc/Gossip/JavaEssence/images/InputStreamOutputStre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3" descr="https://openhome.cc/Gossip/JavaEssence/images/InputStreamOutputStream-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5902" cy="1751772"/>
                    </a:xfrm>
                    <a:prstGeom prst="rect">
                      <a:avLst/>
                    </a:prstGeom>
                    <a:noFill/>
                    <a:ln>
                      <a:noFill/>
                    </a:ln>
                  </pic:spPr>
                </pic:pic>
              </a:graphicData>
            </a:graphic>
          </wp:inline>
        </w:drawing>
      </w:r>
    </w:p>
    <w:p w:rsidR="002A4AD9" w:rsidRDefault="002A4AD9" w:rsidP="002A4AD9">
      <w:pPr>
        <w:pStyle w:val="af0"/>
        <w:ind w:firstLine="240"/>
      </w:pPr>
      <w:r w:rsidRPr="00517282">
        <w:rPr>
          <w:rFonts w:hint="eastAsia"/>
        </w:rPr>
        <w:t>舉個例，可以設計一個通用的</w:t>
      </w:r>
      <w:r w:rsidRPr="00517282">
        <w:t>dump()</w:t>
      </w:r>
      <w:r w:rsidRPr="00517282">
        <w:rPr>
          <w:rFonts w:hint="eastAsia"/>
        </w:rPr>
        <w:t>方法：</w:t>
      </w:r>
    </w:p>
    <w:p w:rsidR="002A4AD9" w:rsidRPr="00F86BAA" w:rsidRDefault="002A4AD9" w:rsidP="002A4AD9">
      <w:pPr>
        <w:pStyle w:val="ad"/>
        <w:ind w:left="240" w:hanging="240"/>
      </w:pPr>
      <w:r w:rsidRPr="00F86BAA">
        <w:tab/>
      </w:r>
      <w:r w:rsidRPr="00F86BAA">
        <w:tab/>
        <w:t>public static void dump(InputStream input,</w:t>
      </w:r>
    </w:p>
    <w:p w:rsidR="002A4AD9" w:rsidRPr="00F86BAA" w:rsidRDefault="002A4AD9" w:rsidP="002A4AD9">
      <w:pPr>
        <w:pStyle w:val="ad"/>
        <w:ind w:left="240" w:hanging="240"/>
      </w:pP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t>OutputStream output,</w:t>
      </w:r>
    </w:p>
    <w:p w:rsidR="002A4AD9" w:rsidRPr="00F86BAA" w:rsidRDefault="002A4AD9" w:rsidP="002A4AD9">
      <w:pPr>
        <w:pStyle w:val="ad"/>
        <w:ind w:left="240" w:hanging="240"/>
      </w:pP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t>int dataLength</w:t>
      </w:r>
      <w:r>
        <w:t>) throw</w:t>
      </w:r>
      <w:r w:rsidRPr="00F86BAA">
        <w:t>s Exception{</w:t>
      </w:r>
    </w:p>
    <w:p w:rsidR="002A4AD9" w:rsidRPr="00F86BAA" w:rsidRDefault="002A4AD9" w:rsidP="002A4AD9">
      <w:pPr>
        <w:pStyle w:val="ad"/>
        <w:ind w:left="240" w:hanging="240"/>
      </w:pPr>
      <w:r w:rsidRPr="00F86BAA">
        <w:tab/>
      </w:r>
      <w:r w:rsidRPr="00F86BAA">
        <w:tab/>
      </w:r>
      <w:r w:rsidRPr="00F86BAA">
        <w:tab/>
      </w:r>
      <w:r w:rsidRPr="00F86BAA">
        <w:tab/>
        <w:t>byte[] data = new byte[dataLength];</w:t>
      </w:r>
    </w:p>
    <w:p w:rsidR="002A4AD9" w:rsidRPr="00F86BAA" w:rsidRDefault="002A4AD9" w:rsidP="002A4AD9">
      <w:pPr>
        <w:pStyle w:val="ad"/>
        <w:ind w:left="240" w:hanging="240"/>
      </w:pPr>
      <w:r w:rsidRPr="00F86BAA">
        <w:tab/>
      </w:r>
      <w:r w:rsidRPr="00F86BAA">
        <w:tab/>
      </w:r>
      <w:r w:rsidRPr="00F86BAA">
        <w:tab/>
      </w:r>
      <w:r w:rsidRPr="00F86BAA">
        <w:tab/>
        <w:t>int length = -1;</w:t>
      </w:r>
    </w:p>
    <w:p w:rsidR="002A4AD9" w:rsidRPr="00F86BAA" w:rsidRDefault="002A4AD9" w:rsidP="002A4AD9">
      <w:pPr>
        <w:pStyle w:val="ad"/>
        <w:ind w:left="240" w:hanging="240"/>
      </w:pPr>
      <w:r w:rsidRPr="00F86BAA">
        <w:tab/>
      </w:r>
      <w:r w:rsidRPr="00F86BAA">
        <w:tab/>
      </w:r>
      <w:r w:rsidRPr="00F86BAA">
        <w:tab/>
      </w:r>
      <w:r w:rsidRPr="00F86BAA">
        <w:tab/>
        <w:t>while((length = input.read(data))!= -1){</w:t>
      </w:r>
    </w:p>
    <w:p w:rsidR="002A4AD9" w:rsidRPr="00F86BAA" w:rsidRDefault="002A4AD9" w:rsidP="002A4AD9">
      <w:pPr>
        <w:pStyle w:val="ad"/>
        <w:ind w:left="240" w:hanging="240"/>
      </w:pPr>
      <w:r w:rsidRPr="00F86BAA">
        <w:tab/>
      </w:r>
      <w:r w:rsidRPr="00F86BAA">
        <w:tab/>
      </w:r>
      <w:r w:rsidRPr="00F86BAA">
        <w:tab/>
      </w:r>
      <w:r w:rsidRPr="00F86BAA">
        <w:tab/>
      </w:r>
      <w:r w:rsidRPr="00F86BAA">
        <w:tab/>
      </w:r>
      <w:r w:rsidRPr="00F86BAA">
        <w:tab/>
        <w:t>output.write(data, 0, length);</w:t>
      </w:r>
    </w:p>
    <w:p w:rsidR="002A4AD9" w:rsidRPr="00F86BAA" w:rsidRDefault="002A4AD9" w:rsidP="002A4AD9">
      <w:pPr>
        <w:pStyle w:val="ad"/>
        <w:ind w:left="240" w:hanging="240"/>
      </w:pPr>
      <w:r w:rsidRPr="00F86BAA">
        <w:tab/>
      </w:r>
      <w:r w:rsidRPr="00F86BAA">
        <w:tab/>
      </w:r>
      <w:r w:rsidRPr="00F86BAA">
        <w:tab/>
      </w:r>
      <w:r w:rsidRPr="00F86BAA">
        <w:tab/>
        <w:t>}</w:t>
      </w:r>
    </w:p>
    <w:p w:rsidR="002A4AD9" w:rsidRPr="00F86BAA" w:rsidRDefault="002A4AD9" w:rsidP="002A4AD9">
      <w:pPr>
        <w:pStyle w:val="ad"/>
        <w:ind w:left="240" w:hanging="240"/>
      </w:pPr>
      <w:r w:rsidRPr="00F86BAA">
        <w:tab/>
      </w:r>
      <w:r w:rsidRPr="00F86BAA">
        <w:tab/>
      </w:r>
      <w:r w:rsidRPr="00F86BAA">
        <w:tab/>
      </w:r>
      <w:r w:rsidRPr="00F86BAA">
        <w:tab/>
        <w:t>input.close();</w:t>
      </w:r>
    </w:p>
    <w:p w:rsidR="002A4AD9" w:rsidRPr="00F86BAA" w:rsidRDefault="002A4AD9" w:rsidP="002A4AD9">
      <w:pPr>
        <w:pStyle w:val="ad"/>
        <w:ind w:left="240" w:hanging="240"/>
      </w:pPr>
      <w:r w:rsidRPr="00F86BAA">
        <w:tab/>
      </w:r>
      <w:r w:rsidRPr="00F86BAA">
        <w:tab/>
      </w:r>
      <w:r w:rsidRPr="00F86BAA">
        <w:tab/>
      </w:r>
      <w:r w:rsidRPr="00F86BAA">
        <w:tab/>
        <w:t>output.close();</w:t>
      </w:r>
    </w:p>
    <w:p w:rsidR="002A4AD9" w:rsidRPr="00F86BAA" w:rsidRDefault="002A4AD9" w:rsidP="002A4AD9">
      <w:pPr>
        <w:pStyle w:val="ad"/>
        <w:ind w:left="240" w:hanging="240"/>
      </w:pPr>
      <w:r w:rsidRPr="00F86BAA">
        <w:tab/>
      </w:r>
      <w:r w:rsidRPr="00F86BAA">
        <w:tab/>
        <w:t>}</w:t>
      </w:r>
    </w:p>
    <w:p w:rsidR="002A4AD9" w:rsidRPr="00517282" w:rsidRDefault="002A4AD9" w:rsidP="002A4AD9">
      <w:pPr>
        <w:pStyle w:val="af0"/>
        <w:ind w:firstLine="240"/>
      </w:pPr>
      <w:r w:rsidRPr="00517282">
        <w:rPr>
          <w:rFonts w:hint="eastAsia"/>
        </w:rPr>
        <w:t>這個方法</w:t>
      </w:r>
      <w:r w:rsidR="00544F42">
        <w:rPr>
          <w:rFonts w:hint="eastAsia"/>
        </w:rPr>
        <w:t>沒有限定來源或目的地真實形式，</w:t>
      </w:r>
      <w:r w:rsidRPr="00517282">
        <w:rPr>
          <w:rFonts w:hint="eastAsia"/>
        </w:rPr>
        <w:t>是依賴抽象的</w:t>
      </w:r>
      <w:r w:rsidRPr="00517282">
        <w:t>InputStream</w:t>
      </w:r>
      <w:r w:rsidRPr="00517282">
        <w:rPr>
          <w:rFonts w:hint="eastAsia"/>
        </w:rPr>
        <w:t>、</w:t>
      </w:r>
      <w:r w:rsidRPr="00517282">
        <w:t>OutputStream</w:t>
      </w:r>
      <w:r w:rsidRPr="00517282">
        <w:rPr>
          <w:rFonts w:hint="eastAsia"/>
        </w:rPr>
        <w:t>。如果要將某個檔案</w:t>
      </w:r>
      <w:r w:rsidRPr="00517282">
        <w:t>dump</w:t>
      </w:r>
      <w:r w:rsidRPr="00517282">
        <w:rPr>
          <w:rFonts w:hint="eastAsia"/>
        </w:rPr>
        <w:t>為另一個檔案，則可以這麼使用它：</w:t>
      </w:r>
    </w:p>
    <w:p w:rsidR="002A4AD9" w:rsidRPr="00F86BAA" w:rsidRDefault="002A4AD9" w:rsidP="002A4AD9">
      <w:pPr>
        <w:pStyle w:val="ad"/>
        <w:ind w:left="240" w:hanging="240"/>
      </w:pPr>
      <w:r w:rsidRPr="00F86BAA">
        <w:lastRenderedPageBreak/>
        <w:t>dump(new FileInputStream(args[0]), new FileOutputStream(args[1]), 1024);</w:t>
      </w:r>
    </w:p>
    <w:p w:rsidR="002A4AD9" w:rsidRPr="00517282" w:rsidRDefault="002A4AD9" w:rsidP="002A4AD9">
      <w:pPr>
        <w:pStyle w:val="af0"/>
        <w:ind w:firstLine="240"/>
      </w:pPr>
      <w:r w:rsidRPr="00517282">
        <w:rPr>
          <w:rFonts w:hint="eastAsia"/>
        </w:rPr>
        <w:t>如果要指定下載某個網路上的檔案，則可以這麼使用它：</w:t>
      </w:r>
    </w:p>
    <w:p w:rsidR="002A4AD9" w:rsidRPr="00F86BAA" w:rsidRDefault="002A4AD9" w:rsidP="002A4AD9">
      <w:pPr>
        <w:pStyle w:val="ad"/>
        <w:ind w:left="240" w:hanging="240"/>
      </w:pPr>
      <w:r w:rsidRPr="00F86BAA">
        <w:t>dump((new URL(args[0])).openStream(), new FileOutputStream(args[1]), 1024);</w:t>
      </w:r>
    </w:p>
    <w:p w:rsidR="002A4AD9" w:rsidRPr="00517282" w:rsidRDefault="002A4AD9" w:rsidP="002A4AD9">
      <w:pPr>
        <w:pStyle w:val="af0"/>
        <w:ind w:firstLine="240"/>
      </w:pPr>
      <w:r w:rsidRPr="00517282">
        <w:rPr>
          <w:rFonts w:hint="eastAsia"/>
        </w:rPr>
        <w:t>無論來源或目的地實體形式為何，只要想辦法取得</w:t>
      </w:r>
      <w:r w:rsidRPr="00517282">
        <w:t>InputStream</w:t>
      </w:r>
      <w:r w:rsidRPr="00517282">
        <w:rPr>
          <w:rFonts w:hint="eastAsia"/>
        </w:rPr>
        <w:t>或</w:t>
      </w:r>
      <w:r w:rsidRPr="00517282">
        <w:t>OutputStream</w:t>
      </w:r>
      <w:r w:rsidRPr="00517282">
        <w:rPr>
          <w:rFonts w:hint="eastAsia"/>
        </w:rPr>
        <w:t>，接下來其實都是操作</w:t>
      </w:r>
      <w:r w:rsidRPr="00517282">
        <w:t>InputStream</w:t>
      </w:r>
      <w:r w:rsidRPr="00517282">
        <w:rPr>
          <w:rFonts w:hint="eastAsia"/>
        </w:rPr>
        <w:t>或</w:t>
      </w:r>
      <w:r w:rsidRPr="00517282">
        <w:t>OutputStream</w:t>
      </w:r>
      <w:r w:rsidRPr="00517282">
        <w:rPr>
          <w:rFonts w:hint="eastAsia"/>
        </w:rPr>
        <w:t>的形式。例如以下是個使用</w:t>
      </w:r>
      <w:r w:rsidRPr="00517282">
        <w:t>ServerSocket</w:t>
      </w:r>
      <w:r w:rsidRPr="00517282">
        <w:rPr>
          <w:rFonts w:hint="eastAsia"/>
        </w:rPr>
        <w:t>接受客戶端連線的例子：</w:t>
      </w:r>
    </w:p>
    <w:p w:rsidR="002A4AD9" w:rsidRPr="00F86BAA" w:rsidRDefault="002A4AD9" w:rsidP="002A4AD9">
      <w:pPr>
        <w:pStyle w:val="ad"/>
        <w:ind w:left="240" w:hanging="240"/>
      </w:pPr>
      <w:r w:rsidRPr="00F86BAA">
        <w:t>ServerSocket server = null;</w:t>
      </w:r>
    </w:p>
    <w:p w:rsidR="002A4AD9" w:rsidRPr="00F86BAA" w:rsidRDefault="002A4AD9" w:rsidP="002A4AD9">
      <w:pPr>
        <w:pStyle w:val="ad"/>
        <w:ind w:left="240" w:hanging="240"/>
      </w:pPr>
      <w:r w:rsidRPr="00F86BAA">
        <w:t>Socket client = null;</w:t>
      </w:r>
    </w:p>
    <w:p w:rsidR="002A4AD9" w:rsidRPr="00F86BAA" w:rsidRDefault="002A4AD9" w:rsidP="002A4AD9">
      <w:pPr>
        <w:pStyle w:val="ad"/>
        <w:ind w:left="240" w:hanging="240"/>
      </w:pPr>
      <w:r w:rsidRPr="00F86BAA">
        <w:t>try{</w:t>
      </w:r>
    </w:p>
    <w:p w:rsidR="002A4AD9" w:rsidRPr="00F86BAA" w:rsidRDefault="002A4AD9" w:rsidP="002A4AD9">
      <w:pPr>
        <w:pStyle w:val="ad"/>
        <w:ind w:left="240" w:hanging="240"/>
      </w:pPr>
      <w:r w:rsidRPr="00F86BAA">
        <w:tab/>
      </w:r>
      <w:r w:rsidRPr="00F86BAA">
        <w:tab/>
        <w:t>server = new ServerSocket(port);</w:t>
      </w:r>
    </w:p>
    <w:p w:rsidR="002A4AD9" w:rsidRPr="00F86BAA" w:rsidRDefault="002A4AD9" w:rsidP="002A4AD9">
      <w:pPr>
        <w:pStyle w:val="ad"/>
        <w:ind w:left="240" w:hanging="240"/>
      </w:pPr>
      <w:r w:rsidRPr="00F86BAA">
        <w:tab/>
      </w:r>
      <w:r w:rsidRPr="00F86BAA">
        <w:tab/>
        <w:t>while(true){</w:t>
      </w:r>
    </w:p>
    <w:p w:rsidR="002A4AD9" w:rsidRPr="00F86BAA" w:rsidRDefault="002A4AD9" w:rsidP="002A4AD9">
      <w:pPr>
        <w:pStyle w:val="ad"/>
        <w:ind w:left="240" w:hanging="240"/>
      </w:pPr>
      <w:r w:rsidRPr="00F86BAA">
        <w:tab/>
      </w:r>
      <w:r w:rsidRPr="00F86BAA">
        <w:tab/>
      </w:r>
      <w:r w:rsidRPr="00F86BAA">
        <w:tab/>
      </w:r>
      <w:r w:rsidRPr="00F86BAA">
        <w:tab/>
        <w:t>client = server.accept();</w:t>
      </w:r>
    </w:p>
    <w:p w:rsidR="002A4AD9" w:rsidRPr="00F86BAA" w:rsidRDefault="002A4AD9" w:rsidP="002A4AD9">
      <w:pPr>
        <w:pStyle w:val="ad"/>
        <w:ind w:left="240" w:hanging="240"/>
      </w:pPr>
      <w:r w:rsidRPr="00F86BAA">
        <w:tab/>
      </w:r>
      <w:r w:rsidRPr="00F86BAA">
        <w:tab/>
      </w:r>
      <w:r w:rsidRPr="00F86BAA">
        <w:tab/>
      </w:r>
      <w:r w:rsidRPr="00F86BAA">
        <w:tab/>
        <w:t>InputStream input = client.getInputStream();</w:t>
      </w:r>
    </w:p>
    <w:p w:rsidR="002A4AD9" w:rsidRPr="00F86BAA" w:rsidRDefault="002A4AD9" w:rsidP="002A4AD9">
      <w:pPr>
        <w:pStyle w:val="ad"/>
        <w:ind w:left="240" w:hanging="240"/>
      </w:pPr>
      <w:r w:rsidRPr="00F86BAA">
        <w:tab/>
      </w:r>
      <w:r w:rsidRPr="00F86BAA">
        <w:tab/>
      </w:r>
      <w:r w:rsidRPr="00F86BAA">
        <w:tab/>
      </w:r>
      <w:r w:rsidRPr="00F86BAA">
        <w:tab/>
        <w:t>OutputStream output = client.getOutputStream();</w:t>
      </w:r>
    </w:p>
    <w:p w:rsidR="002A4AD9" w:rsidRPr="00F86BAA" w:rsidRDefault="002A4AD9" w:rsidP="002A4AD9">
      <w:pPr>
        <w:pStyle w:val="ad"/>
        <w:ind w:left="240" w:hanging="240"/>
      </w:pPr>
      <w:r w:rsidRPr="00F86BAA">
        <w:t>//</w:t>
      </w:r>
      <w:r w:rsidRPr="00F86BAA">
        <w:rPr>
          <w:rFonts w:hint="eastAsia"/>
        </w:rPr>
        <w:t>接下來就是操作</w:t>
      </w:r>
      <w:r w:rsidRPr="00F86BAA">
        <w:t xml:space="preserve"> InputStream</w:t>
      </w:r>
      <w:r w:rsidRPr="00F86BAA">
        <w:rPr>
          <w:rFonts w:hint="eastAsia"/>
        </w:rPr>
        <w:t>、</w:t>
      </w:r>
      <w:r w:rsidRPr="00F86BAA">
        <w:t xml:space="preserve">OutputStream </w:t>
      </w:r>
      <w:r w:rsidRPr="00F86BAA">
        <w:rPr>
          <w:rFonts w:hint="eastAsia"/>
        </w:rPr>
        <w:t>實例了</w:t>
      </w:r>
      <w:r w:rsidRPr="00F86BAA">
        <w:t>...</w:t>
      </w:r>
    </w:p>
    <w:p w:rsidR="002A4AD9" w:rsidRPr="00F86BAA" w:rsidRDefault="002A4AD9" w:rsidP="002A4AD9">
      <w:pPr>
        <w:pStyle w:val="ad"/>
        <w:ind w:left="240" w:hanging="240"/>
      </w:pPr>
      <w:r w:rsidRPr="00F86BAA">
        <w:tab/>
      </w:r>
      <w:r w:rsidRPr="00F86BAA">
        <w:tab/>
      </w:r>
      <w:r w:rsidRPr="00F86BAA">
        <w:tab/>
      </w:r>
      <w:r w:rsidRPr="00F86BAA">
        <w:tab/>
        <w:t>...</w:t>
      </w:r>
    </w:p>
    <w:p w:rsidR="002A4AD9" w:rsidRPr="00F86BAA" w:rsidRDefault="002A4AD9" w:rsidP="002A4AD9">
      <w:pPr>
        <w:pStyle w:val="ad"/>
        <w:ind w:left="240" w:hanging="240"/>
      </w:pPr>
      <w:r w:rsidRPr="00F86BAA">
        <w:tab/>
      </w:r>
      <w:r w:rsidRPr="00F86BAA">
        <w:tab/>
        <w:t>}</w:t>
      </w:r>
    </w:p>
    <w:p w:rsidR="002A4AD9" w:rsidRPr="00F86BAA" w:rsidRDefault="002A4AD9" w:rsidP="002A4AD9">
      <w:pPr>
        <w:pStyle w:val="ad"/>
        <w:ind w:left="240" w:hanging="240"/>
      </w:pPr>
      <w:r w:rsidRPr="00F86BAA">
        <w:t>}</w:t>
      </w:r>
    </w:p>
    <w:p w:rsidR="002A4AD9" w:rsidRPr="00F86BAA" w:rsidRDefault="002A4AD9" w:rsidP="002A4AD9">
      <w:pPr>
        <w:pStyle w:val="ad"/>
        <w:ind w:left="240" w:hanging="240"/>
      </w:pPr>
      <w:r w:rsidRPr="00F86BAA">
        <w:t>catch(IOException ex){</w:t>
      </w:r>
    </w:p>
    <w:p w:rsidR="002A4AD9" w:rsidRPr="00F86BAA" w:rsidRDefault="002A4AD9" w:rsidP="002A4AD9">
      <w:pPr>
        <w:pStyle w:val="ad"/>
        <w:ind w:left="240" w:hanging="240"/>
      </w:pPr>
      <w:r w:rsidRPr="00F86BAA">
        <w:tab/>
      </w:r>
      <w:r w:rsidRPr="00F86BAA">
        <w:tab/>
      </w:r>
      <w:r w:rsidR="00E1088A">
        <w:t>...</w:t>
      </w:r>
    </w:p>
    <w:p w:rsidR="002A4AD9" w:rsidRPr="00F86BAA" w:rsidRDefault="002A4AD9" w:rsidP="002A4AD9">
      <w:pPr>
        <w:pStyle w:val="ad"/>
        <w:ind w:left="240" w:hanging="240"/>
      </w:pPr>
      <w:r w:rsidRPr="00F86BAA">
        <w:t>}</w:t>
      </w:r>
    </w:p>
    <w:p w:rsidR="002A4AD9" w:rsidRPr="00517282" w:rsidRDefault="002A4AD9" w:rsidP="002A4AD9">
      <w:pPr>
        <w:pStyle w:val="af0"/>
        <w:ind w:firstLine="240"/>
      </w:pPr>
      <w:r w:rsidRPr="00517282">
        <w:rPr>
          <w:rFonts w:hint="eastAsia"/>
        </w:rPr>
        <w:t>一個使用</w:t>
      </w:r>
      <w:r w:rsidRPr="00517282">
        <w:t>Servlet</w:t>
      </w:r>
      <w:r w:rsidRPr="00517282">
        <w:rPr>
          <w:rFonts w:hint="eastAsia"/>
        </w:rPr>
        <w:t>讀取一個檔案並輸出至瀏覽器的例子則是如下：</w:t>
      </w:r>
    </w:p>
    <w:p w:rsidR="002A4AD9" w:rsidRPr="00F86BAA" w:rsidRDefault="002A4AD9" w:rsidP="002A4AD9">
      <w:pPr>
        <w:pStyle w:val="ad"/>
        <w:ind w:left="240" w:hanging="240"/>
      </w:pPr>
      <w:r w:rsidRPr="00F86BAA">
        <w:t>response.setContentType("application/pdf");</w:t>
      </w:r>
    </w:p>
    <w:p w:rsidR="002A4AD9" w:rsidRPr="00F86BAA" w:rsidRDefault="002A4AD9" w:rsidP="002A4AD9">
      <w:pPr>
        <w:pStyle w:val="ad"/>
        <w:ind w:left="240" w:hanging="240"/>
      </w:pPr>
      <w:r w:rsidRPr="00F86BAA">
        <w:t>InputStream in = this.getServletContext()</w:t>
      </w:r>
    </w:p>
    <w:p w:rsidR="002A4AD9" w:rsidRPr="00F86BAA" w:rsidRDefault="002A4AD9" w:rsidP="002A4AD9">
      <w:pPr>
        <w:pStyle w:val="ad"/>
        <w:ind w:left="240" w:hanging="240"/>
      </w:pPr>
      <w:r w:rsidRPr="00F86BAA">
        <w:tab/>
      </w:r>
      <w:r w:rsidRPr="00F86BAA">
        <w:tab/>
      </w:r>
      <w:r w:rsidRPr="00F86BAA">
        <w:tab/>
      </w:r>
      <w:r w:rsidRPr="00F86BAA">
        <w:tab/>
      </w:r>
      <w:r w:rsidRPr="00F86BAA">
        <w:tab/>
      </w:r>
      <w:r w:rsidRPr="00F86BAA">
        <w:tab/>
      </w:r>
      <w:r w:rsidRPr="00F86BAA">
        <w:tab/>
      </w:r>
      <w:r w:rsidRPr="00F86BAA">
        <w:tab/>
      </w:r>
      <w:r w:rsidRPr="00F86BAA">
        <w:tab/>
      </w:r>
      <w:r w:rsidRPr="00F86BAA">
        <w:tab/>
        <w:t>.getResourceAsStream("/WEB-INF/jdbc.pdf");</w:t>
      </w:r>
    </w:p>
    <w:p w:rsidR="002A4AD9" w:rsidRPr="00F86BAA" w:rsidRDefault="002A4AD9" w:rsidP="002A4AD9">
      <w:pPr>
        <w:pStyle w:val="ad"/>
        <w:ind w:left="240" w:hanging="240"/>
      </w:pPr>
      <w:r w:rsidRPr="00F86BAA">
        <w:t>OutputStream out = response.getOutputStream();</w:t>
      </w:r>
    </w:p>
    <w:p w:rsidR="002A4AD9" w:rsidRPr="00F86BAA" w:rsidRDefault="002A4AD9" w:rsidP="002A4AD9">
      <w:pPr>
        <w:pStyle w:val="ad"/>
        <w:ind w:left="240" w:hanging="240"/>
      </w:pPr>
      <w:r w:rsidRPr="00F86BAA">
        <w:t>byte[] data = new byte[1024];</w:t>
      </w:r>
    </w:p>
    <w:p w:rsidR="002A4AD9" w:rsidRPr="00F86BAA" w:rsidRDefault="002A4AD9" w:rsidP="002A4AD9">
      <w:pPr>
        <w:pStyle w:val="ad"/>
        <w:ind w:left="240" w:hanging="240"/>
      </w:pPr>
      <w:r w:rsidRPr="00F86BAA">
        <w:t>int length = -1;</w:t>
      </w:r>
    </w:p>
    <w:p w:rsidR="002A4AD9" w:rsidRPr="00F86BAA" w:rsidRDefault="002A4AD9" w:rsidP="002A4AD9">
      <w:pPr>
        <w:pStyle w:val="ad"/>
        <w:ind w:left="240" w:hanging="240"/>
      </w:pPr>
      <w:r w:rsidRPr="00F86BAA">
        <w:t>while((length = in.read(data))!= -1){</w:t>
      </w:r>
    </w:p>
    <w:p w:rsidR="002A4AD9" w:rsidRPr="00F86BAA" w:rsidRDefault="002A4AD9" w:rsidP="002A4AD9">
      <w:pPr>
        <w:pStyle w:val="ad"/>
        <w:ind w:left="240" w:hanging="240"/>
      </w:pPr>
      <w:r w:rsidRPr="00F86BAA">
        <w:tab/>
      </w:r>
      <w:r w:rsidRPr="00F86BAA">
        <w:tab/>
        <w:t>out.write(data, 0, length);</w:t>
      </w:r>
    </w:p>
    <w:p w:rsidR="002A4AD9" w:rsidRPr="00F86BAA" w:rsidRDefault="002A4AD9" w:rsidP="002A4AD9">
      <w:pPr>
        <w:pStyle w:val="ad"/>
        <w:ind w:left="240" w:hanging="240"/>
      </w:pPr>
      <w:r w:rsidRPr="00F86BAA">
        <w:t>}</w:t>
      </w:r>
    </w:p>
    <w:p w:rsidR="002A4AD9" w:rsidRPr="00F86BAA" w:rsidRDefault="002A4AD9" w:rsidP="002A4AD9">
      <w:pPr>
        <w:pStyle w:val="ad"/>
        <w:ind w:left="240" w:hanging="240"/>
      </w:pPr>
      <w:r w:rsidRPr="00F86BAA">
        <w:t>in.close();</w:t>
      </w:r>
    </w:p>
    <w:p w:rsidR="002A4AD9" w:rsidRPr="00F86BAA" w:rsidRDefault="002A4AD9" w:rsidP="002A4AD9">
      <w:pPr>
        <w:pStyle w:val="ad"/>
        <w:ind w:left="240" w:hanging="240"/>
      </w:pPr>
      <w:r w:rsidRPr="00F86BAA">
        <w:t>out.close();</w:t>
      </w:r>
    </w:p>
    <w:p w:rsidR="002A4AD9" w:rsidRDefault="002A4AD9" w:rsidP="002A4AD9">
      <w:pPr>
        <w:pStyle w:val="af0"/>
        <w:ind w:firstLine="240"/>
      </w:pPr>
      <w:r w:rsidRPr="00517282">
        <w:t>InputStream</w:t>
      </w:r>
      <w:r w:rsidRPr="00517282">
        <w:rPr>
          <w:rFonts w:hint="eastAsia"/>
        </w:rPr>
        <w:t>、</w:t>
      </w:r>
      <w:r w:rsidRPr="00517282">
        <w:t>OutputStream</w:t>
      </w:r>
      <w:r w:rsidRPr="00517282">
        <w:rPr>
          <w:rFonts w:hint="eastAsia"/>
        </w:rPr>
        <w:t>所提供的是基本的操作，如果想要為輸入輸出的資料作加工處理，則可以使用其一些子類別，這些子類別本身在建構時，都可以接受</w:t>
      </w:r>
      <w:r w:rsidRPr="00517282">
        <w:t>InputStream</w:t>
      </w:r>
      <w:r w:rsidRPr="00517282">
        <w:rPr>
          <w:rFonts w:hint="eastAsia"/>
        </w:rPr>
        <w:t>、</w:t>
      </w:r>
      <w:r w:rsidRPr="00517282">
        <w:t>OutputStream</w:t>
      </w:r>
      <w:r w:rsidRPr="00517282">
        <w:rPr>
          <w:rFonts w:hint="eastAsia"/>
        </w:rPr>
        <w:t>實例，例如具備緩衝區作用的</w:t>
      </w:r>
      <w:r w:rsidRPr="00517282">
        <w:t> </w:t>
      </w:r>
      <w:hyperlink r:id="rId11" w:history="1">
        <w:r w:rsidRPr="00517282">
          <w:rPr>
            <w:color w:val="0000FF"/>
            <w:u w:val="single"/>
          </w:rPr>
          <w:t>BufferedInputStream</w:t>
        </w:r>
        <w:r w:rsidRPr="00517282">
          <w:rPr>
            <w:rFonts w:hint="eastAsia"/>
            <w:color w:val="0000FF"/>
            <w:u w:val="single"/>
          </w:rPr>
          <w:t>、</w:t>
        </w:r>
        <w:r w:rsidRPr="00517282">
          <w:rPr>
            <w:color w:val="0000FF"/>
            <w:u w:val="single"/>
          </w:rPr>
          <w:t xml:space="preserve"> BufferedOutputStream</w:t>
        </w:r>
      </w:hyperlink>
      <w:r w:rsidRPr="00517282">
        <w:rPr>
          <w:rFonts w:hint="eastAsia"/>
        </w:rPr>
        <w:t>，具備資料轉換處理作用的</w:t>
      </w:r>
      <w:r w:rsidRPr="00517282">
        <w:t> </w:t>
      </w:r>
      <w:hyperlink r:id="rId12" w:history="1">
        <w:r w:rsidRPr="00517282">
          <w:rPr>
            <w:color w:val="0000FF"/>
            <w:u w:val="single"/>
          </w:rPr>
          <w:t>DataInputStream</w:t>
        </w:r>
        <w:r w:rsidRPr="00517282">
          <w:rPr>
            <w:rFonts w:hint="eastAsia"/>
            <w:color w:val="0000FF"/>
            <w:u w:val="single"/>
          </w:rPr>
          <w:t>、</w:t>
        </w:r>
        <w:r w:rsidRPr="00517282">
          <w:rPr>
            <w:color w:val="0000FF"/>
            <w:u w:val="single"/>
          </w:rPr>
          <w:t xml:space="preserve"> DataOutputStream</w:t>
        </w:r>
      </w:hyperlink>
      <w:r w:rsidRPr="00517282">
        <w:rPr>
          <w:rFonts w:hint="eastAsia"/>
        </w:rPr>
        <w:t>，具備物</w:t>
      </w:r>
      <w:r w:rsidRPr="00517282">
        <w:rPr>
          <w:rFonts w:hint="eastAsia"/>
        </w:rPr>
        <w:lastRenderedPageBreak/>
        <w:t>件序列化能力的</w:t>
      </w:r>
      <w:r w:rsidRPr="00517282">
        <w:t> </w:t>
      </w:r>
      <w:hyperlink r:id="rId13" w:history="1">
        <w:r w:rsidRPr="00517282">
          <w:rPr>
            <w:color w:val="0000FF"/>
            <w:u w:val="single"/>
          </w:rPr>
          <w:t>ObjectInputStream</w:t>
        </w:r>
        <w:r w:rsidRPr="00517282">
          <w:rPr>
            <w:rFonts w:hint="eastAsia"/>
            <w:color w:val="0000FF"/>
            <w:u w:val="single"/>
          </w:rPr>
          <w:t>、</w:t>
        </w:r>
        <w:r w:rsidRPr="00517282">
          <w:rPr>
            <w:color w:val="0000FF"/>
            <w:u w:val="single"/>
          </w:rPr>
          <w:t xml:space="preserve"> ObjectOutputStream</w:t>
        </w:r>
      </w:hyperlink>
      <w:r w:rsidRPr="00517282">
        <w:t> </w:t>
      </w:r>
      <w:r w:rsidRPr="00517282">
        <w:rPr>
          <w:rFonts w:hint="eastAsia"/>
        </w:rPr>
        <w:t>等。</w:t>
      </w:r>
    </w:p>
    <w:p w:rsidR="002A4AD9" w:rsidRDefault="002A4AD9" w:rsidP="002A4AD9">
      <w:pPr>
        <w:pStyle w:val="af0"/>
        <w:ind w:firstLine="240"/>
      </w:pPr>
    </w:p>
    <w:p w:rsidR="002A4AD9" w:rsidRDefault="002A4AD9" w:rsidP="002A4AD9">
      <w:pPr>
        <w:pStyle w:val="af0"/>
        <w:ind w:firstLine="240"/>
      </w:pPr>
      <w:r w:rsidRPr="00517282">
        <w:t>InputStream</w:t>
      </w:r>
      <w:r w:rsidRPr="00517282">
        <w:rPr>
          <w:rFonts w:hint="eastAsia"/>
        </w:rPr>
        <w:t>、</w:t>
      </w:r>
      <w:r w:rsidRPr="00517282">
        <w:t xml:space="preserve">OutputStream </w:t>
      </w:r>
      <w:r w:rsidRPr="00517282">
        <w:rPr>
          <w:rFonts w:hint="eastAsia"/>
        </w:rPr>
        <w:t>與以上所提及的一些子類別</w:t>
      </w:r>
      <w:r>
        <w:rPr>
          <w:rFonts w:hint="eastAsia"/>
        </w:rPr>
        <w:t>(</w:t>
      </w:r>
      <w:r w:rsidRPr="00517282">
        <w:rPr>
          <w:rFonts w:hint="eastAsia"/>
        </w:rPr>
        <w:t>當然還有別的</w:t>
      </w:r>
      <w:r>
        <w:rPr>
          <w:rFonts w:hint="eastAsia"/>
        </w:rPr>
        <w:t>)</w:t>
      </w:r>
      <w:r w:rsidRPr="00517282">
        <w:rPr>
          <w:rFonts w:hint="eastAsia"/>
        </w:rPr>
        <w:t>，實現了設計模式中的</w:t>
      </w:r>
      <w:r w:rsidRPr="00517282">
        <w:t> </w:t>
      </w:r>
      <w:hyperlink r:id="rId14" w:history="1">
        <w:r w:rsidRPr="00517282">
          <w:rPr>
            <w:color w:val="0000FF"/>
            <w:u w:val="single"/>
          </w:rPr>
          <w:t xml:space="preserve">Decorator </w:t>
        </w:r>
        <w:r w:rsidRPr="00517282">
          <w:rPr>
            <w:rFonts w:hint="eastAsia"/>
            <w:color w:val="0000FF"/>
            <w:u w:val="single"/>
          </w:rPr>
          <w:t>模式</w:t>
        </w:r>
      </w:hyperlink>
      <w:r w:rsidRPr="00517282">
        <w:rPr>
          <w:rFonts w:hint="eastAsia"/>
        </w:rPr>
        <w:t>。無論是</w:t>
      </w:r>
      <w:r w:rsidRPr="00517282">
        <w:t> </w:t>
      </w:r>
      <w:hyperlink r:id="rId15" w:history="1">
        <w:r w:rsidRPr="00517282">
          <w:rPr>
            <w:color w:val="0000FF"/>
            <w:u w:val="single"/>
          </w:rPr>
          <w:t>BufferedInputStream</w:t>
        </w:r>
        <w:r w:rsidRPr="00517282">
          <w:rPr>
            <w:rFonts w:hint="eastAsia"/>
            <w:color w:val="0000FF"/>
            <w:u w:val="single"/>
          </w:rPr>
          <w:t>、</w:t>
        </w:r>
        <w:r w:rsidRPr="00517282">
          <w:rPr>
            <w:color w:val="0000FF"/>
            <w:u w:val="single"/>
          </w:rPr>
          <w:t xml:space="preserve"> BufferedOutputStream</w:t>
        </w:r>
      </w:hyperlink>
      <w:r w:rsidRPr="00517282">
        <w:rPr>
          <w:rFonts w:hint="eastAsia"/>
        </w:rPr>
        <w:t>、</w:t>
      </w:r>
      <w:r w:rsidRPr="00517282">
        <w:t> </w:t>
      </w:r>
      <w:hyperlink r:id="rId16" w:history="1">
        <w:r w:rsidRPr="00517282">
          <w:rPr>
            <w:color w:val="0000FF"/>
            <w:u w:val="single"/>
          </w:rPr>
          <w:t>DataInputStream</w:t>
        </w:r>
        <w:r w:rsidRPr="00517282">
          <w:rPr>
            <w:rFonts w:hint="eastAsia"/>
            <w:color w:val="0000FF"/>
            <w:u w:val="single"/>
          </w:rPr>
          <w:t>、</w:t>
        </w:r>
        <w:r w:rsidRPr="00517282">
          <w:rPr>
            <w:color w:val="0000FF"/>
            <w:u w:val="single"/>
          </w:rPr>
          <w:t xml:space="preserve"> DataOutputStream</w:t>
        </w:r>
      </w:hyperlink>
      <w:r w:rsidRPr="00517282">
        <w:rPr>
          <w:rFonts w:hint="eastAsia"/>
        </w:rPr>
        <w:t>、</w:t>
      </w:r>
      <w:r w:rsidRPr="00517282">
        <w:t> </w:t>
      </w:r>
      <w:hyperlink r:id="rId17" w:history="1">
        <w:r w:rsidRPr="00517282">
          <w:rPr>
            <w:color w:val="0000FF"/>
            <w:u w:val="single"/>
          </w:rPr>
          <w:t>ObjectInputStream</w:t>
        </w:r>
        <w:r w:rsidRPr="00517282">
          <w:rPr>
            <w:rFonts w:hint="eastAsia"/>
            <w:color w:val="0000FF"/>
            <w:u w:val="single"/>
          </w:rPr>
          <w:t>、</w:t>
        </w:r>
        <w:r w:rsidRPr="00517282">
          <w:rPr>
            <w:color w:val="0000FF"/>
            <w:u w:val="single"/>
          </w:rPr>
          <w:t xml:space="preserve"> ObjectOutputStream</w:t>
        </w:r>
      </w:hyperlink>
      <w:r w:rsidRPr="00517282">
        <w:t> </w:t>
      </w:r>
      <w:r w:rsidRPr="00517282">
        <w:rPr>
          <w:rFonts w:hint="eastAsia"/>
        </w:rPr>
        <w:t>等，其本身都沒有改變</w:t>
      </w:r>
      <w:r w:rsidRPr="00517282">
        <w:t xml:space="preserve"> InputStream</w:t>
      </w:r>
      <w:r w:rsidRPr="00517282">
        <w:rPr>
          <w:rFonts w:hint="eastAsia"/>
        </w:rPr>
        <w:t>、</w:t>
      </w:r>
      <w:r w:rsidRPr="00517282">
        <w:t xml:space="preserve">OutputStream </w:t>
      </w:r>
      <w:r w:rsidRPr="00517282">
        <w:rPr>
          <w:rFonts w:hint="eastAsia"/>
        </w:rPr>
        <w:t>的行為，只不過在</w:t>
      </w:r>
      <w:r w:rsidRPr="00517282">
        <w:t xml:space="preserve"> InputStream </w:t>
      </w:r>
      <w:r w:rsidRPr="00517282">
        <w:rPr>
          <w:rFonts w:hint="eastAsia"/>
        </w:rPr>
        <w:t>取得資料之後，再作一些加工處理，或者是要輸出時作一些加工處理，再交由</w:t>
      </w:r>
      <w:r w:rsidRPr="00517282">
        <w:t xml:space="preserve"> OutputStream </w:t>
      </w:r>
      <w:r w:rsidRPr="00517282">
        <w:rPr>
          <w:rFonts w:hint="eastAsia"/>
        </w:rPr>
        <w:t>真正進行輸出。</w:t>
      </w:r>
    </w:p>
    <w:p w:rsidR="002A4AD9" w:rsidRPr="00517282" w:rsidRDefault="002A4AD9" w:rsidP="002A4AD9">
      <w:pPr>
        <w:pStyle w:val="af0"/>
        <w:ind w:firstLine="240"/>
      </w:pPr>
      <w:r w:rsidRPr="00517282">
        <w:rPr>
          <w:rFonts w:hint="eastAsia"/>
        </w:rPr>
        <w:t>這有點像是小水管接上大水管：</w:t>
      </w:r>
    </w:p>
    <w:p w:rsidR="002A4AD9" w:rsidRPr="00517282" w:rsidRDefault="002A4AD9" w:rsidP="002A4AD9">
      <w:pPr>
        <w:pStyle w:val="ac"/>
        <w:spacing w:before="200"/>
      </w:pPr>
      <w:r w:rsidRPr="00517282">
        <w:rPr>
          <w:rFonts w:ascii="Arial" w:hAnsi="Arial" w:cs="Arial"/>
          <w:noProof/>
          <w:kern w:val="0"/>
        </w:rPr>
        <w:drawing>
          <wp:inline distT="0" distB="0" distL="0" distR="0">
            <wp:extent cx="3259455" cy="1836932"/>
            <wp:effectExtent l="0" t="0" r="0" b="0"/>
            <wp:docPr id="10" name="圖片 1" descr="https://openhome.cc/Gossip/JavaEssence/images/InputStreamOutputStre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4" descr="https://openhome.cc/Gossip/JavaEssence/images/InputStreamOutputStream-3.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609" r="1501" b="3086"/>
                    <a:stretch/>
                  </pic:blipFill>
                  <pic:spPr bwMode="auto">
                    <a:xfrm>
                      <a:off x="0" y="0"/>
                      <a:ext cx="3274565" cy="1845448"/>
                    </a:xfrm>
                    <a:prstGeom prst="rect">
                      <a:avLst/>
                    </a:prstGeom>
                    <a:noFill/>
                    <a:ln>
                      <a:noFill/>
                    </a:ln>
                    <a:extLst>
                      <a:ext uri="{53640926-AAD7-44D8-BBD7-CCE9431645EC}">
                        <a14:shadowObscured xmlns:a14="http://schemas.microsoft.com/office/drawing/2010/main"/>
                      </a:ext>
                    </a:extLst>
                  </pic:spPr>
                </pic:pic>
              </a:graphicData>
            </a:graphic>
          </wp:inline>
        </w:drawing>
      </w:r>
    </w:p>
    <w:p w:rsidR="002A4AD9" w:rsidRDefault="002A4AD9" w:rsidP="002A4AD9">
      <w:pPr>
        <w:pStyle w:val="af0"/>
        <w:ind w:firstLine="240"/>
      </w:pPr>
      <w:r w:rsidRPr="00517282">
        <w:rPr>
          <w:rFonts w:hint="eastAsia"/>
        </w:rPr>
        <w:t>只要瞭解</w:t>
      </w:r>
      <w:r w:rsidRPr="00517282">
        <w:t>InputStream</w:t>
      </w:r>
      <w:r w:rsidRPr="00517282">
        <w:rPr>
          <w:rFonts w:hint="eastAsia"/>
        </w:rPr>
        <w:t>、</w:t>
      </w:r>
      <w:r w:rsidRPr="00517282">
        <w:t>OutputStream</w:t>
      </w:r>
      <w:r w:rsidRPr="00517282">
        <w:rPr>
          <w:rFonts w:hint="eastAsia"/>
        </w:rPr>
        <w:t>抽象了資料來源與目的地的概念，以及瞭解</w:t>
      </w:r>
      <w:r w:rsidRPr="00517282">
        <w:t>InputStream</w:t>
      </w:r>
      <w:r w:rsidRPr="00517282">
        <w:rPr>
          <w:rFonts w:hint="eastAsia"/>
        </w:rPr>
        <w:t>、</w:t>
      </w:r>
      <w:r w:rsidRPr="00517282">
        <w:t>OutputStream</w:t>
      </w:r>
      <w:r w:rsidRPr="00517282">
        <w:rPr>
          <w:rFonts w:hint="eastAsia"/>
        </w:rPr>
        <w:t>及其子類別實現了</w:t>
      </w:r>
      <w:hyperlink r:id="rId19" w:history="1">
        <w:r w:rsidRPr="00517282">
          <w:rPr>
            <w:color w:val="0000FF"/>
            <w:u w:val="single"/>
          </w:rPr>
          <w:t>Decorator</w:t>
        </w:r>
        <w:r w:rsidRPr="00517282">
          <w:rPr>
            <w:rFonts w:hint="eastAsia"/>
            <w:color w:val="0000FF"/>
            <w:u w:val="single"/>
          </w:rPr>
          <w:t>模式</w:t>
        </w:r>
      </w:hyperlink>
      <w:r w:rsidRPr="00517282">
        <w:rPr>
          <w:rFonts w:hint="eastAsia"/>
        </w:rPr>
        <w:t>，無論實體來源時目的地為何</w:t>
      </w:r>
      <w:r>
        <w:rPr>
          <w:rFonts w:hint="eastAsia"/>
        </w:rPr>
        <w:t>(</w:t>
      </w:r>
      <w:r w:rsidRPr="00517282">
        <w:rPr>
          <w:rFonts w:hint="eastAsia"/>
        </w:rPr>
        <w:t>網路？資料庫？檔案？</w:t>
      </w:r>
      <w:r>
        <w:rPr>
          <w:rFonts w:hint="eastAsia"/>
        </w:rPr>
        <w:t>)</w:t>
      </w:r>
      <w:r w:rsidRPr="00517282">
        <w:rPr>
          <w:rFonts w:hint="eastAsia"/>
        </w:rPr>
        <w:t>，無論打算對資料作何種加工處理</w:t>
      </w:r>
      <w:r>
        <w:rPr>
          <w:rFonts w:hint="eastAsia"/>
        </w:rPr>
        <w:t>(</w:t>
      </w:r>
      <w:r w:rsidRPr="00517282">
        <w:rPr>
          <w:rFonts w:hint="eastAsia"/>
        </w:rPr>
        <w:t>套上哪個水管？甚至套接多個加工處理的水管？</w:t>
      </w:r>
      <w:r>
        <w:rPr>
          <w:rFonts w:hint="eastAsia"/>
        </w:rPr>
        <w:t>)</w:t>
      </w:r>
      <w:r w:rsidRPr="00517282">
        <w:rPr>
          <w:rFonts w:hint="eastAsia"/>
        </w:rPr>
        <w:t>，就不再會被</w:t>
      </w:r>
      <w:r w:rsidRPr="00517282">
        <w:t>java.io</w:t>
      </w:r>
      <w:r w:rsidRPr="00517282">
        <w:rPr>
          <w:rFonts w:hint="eastAsia"/>
        </w:rPr>
        <w:t>套件中眾多的</w:t>
      </w:r>
      <w:r w:rsidRPr="00517282">
        <w:t>API</w:t>
      </w:r>
      <w:r w:rsidRPr="00517282">
        <w:rPr>
          <w:rFonts w:hint="eastAsia"/>
        </w:rPr>
        <w:t>給搞混。</w:t>
      </w:r>
    </w:p>
    <w:p w:rsidR="002A4AD9" w:rsidRDefault="002A4AD9" w:rsidP="002A4AD9">
      <w:pPr>
        <w:widowControl/>
        <w:suppressAutoHyphens w:val="0"/>
        <w:ind w:firstLineChars="0" w:firstLine="0"/>
        <w:jc w:val="left"/>
      </w:pPr>
      <w:r>
        <w:br w:type="page"/>
      </w:r>
    </w:p>
    <w:p w:rsidR="00E31607" w:rsidRPr="00544F42" w:rsidRDefault="00E31607" w:rsidP="00544F42">
      <w:pPr>
        <w:pStyle w:val="1"/>
        <w:spacing w:after="200"/>
      </w:pPr>
      <w:r w:rsidRPr="00544F42">
        <w:lastRenderedPageBreak/>
        <w:t>Java Inputstream</w:t>
      </w:r>
      <w:r w:rsidRPr="00544F42">
        <w:rPr>
          <w:rFonts w:hint="eastAsia"/>
        </w:rPr>
        <w:t>與</w:t>
      </w:r>
      <w:r w:rsidRPr="00544F42">
        <w:t>Outputstream</w:t>
      </w:r>
    </w:p>
    <w:p w:rsidR="00E31607" w:rsidRPr="00A4297B" w:rsidRDefault="00E31607" w:rsidP="00A4297B">
      <w:pPr>
        <w:pStyle w:val="a"/>
        <w:numPr>
          <w:ilvl w:val="0"/>
          <w:numId w:val="17"/>
        </w:numPr>
      </w:pPr>
      <w:bookmarkStart w:id="1" w:name="more"/>
      <w:bookmarkEnd w:id="1"/>
      <w:r w:rsidRPr="00A4297B">
        <w:rPr>
          <w:rFonts w:hint="eastAsia"/>
        </w:rPr>
        <w:t>首先要瞭解</w:t>
      </w:r>
      <w:r w:rsidRPr="00A4297B">
        <w:t>Java</w:t>
      </w:r>
      <w:r w:rsidRPr="00A4297B">
        <w:rPr>
          <w:rFonts w:hint="eastAsia"/>
        </w:rPr>
        <w:t>如何以</w:t>
      </w:r>
      <w:r w:rsidR="00B21C81" w:rsidRPr="00A4297B">
        <w:rPr>
          <w:rFonts w:hint="eastAsia"/>
        </w:rPr>
        <w:t>串流</w:t>
      </w:r>
      <w:r w:rsidRPr="00A4297B">
        <w:rPr>
          <w:rFonts w:hint="eastAsia"/>
        </w:rPr>
        <w:t>來抽象化輸入與輸出的概念，及</w:t>
      </w:r>
      <w:r w:rsidRPr="00A4297B">
        <w:t>Inputstream</w:t>
      </w:r>
      <w:r w:rsidRPr="00A4297B">
        <w:rPr>
          <w:rFonts w:hint="eastAsia"/>
        </w:rPr>
        <w:t>、</w:t>
      </w:r>
      <w:r w:rsidRPr="00A4297B">
        <w:t>Outputstream</w:t>
      </w:r>
      <w:r w:rsidRPr="00A4297B">
        <w:rPr>
          <w:rFonts w:hint="eastAsia"/>
        </w:rPr>
        <w:t>的架構，這樣一來無論是標準的輸出入、文檔的輸出入、網路的輸出入都可以用一致的操作來處理。</w:t>
      </w:r>
    </w:p>
    <w:p w:rsidR="00E31607" w:rsidRPr="00A4297B" w:rsidRDefault="00E31607" w:rsidP="00A4297B">
      <w:pPr>
        <w:pStyle w:val="a"/>
      </w:pPr>
      <w:r w:rsidRPr="00A4297B">
        <w:rPr>
          <w:rFonts w:hint="eastAsia"/>
        </w:rPr>
        <w:t>串流設計概念從應用程式的角度來看如果要將來源</w:t>
      </w:r>
      <w:r w:rsidR="00F86BAA" w:rsidRPr="00A4297B">
        <w:rPr>
          <w:rFonts w:hint="eastAsia"/>
        </w:rPr>
        <w:t>資料</w:t>
      </w:r>
      <w:r w:rsidRPr="00A4297B">
        <w:rPr>
          <w:rFonts w:hint="eastAsia"/>
        </w:rPr>
        <w:t>讀出，可用輸入串流將</w:t>
      </w:r>
      <w:r w:rsidR="00F86BAA" w:rsidRPr="00A4297B">
        <w:rPr>
          <w:rFonts w:hint="eastAsia"/>
        </w:rPr>
        <w:t>資料</w:t>
      </w:r>
      <w:r w:rsidRPr="00A4297B">
        <w:rPr>
          <w:rFonts w:hint="eastAsia"/>
        </w:rPr>
        <w:t>導到程式中，而若要將</w:t>
      </w:r>
      <w:r w:rsidR="00F86BAA" w:rsidRPr="00A4297B">
        <w:rPr>
          <w:rFonts w:hint="eastAsia"/>
        </w:rPr>
        <w:t>資料</w:t>
      </w:r>
      <w:r w:rsidRPr="00A4297B">
        <w:rPr>
          <w:rFonts w:hint="eastAsia"/>
        </w:rPr>
        <w:t>寫入目的端則可以使用輸出串流，就如下圖所示：</w:t>
      </w:r>
    </w:p>
    <w:p w:rsidR="00E31607" w:rsidRPr="00517282" w:rsidRDefault="00E31607" w:rsidP="00F86BAA">
      <w:pPr>
        <w:pStyle w:val="ac"/>
        <w:spacing w:before="200"/>
      </w:pPr>
      <w:r w:rsidRPr="00517282">
        <w:rPr>
          <w:rFonts w:ascii="Arial" w:hAnsi="Arial" w:cs="Arial"/>
          <w:noProof/>
          <w:color w:val="CC0000"/>
          <w:kern w:val="0"/>
          <w:sz w:val="13"/>
          <w:szCs w:val="13"/>
        </w:rPr>
        <w:drawing>
          <wp:inline distT="0" distB="0" distL="0" distR="0">
            <wp:extent cx="3141134" cy="1230881"/>
            <wp:effectExtent l="0" t="0" r="2540" b="7620"/>
            <wp:docPr id="4" name="圖片 4" descr="http://3.bp.blogspot.com/-B7uuc20zWh4/VKUeM1GmAXI/AAAAAAAAAlE/f6cVjs7Mz9Q/s1600/I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0" descr="http://3.bp.blogspot.com/-B7uuc20zWh4/VKUeM1GmAXI/AAAAAAAAAlE/f6cVjs7Mz9Q/s1600/IO.png">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109" t="3147" r="2736" b="11278"/>
                    <a:stretch/>
                  </pic:blipFill>
                  <pic:spPr bwMode="auto">
                    <a:xfrm>
                      <a:off x="0" y="0"/>
                      <a:ext cx="3169265" cy="1241904"/>
                    </a:xfrm>
                    <a:prstGeom prst="rect">
                      <a:avLst/>
                    </a:prstGeom>
                    <a:noFill/>
                    <a:ln>
                      <a:noFill/>
                    </a:ln>
                    <a:extLst>
                      <a:ext uri="{53640926-AAD7-44D8-BBD7-CCE9431645EC}">
                        <a14:shadowObscured xmlns:a14="http://schemas.microsoft.com/office/drawing/2010/main"/>
                      </a:ext>
                    </a:extLst>
                  </pic:spPr>
                </pic:pic>
              </a:graphicData>
            </a:graphic>
          </wp:inline>
        </w:drawing>
      </w:r>
    </w:p>
    <w:p w:rsidR="00E31607" w:rsidRPr="00A4297B" w:rsidRDefault="00E31607" w:rsidP="00A4297B">
      <w:pPr>
        <w:pStyle w:val="a"/>
      </w:pPr>
      <w:r w:rsidRPr="00A4297B">
        <w:rPr>
          <w:rFonts w:hint="eastAsia"/>
        </w:rPr>
        <w:t>有需求來源與目的都不知道，可以設計一個通用的</w:t>
      </w:r>
      <w:r w:rsidRPr="00A4297B">
        <w:t>writeStreamingTo</w:t>
      </w:r>
      <w:r w:rsidRPr="00A4297B">
        <w:rPr>
          <w:rFonts w:hint="eastAsia"/>
        </w:rPr>
        <w:t>方法，這個方法接收</w:t>
      </w:r>
      <w:r w:rsidRPr="00A4297B">
        <w:t>InputStream</w:t>
      </w:r>
      <w:r w:rsidRPr="00A4297B">
        <w:rPr>
          <w:rFonts w:hint="eastAsia"/>
        </w:rPr>
        <w:t>與</w:t>
      </w:r>
      <w:r w:rsidRPr="00A4297B">
        <w:t>OutputStream</w:t>
      </w:r>
      <w:r w:rsidRPr="00A4297B">
        <w:rPr>
          <w:rFonts w:hint="eastAsia"/>
        </w:rPr>
        <w:t>，將</w:t>
      </w:r>
      <w:r w:rsidR="00F86BAA" w:rsidRPr="00A4297B">
        <w:rPr>
          <w:rFonts w:hint="eastAsia"/>
        </w:rPr>
        <w:t>資料</w:t>
      </w:r>
      <w:r w:rsidRPr="00A4297B">
        <w:rPr>
          <w:rFonts w:hint="eastAsia"/>
        </w:rPr>
        <w:t>以</w:t>
      </w:r>
      <w:r w:rsidRPr="00A4297B">
        <w:t>Inputstream</w:t>
      </w:r>
      <w:r w:rsidRPr="00A4297B">
        <w:rPr>
          <w:rFonts w:hint="eastAsia"/>
        </w:rPr>
        <w:t>流入應用程式，再以</w:t>
      </w:r>
      <w:r w:rsidRPr="00A4297B">
        <w:t>Outputstream</w:t>
      </w:r>
      <w:r w:rsidRPr="00A4297B">
        <w:rPr>
          <w:rFonts w:hint="eastAsia"/>
        </w:rPr>
        <w:t>寫出檔案。</w:t>
      </w:r>
    </w:p>
    <w:p w:rsidR="00E31607" w:rsidRPr="00F47A0A" w:rsidRDefault="00E31607" w:rsidP="00F47A0A">
      <w:pPr>
        <w:pStyle w:val="ad"/>
        <w:ind w:left="240" w:hanging="240"/>
      </w:pPr>
      <w:r w:rsidRPr="00F47A0A">
        <w:t>/**</w:t>
      </w:r>
    </w:p>
    <w:p w:rsidR="00E31607" w:rsidRPr="00F47A0A" w:rsidRDefault="00E31607" w:rsidP="00F47A0A">
      <w:pPr>
        <w:pStyle w:val="ad"/>
        <w:ind w:left="240" w:hanging="240"/>
      </w:pPr>
      <w:r w:rsidRPr="00F47A0A">
        <w:t xml:space="preserve">* </w:t>
      </w:r>
      <w:r w:rsidRPr="00F47A0A">
        <w:rPr>
          <w:rFonts w:hint="eastAsia"/>
        </w:rPr>
        <w:t>將來源</w:t>
      </w:r>
      <w:r w:rsidR="00F86BAA" w:rsidRPr="00F47A0A">
        <w:rPr>
          <w:rFonts w:hint="eastAsia"/>
        </w:rPr>
        <w:t>資料</w:t>
      </w:r>
      <w:r w:rsidRPr="00F47A0A">
        <w:rPr>
          <w:rFonts w:hint="eastAsia"/>
        </w:rPr>
        <w:t>利用輸入串流取出到應用程式，再利用輸出串流將檔案寫到目的，其中利用</w:t>
      </w:r>
      <w:r w:rsidRPr="00F47A0A">
        <w:t>buffersize</w:t>
      </w:r>
      <w:r w:rsidRPr="00F47A0A">
        <w:rPr>
          <w:rFonts w:hint="eastAsia"/>
        </w:rPr>
        <w:t>來控制緩衝區大小，並掌握進度。</w:t>
      </w:r>
    </w:p>
    <w:p w:rsidR="00E31607" w:rsidRPr="00F47A0A" w:rsidRDefault="00E31607" w:rsidP="00F47A0A">
      <w:pPr>
        <w:pStyle w:val="ad"/>
        <w:ind w:left="240" w:hanging="240"/>
      </w:pPr>
      <w:r w:rsidRPr="00F47A0A">
        <w:t xml:space="preserve">* @param in </w:t>
      </w:r>
      <w:r w:rsidRPr="00F47A0A">
        <w:rPr>
          <w:rFonts w:hint="eastAsia"/>
        </w:rPr>
        <w:t>輸入串流</w:t>
      </w:r>
    </w:p>
    <w:p w:rsidR="00E31607" w:rsidRPr="00F47A0A" w:rsidRDefault="00E31607" w:rsidP="00F47A0A">
      <w:pPr>
        <w:pStyle w:val="ad"/>
        <w:ind w:left="240" w:hanging="240"/>
      </w:pPr>
      <w:r w:rsidRPr="00F47A0A">
        <w:t xml:space="preserve">* @param out </w:t>
      </w:r>
      <w:r w:rsidRPr="00F47A0A">
        <w:rPr>
          <w:rFonts w:hint="eastAsia"/>
        </w:rPr>
        <w:t>輸出串流</w:t>
      </w:r>
    </w:p>
    <w:p w:rsidR="00E31607" w:rsidRPr="00F47A0A" w:rsidRDefault="00E31607" w:rsidP="00F47A0A">
      <w:pPr>
        <w:pStyle w:val="ad"/>
        <w:ind w:left="240" w:hanging="240"/>
      </w:pPr>
      <w:r w:rsidRPr="00F47A0A">
        <w:t xml:space="preserve">* @param bufferSize </w:t>
      </w:r>
      <w:r w:rsidRPr="00F47A0A">
        <w:rPr>
          <w:rFonts w:hint="eastAsia"/>
        </w:rPr>
        <w:t>緩衝區大小</w:t>
      </w:r>
    </w:p>
    <w:p w:rsidR="00E31607" w:rsidRPr="00F47A0A" w:rsidRDefault="00E31607" w:rsidP="00F47A0A">
      <w:pPr>
        <w:pStyle w:val="ad"/>
        <w:ind w:left="240" w:hanging="240"/>
      </w:pPr>
      <w:r w:rsidRPr="00F47A0A">
        <w:t>*/</w:t>
      </w:r>
    </w:p>
    <w:p w:rsidR="00E31607" w:rsidRPr="00F47A0A" w:rsidRDefault="00E31607" w:rsidP="00F47A0A">
      <w:pPr>
        <w:pStyle w:val="ad"/>
        <w:ind w:left="240" w:hanging="240"/>
      </w:pPr>
      <w:r w:rsidRPr="00F47A0A">
        <w:t>private void writeStreamingTo(InputStream in,OutputStream out,int bufferSize){//</w:t>
      </w:r>
      <w:r w:rsidRPr="00F47A0A">
        <w:rPr>
          <w:rFonts w:hint="eastAsia"/>
        </w:rPr>
        <w:t>待修改</w:t>
      </w:r>
    </w:p>
    <w:p w:rsidR="00E31607" w:rsidRPr="00F47A0A" w:rsidRDefault="00F86BAA" w:rsidP="00F47A0A">
      <w:pPr>
        <w:pStyle w:val="ad"/>
        <w:ind w:left="240" w:hanging="240"/>
      </w:pPr>
      <w:r w:rsidRPr="00F47A0A">
        <w:tab/>
      </w:r>
      <w:r w:rsidR="00E31607" w:rsidRPr="00F47A0A">
        <w:t>try</w:t>
      </w:r>
      <w:r w:rsidRPr="00F47A0A">
        <w:t>{</w:t>
      </w:r>
    </w:p>
    <w:p w:rsidR="00E31607" w:rsidRPr="00F47A0A" w:rsidRDefault="00F86BAA" w:rsidP="00F47A0A">
      <w:pPr>
        <w:pStyle w:val="ad"/>
        <w:ind w:left="240" w:hanging="240"/>
      </w:pPr>
      <w:r w:rsidRPr="00F47A0A">
        <w:tab/>
      </w:r>
      <w:r w:rsidRPr="00F47A0A">
        <w:tab/>
      </w:r>
      <w:r w:rsidR="00E31607" w:rsidRPr="00F47A0A">
        <w:t>byte[] buffer = new byte[bufferSize];</w:t>
      </w:r>
    </w:p>
    <w:p w:rsidR="00E31607" w:rsidRPr="00F47A0A" w:rsidRDefault="00F86BAA" w:rsidP="00F47A0A">
      <w:pPr>
        <w:pStyle w:val="ad"/>
        <w:ind w:left="240" w:hanging="240"/>
      </w:pPr>
      <w:r w:rsidRPr="00F47A0A">
        <w:tab/>
      </w:r>
      <w:r w:rsidRPr="00F47A0A">
        <w:tab/>
      </w:r>
      <w:r w:rsidR="00E31607" w:rsidRPr="00F47A0A">
        <w:t>int len = 0;</w:t>
      </w:r>
    </w:p>
    <w:p w:rsidR="00E31607" w:rsidRPr="00F47A0A" w:rsidRDefault="00F86BAA" w:rsidP="00F47A0A">
      <w:pPr>
        <w:pStyle w:val="ad"/>
        <w:ind w:left="240" w:hanging="240"/>
      </w:pPr>
      <w:r w:rsidRPr="00F47A0A">
        <w:tab/>
      </w:r>
      <w:r w:rsidRPr="00F47A0A">
        <w:tab/>
      </w:r>
      <w:r w:rsidR="00E31607" w:rsidRPr="00F47A0A">
        <w:t>int totalBytes = in.available();</w:t>
      </w:r>
    </w:p>
    <w:p w:rsidR="00E31607" w:rsidRPr="00F47A0A" w:rsidRDefault="00F86BAA" w:rsidP="00F47A0A">
      <w:pPr>
        <w:pStyle w:val="ad"/>
        <w:ind w:left="240" w:hanging="240"/>
      </w:pPr>
      <w:r w:rsidRPr="00F47A0A">
        <w:tab/>
      </w:r>
      <w:r w:rsidRPr="00F47A0A">
        <w:tab/>
      </w:r>
      <w:r w:rsidR="00E31607" w:rsidRPr="00F47A0A">
        <w:t>int writedBytes = 0;</w:t>
      </w:r>
    </w:p>
    <w:p w:rsidR="00E31607" w:rsidRPr="00F47A0A" w:rsidRDefault="00F86BAA" w:rsidP="00F47A0A">
      <w:pPr>
        <w:pStyle w:val="ad"/>
        <w:ind w:left="240" w:hanging="240"/>
      </w:pPr>
      <w:r w:rsidRPr="00F47A0A">
        <w:tab/>
      </w:r>
      <w:r w:rsidRPr="00F47A0A">
        <w:tab/>
      </w:r>
      <w:r w:rsidR="00E31607" w:rsidRPr="00F47A0A">
        <w:t>System.out.println("Start Download</w:t>
      </w:r>
      <w:r w:rsidR="00E1088A">
        <w:t>...</w:t>
      </w:r>
      <w:r w:rsidR="00E31607" w:rsidRPr="00F47A0A">
        <w:t>");</w:t>
      </w:r>
    </w:p>
    <w:p w:rsidR="00E31607" w:rsidRPr="00F47A0A" w:rsidRDefault="00F86BAA" w:rsidP="00F47A0A">
      <w:pPr>
        <w:pStyle w:val="ad"/>
        <w:ind w:left="240" w:hanging="240"/>
      </w:pPr>
      <w:r w:rsidRPr="00F47A0A">
        <w:tab/>
      </w:r>
      <w:r w:rsidRPr="00F47A0A">
        <w:tab/>
      </w:r>
      <w:r w:rsidR="00E31607" w:rsidRPr="00F47A0A">
        <w:t>while ((len = in.read(buffer)</w:t>
      </w:r>
      <w:r w:rsidRPr="00F47A0A">
        <w:t>)</w:t>
      </w:r>
      <w:r w:rsidR="00E31607" w:rsidRPr="00F47A0A">
        <w:t>&gt; 0</w:t>
      </w:r>
      <w:r w:rsidRPr="00F47A0A">
        <w:t>)</w:t>
      </w:r>
      <w:r w:rsidR="00E31607" w:rsidRPr="00F47A0A">
        <w:t>{</w:t>
      </w:r>
    </w:p>
    <w:p w:rsidR="00E31607" w:rsidRPr="00F47A0A" w:rsidRDefault="00F86BAA" w:rsidP="00F47A0A">
      <w:pPr>
        <w:pStyle w:val="ad"/>
        <w:ind w:left="240" w:hanging="240"/>
      </w:pPr>
      <w:r w:rsidRPr="00F47A0A">
        <w:tab/>
      </w:r>
      <w:r w:rsidRPr="00F47A0A">
        <w:tab/>
      </w:r>
      <w:r w:rsidRPr="00F47A0A">
        <w:tab/>
      </w:r>
      <w:r w:rsidR="00E31607" w:rsidRPr="00F47A0A">
        <w:t>writedBytes += len;</w:t>
      </w:r>
    </w:p>
    <w:p w:rsidR="00E31607" w:rsidRPr="00F47A0A" w:rsidRDefault="00F86BAA" w:rsidP="00F47A0A">
      <w:pPr>
        <w:pStyle w:val="ad"/>
        <w:ind w:left="240" w:hanging="240"/>
      </w:pPr>
      <w:r w:rsidRPr="00F47A0A">
        <w:tab/>
      </w:r>
      <w:r w:rsidRPr="00F47A0A">
        <w:tab/>
      </w:r>
      <w:r w:rsidRPr="00F47A0A">
        <w:tab/>
      </w:r>
      <w:r w:rsidR="00E31607" w:rsidRPr="00F47A0A">
        <w:t>out.write(buffer,0,len);</w:t>
      </w:r>
    </w:p>
    <w:p w:rsidR="00E31607" w:rsidRPr="00F47A0A" w:rsidRDefault="00F86BAA" w:rsidP="00F47A0A">
      <w:pPr>
        <w:pStyle w:val="ad"/>
        <w:ind w:left="240" w:hanging="240"/>
      </w:pPr>
      <w:r w:rsidRPr="00F47A0A">
        <w:tab/>
      </w:r>
      <w:r w:rsidRPr="00F47A0A">
        <w:tab/>
      </w:r>
      <w:r w:rsidRPr="00F47A0A">
        <w:tab/>
      </w:r>
      <w:r w:rsidR="00E31607" w:rsidRPr="00F47A0A">
        <w:t>System.out.println(String.format("%.2f%s",writedBytes / (double)totalBytes * 100,"%"));</w:t>
      </w:r>
    </w:p>
    <w:p w:rsidR="00E31607" w:rsidRPr="00F47A0A" w:rsidRDefault="00F86BAA" w:rsidP="00F47A0A">
      <w:pPr>
        <w:pStyle w:val="ad"/>
        <w:ind w:left="240" w:hanging="240"/>
      </w:pPr>
      <w:r w:rsidRPr="00F47A0A">
        <w:tab/>
      </w:r>
      <w:r w:rsidRPr="00F47A0A">
        <w:tab/>
      </w:r>
      <w:r w:rsidR="00E31607" w:rsidRPr="00F47A0A">
        <w:t>}</w:t>
      </w:r>
    </w:p>
    <w:p w:rsidR="00E31607" w:rsidRPr="00F47A0A" w:rsidRDefault="00F86BAA" w:rsidP="00F47A0A">
      <w:pPr>
        <w:pStyle w:val="ad"/>
        <w:ind w:left="240" w:hanging="240"/>
      </w:pPr>
      <w:r w:rsidRPr="00F47A0A">
        <w:tab/>
      </w:r>
      <w:r w:rsidRPr="00F47A0A">
        <w:tab/>
      </w:r>
      <w:r w:rsidR="00E31607" w:rsidRPr="00F47A0A">
        <w:t>in.close();</w:t>
      </w:r>
    </w:p>
    <w:p w:rsidR="00E31607" w:rsidRPr="00F47A0A" w:rsidRDefault="00F86BAA" w:rsidP="00F47A0A">
      <w:pPr>
        <w:pStyle w:val="ad"/>
        <w:ind w:left="240" w:hanging="240"/>
      </w:pPr>
      <w:r w:rsidRPr="00F47A0A">
        <w:lastRenderedPageBreak/>
        <w:tab/>
      </w:r>
      <w:r w:rsidRPr="00F47A0A">
        <w:tab/>
      </w:r>
      <w:r w:rsidR="00E31607" w:rsidRPr="00F47A0A">
        <w:t>out.close();</w:t>
      </w:r>
    </w:p>
    <w:p w:rsidR="00E31607" w:rsidRPr="00F47A0A" w:rsidRDefault="00B22703" w:rsidP="00F47A0A">
      <w:pPr>
        <w:pStyle w:val="ad"/>
        <w:ind w:left="240" w:hanging="240"/>
      </w:pPr>
      <w:r>
        <w:rPr>
          <w:rFonts w:hint="eastAsia"/>
        </w:rPr>
        <w:tab/>
      </w:r>
      <w:r w:rsidR="00E31607" w:rsidRPr="00F47A0A">
        <w:t>} catch (IOException e</w:t>
      </w:r>
      <w:r w:rsidR="00F86BAA" w:rsidRPr="00F47A0A">
        <w:t>)</w:t>
      </w:r>
      <w:r w:rsidR="00E31607" w:rsidRPr="00F47A0A">
        <w:t>{</w:t>
      </w:r>
    </w:p>
    <w:p w:rsidR="00E31607" w:rsidRPr="00F47A0A" w:rsidRDefault="00F86BAA" w:rsidP="00F47A0A">
      <w:pPr>
        <w:pStyle w:val="ad"/>
        <w:ind w:left="240" w:hanging="240"/>
      </w:pPr>
      <w:r w:rsidRPr="00F47A0A">
        <w:tab/>
      </w:r>
      <w:r w:rsidRPr="00F47A0A">
        <w:tab/>
      </w:r>
      <w:r w:rsidR="00E31607" w:rsidRPr="00F47A0A">
        <w:t>e.printStackTrace();</w:t>
      </w:r>
    </w:p>
    <w:p w:rsidR="00E31607" w:rsidRPr="00F47A0A" w:rsidRDefault="00F86BAA" w:rsidP="00F47A0A">
      <w:pPr>
        <w:pStyle w:val="ad"/>
        <w:ind w:left="240" w:hanging="240"/>
      </w:pPr>
      <w:r w:rsidRPr="00F47A0A">
        <w:tab/>
      </w:r>
      <w:r w:rsidR="00E31607" w:rsidRPr="00F47A0A">
        <w:t>}</w:t>
      </w:r>
    </w:p>
    <w:p w:rsidR="00E31607" w:rsidRPr="00F47A0A" w:rsidRDefault="00E31607" w:rsidP="00F47A0A">
      <w:pPr>
        <w:pStyle w:val="ad"/>
        <w:ind w:left="240" w:hanging="240"/>
      </w:pPr>
      <w:r w:rsidRPr="00F47A0A">
        <w:t>}</w:t>
      </w:r>
    </w:p>
    <w:p w:rsidR="00F86BAA" w:rsidRDefault="00E31607" w:rsidP="00B22703">
      <w:pPr>
        <w:pStyle w:val="a"/>
      </w:pPr>
      <w:r w:rsidRPr="00517282">
        <w:t>Inputstream</w:t>
      </w:r>
      <w:r w:rsidRPr="00517282">
        <w:rPr>
          <w:rFonts w:hint="eastAsia"/>
        </w:rPr>
        <w:t>、</w:t>
      </w:r>
      <w:r w:rsidRPr="00517282">
        <w:t>Outputstream</w:t>
      </w:r>
      <w:r w:rsidRPr="00517282">
        <w:rPr>
          <w:rFonts w:hint="eastAsia"/>
        </w:rPr>
        <w:t>所提供的都是基本操作，如果想要為輸入輸出作加工處理，則可使用一些子類別，接下來將會介紹幾個常用的類別作為例，但本質沒有改變，最後還是透過</w:t>
      </w:r>
      <w:r w:rsidRPr="00517282">
        <w:t>Inputstream</w:t>
      </w:r>
      <w:r w:rsidRPr="00517282">
        <w:rPr>
          <w:rFonts w:hint="eastAsia"/>
        </w:rPr>
        <w:t>、</w:t>
      </w:r>
      <w:r w:rsidRPr="00517282">
        <w:t>Outputstream</w:t>
      </w:r>
      <w:r w:rsidRPr="00517282">
        <w:rPr>
          <w:rFonts w:hint="eastAsia"/>
        </w:rPr>
        <w:t>進行真正的輸出入，故瞭解這兩個比較重要。</w:t>
      </w:r>
    </w:p>
    <w:p w:rsidR="00E31607" w:rsidRPr="00B22703" w:rsidRDefault="00E31607" w:rsidP="00B22703">
      <w:pPr>
        <w:pStyle w:val="a"/>
      </w:pPr>
      <w:r w:rsidRPr="00B22703">
        <w:rPr>
          <w:rFonts w:hint="eastAsia"/>
        </w:rPr>
        <w:t>假設將某個檔案</w:t>
      </w:r>
      <w:r w:rsidR="002D1C4C">
        <w:rPr>
          <w:rFonts w:hint="eastAsia"/>
        </w:rPr>
        <w:t>讀取</w:t>
      </w:r>
      <w:r w:rsidRPr="00B22703">
        <w:rPr>
          <w:rFonts w:hint="eastAsia"/>
        </w:rPr>
        <w:t>並存到另一個檔案，則可以這麼使用。</w:t>
      </w:r>
    </w:p>
    <w:p w:rsidR="00E31607" w:rsidRPr="00F47A0A" w:rsidRDefault="00E31607" w:rsidP="00F47A0A">
      <w:pPr>
        <w:pStyle w:val="ad"/>
        <w:ind w:left="240" w:hanging="240"/>
      </w:pPr>
      <w:r w:rsidRPr="00F47A0A">
        <w:t>FileInputStream in = new FileInputStream("</w:t>
      </w:r>
      <w:r w:rsidRPr="00F47A0A">
        <w:rPr>
          <w:rFonts w:hint="eastAsia"/>
        </w:rPr>
        <w:t>來源路徑</w:t>
      </w:r>
      <w:r w:rsidRPr="00F47A0A">
        <w:t>");</w:t>
      </w:r>
    </w:p>
    <w:p w:rsidR="00E31607" w:rsidRPr="00F47A0A" w:rsidRDefault="00E31607" w:rsidP="00F47A0A">
      <w:pPr>
        <w:pStyle w:val="ad"/>
        <w:ind w:left="240" w:hanging="240"/>
      </w:pPr>
      <w:r w:rsidRPr="00F47A0A">
        <w:t>FileOutputStream out = new FileOutputStream ("</w:t>
      </w:r>
      <w:r w:rsidRPr="00F47A0A">
        <w:rPr>
          <w:rFonts w:hint="eastAsia"/>
        </w:rPr>
        <w:t>目的路徑</w:t>
      </w:r>
      <w:r w:rsidRPr="00F47A0A">
        <w:t>");</w:t>
      </w:r>
    </w:p>
    <w:p w:rsidR="00E31607" w:rsidRPr="00F47A0A" w:rsidRDefault="00E31607" w:rsidP="00F47A0A">
      <w:pPr>
        <w:pStyle w:val="ad"/>
        <w:ind w:left="240" w:hanging="240"/>
      </w:pPr>
      <w:r w:rsidRPr="00F47A0A">
        <w:t>writeStreamingTo(in,out,1024);</w:t>
      </w:r>
    </w:p>
    <w:p w:rsidR="00E31607" w:rsidRPr="00B22703" w:rsidRDefault="00E31607" w:rsidP="00B22703">
      <w:pPr>
        <w:pStyle w:val="a"/>
      </w:pPr>
      <w:r w:rsidRPr="00B22703">
        <w:rPr>
          <w:rFonts w:hint="eastAsia"/>
        </w:rPr>
        <w:t>假設要從</w:t>
      </w:r>
      <w:r w:rsidRPr="00B22703">
        <w:t>HTTP</w:t>
      </w:r>
      <w:r w:rsidR="00F86BAA" w:rsidRPr="00B22703">
        <w:rPr>
          <w:rFonts w:hint="eastAsia"/>
        </w:rPr>
        <w:t>伺服器</w:t>
      </w:r>
      <w:r w:rsidR="00B22703">
        <w:rPr>
          <w:rFonts w:hint="eastAsia"/>
        </w:rPr>
        <w:t>讀取某個網頁並另存新檔，那麼則可以考慮以下做</w:t>
      </w:r>
      <w:r w:rsidRPr="00B22703">
        <w:rPr>
          <w:rFonts w:hint="eastAsia"/>
        </w:rPr>
        <w:t>法。</w:t>
      </w:r>
    </w:p>
    <w:p w:rsidR="00E31607" w:rsidRPr="00F86BAA" w:rsidRDefault="00E31607" w:rsidP="00F86BAA">
      <w:pPr>
        <w:pStyle w:val="ad"/>
        <w:ind w:left="240" w:hanging="240"/>
      </w:pPr>
      <w:r w:rsidRPr="00F86BAA">
        <w:t>URL</w:t>
      </w:r>
      <w:r w:rsidR="00B22703">
        <w:rPr>
          <w:rFonts w:hint="eastAsia"/>
        </w:rPr>
        <w:t xml:space="preserve"> </w:t>
      </w:r>
      <w:r w:rsidRPr="00F86BAA">
        <w:t>url = new URL("</w:t>
      </w:r>
      <w:r w:rsidRPr="00F86BAA">
        <w:rPr>
          <w:rFonts w:hint="eastAsia"/>
        </w:rPr>
        <w:t>路徑</w:t>
      </w:r>
      <w:r w:rsidRPr="00F86BAA">
        <w:t>");</w:t>
      </w:r>
    </w:p>
    <w:p w:rsidR="00E31607" w:rsidRPr="00F86BAA" w:rsidRDefault="00E31607" w:rsidP="00F86BAA">
      <w:pPr>
        <w:pStyle w:val="ad"/>
        <w:ind w:left="240" w:hanging="240"/>
      </w:pPr>
      <w:r w:rsidRPr="00F86BAA">
        <w:t>InputStream in = url.openStream();</w:t>
      </w:r>
    </w:p>
    <w:p w:rsidR="00E31607" w:rsidRPr="00F86BAA" w:rsidRDefault="00E31607" w:rsidP="00F86BAA">
      <w:pPr>
        <w:pStyle w:val="ad"/>
        <w:ind w:left="240" w:hanging="240"/>
      </w:pPr>
      <w:r w:rsidRPr="00F86BAA">
        <w:t>OutputStream out= new FileOutputStream("</w:t>
      </w:r>
      <w:r w:rsidRPr="00F86BAA">
        <w:rPr>
          <w:rFonts w:hint="eastAsia"/>
        </w:rPr>
        <w:t>目的路徑</w:t>
      </w:r>
      <w:r w:rsidRPr="00F86BAA">
        <w:t>");</w:t>
      </w:r>
    </w:p>
    <w:p w:rsidR="00E31607" w:rsidRPr="00F86BAA" w:rsidRDefault="00E31607" w:rsidP="00F86BAA">
      <w:pPr>
        <w:pStyle w:val="ad"/>
        <w:ind w:left="240" w:hanging="240"/>
      </w:pPr>
      <w:r w:rsidRPr="00F86BAA">
        <w:t>writeStreamingTo(in,out,1024);</w:t>
      </w:r>
    </w:p>
    <w:p w:rsidR="00E31607" w:rsidRPr="00B22703" w:rsidRDefault="00B22703" w:rsidP="00B22703">
      <w:pPr>
        <w:pStyle w:val="a"/>
      </w:pPr>
      <w:r>
        <w:rPr>
          <w:rFonts w:hint="eastAsia"/>
        </w:rPr>
        <w:t>關於第</w:t>
      </w:r>
      <w:r>
        <w:rPr>
          <w:rFonts w:hint="eastAsia"/>
        </w:rPr>
        <w:t>5</w:t>
      </w:r>
      <w:r w:rsidR="00E31607" w:rsidRPr="00B22703">
        <w:rPr>
          <w:rFonts w:hint="eastAsia"/>
        </w:rPr>
        <w:t>點使用</w:t>
      </w:r>
      <w:r w:rsidR="00E31607" w:rsidRPr="00B22703">
        <w:t>FileInputStream</w:t>
      </w:r>
      <w:r w:rsidR="00E31607" w:rsidRPr="00B22703">
        <w:rPr>
          <w:rFonts w:hint="eastAsia"/>
        </w:rPr>
        <w:t>與</w:t>
      </w:r>
      <w:r w:rsidR="00E31607" w:rsidRPr="00B22703">
        <w:t>FileOutputStream</w:t>
      </w:r>
      <w:r w:rsidR="00E31607" w:rsidRPr="00B22703">
        <w:rPr>
          <w:rFonts w:hint="eastAsia"/>
        </w:rPr>
        <w:t>，</w:t>
      </w:r>
      <w:r w:rsidR="000C11D6" w:rsidRPr="00B22703">
        <w:rPr>
          <w:rFonts w:hint="eastAsia"/>
        </w:rPr>
        <w:t>但</w:t>
      </w:r>
      <w:r w:rsidR="00E31607" w:rsidRPr="00B22703">
        <w:rPr>
          <w:rFonts w:hint="eastAsia"/>
        </w:rPr>
        <w:t>檔案存取時，磁碟存取的速度遠低於記憶體，因此為了減少對磁碟的存取，可以一次</w:t>
      </w:r>
      <w:r w:rsidR="002D1C4C">
        <w:rPr>
          <w:rFonts w:hint="eastAsia"/>
        </w:rPr>
        <w:t>讀取</w:t>
      </w:r>
      <w:r w:rsidR="00E31607" w:rsidRPr="00B22703">
        <w:rPr>
          <w:rFonts w:hint="eastAsia"/>
        </w:rPr>
        <w:t>一定長度的資料，寫入時也是一次寫入一定長度的資料，這樣可以增加資料存取的效率，緩衝區的概念就</w:t>
      </w:r>
      <w:r>
        <w:rPr>
          <w:rFonts w:hint="eastAsia"/>
        </w:rPr>
        <w:t>應</w:t>
      </w:r>
      <w:r w:rsidR="00E31607" w:rsidRPr="00B22703">
        <w:rPr>
          <w:rFonts w:hint="eastAsia"/>
        </w:rPr>
        <w:t>運而生，因此可以將第</w:t>
      </w:r>
      <w:r>
        <w:rPr>
          <w:rFonts w:hint="eastAsia"/>
        </w:rPr>
        <w:t>5</w:t>
      </w:r>
      <w:r w:rsidR="00E31607" w:rsidRPr="00B22703">
        <w:rPr>
          <w:rFonts w:hint="eastAsia"/>
        </w:rPr>
        <w:t>點改寫，使用</w:t>
      </w:r>
      <w:r w:rsidR="00E31607" w:rsidRPr="00B22703">
        <w:t>BufferedInputStream</w:t>
      </w:r>
      <w:r w:rsidR="00E31607" w:rsidRPr="00B22703">
        <w:rPr>
          <w:rFonts w:hint="eastAsia"/>
        </w:rPr>
        <w:t>與</w:t>
      </w:r>
      <w:r w:rsidR="00E31607" w:rsidRPr="00B22703">
        <w:t>BufferedOutputStream</w:t>
      </w:r>
      <w:r w:rsidR="00E31607" w:rsidRPr="00B22703">
        <w:rPr>
          <w:rFonts w:hint="eastAsia"/>
        </w:rPr>
        <w:t>，因此將檔案資料流入應用程式時，是向緩衝區拿取資料，而非對來源直接作存取，當緩衝區沒資料時會自動去來源獲取，輸出時也是相同概念，並未直接將</w:t>
      </w:r>
      <w:r w:rsidR="00F86BAA" w:rsidRPr="00B22703">
        <w:rPr>
          <w:rFonts w:hint="eastAsia"/>
        </w:rPr>
        <w:t>資料</w:t>
      </w:r>
      <w:r w:rsidR="00E31607" w:rsidRPr="00B22703">
        <w:rPr>
          <w:rFonts w:hint="eastAsia"/>
        </w:rPr>
        <w:t>寫入磁碟，而是先寫入緩衝區，在由緩衝區放滿一定大小後</w:t>
      </w:r>
      <w:r>
        <w:rPr>
          <w:rFonts w:hint="eastAsia"/>
        </w:rPr>
        <w:t>再</w:t>
      </w:r>
      <w:r w:rsidR="00E31607" w:rsidRPr="00B22703">
        <w:rPr>
          <w:rFonts w:hint="eastAsia"/>
        </w:rPr>
        <w:t>寫至磁碟。</w:t>
      </w:r>
    </w:p>
    <w:p w:rsidR="00F86BAA" w:rsidRPr="00F86BAA" w:rsidRDefault="00E31607" w:rsidP="00F86BAA">
      <w:pPr>
        <w:pStyle w:val="ad"/>
        <w:ind w:left="240" w:hanging="240"/>
      </w:pPr>
      <w:r w:rsidRPr="00F86BAA">
        <w:t>byte[] data = new byte[1024];</w:t>
      </w:r>
    </w:p>
    <w:p w:rsidR="00E31607" w:rsidRPr="00F86BAA" w:rsidRDefault="00E31607" w:rsidP="00F86BAA">
      <w:pPr>
        <w:pStyle w:val="ad"/>
        <w:ind w:left="240" w:hanging="240"/>
      </w:pPr>
      <w:r w:rsidRPr="00F86BAA">
        <w:t>BufferedInputStream in = new BufferedInputStream(new FileInputStream("myTest.txt"));</w:t>
      </w:r>
    </w:p>
    <w:p w:rsidR="00E31607" w:rsidRPr="00F86BAA" w:rsidRDefault="00E31607" w:rsidP="00F86BAA">
      <w:pPr>
        <w:pStyle w:val="ad"/>
        <w:ind w:left="240" w:hanging="240"/>
      </w:pPr>
      <w:r w:rsidRPr="00F86BAA">
        <w:t>BufferedOutputStream out = new BufferedOutputStream(new FileOutputStream("myTest1.txt"));</w:t>
      </w:r>
    </w:p>
    <w:p w:rsidR="00F86BAA" w:rsidRPr="00F86BAA" w:rsidRDefault="00E31607" w:rsidP="00F86BAA">
      <w:pPr>
        <w:pStyle w:val="ad"/>
        <w:ind w:left="240" w:hanging="240"/>
      </w:pPr>
      <w:r w:rsidRPr="00F86BAA">
        <w:t>while(in .read(data</w:t>
      </w:r>
      <w:r w:rsidR="00F86BAA" w:rsidRPr="00F86BAA">
        <w:t>)</w:t>
      </w:r>
      <w:r w:rsidRPr="00F86BAA">
        <w:t>!= -1</w:t>
      </w:r>
      <w:r w:rsidR="00F86BAA" w:rsidRPr="00F86BAA">
        <w:t>)</w:t>
      </w:r>
      <w:r w:rsidRPr="00F86BAA">
        <w:t>{</w:t>
      </w:r>
    </w:p>
    <w:p w:rsidR="00F86BAA" w:rsidRPr="00F86BAA" w:rsidRDefault="00F86BAA" w:rsidP="00F86BAA">
      <w:pPr>
        <w:pStyle w:val="ad"/>
        <w:ind w:left="240" w:hanging="240"/>
      </w:pPr>
      <w:r w:rsidRPr="00F86BAA">
        <w:tab/>
      </w:r>
      <w:r w:rsidR="00E31607" w:rsidRPr="00F86BAA">
        <w:t>bufferedOutputStream.write(data);</w:t>
      </w:r>
    </w:p>
    <w:p w:rsidR="00E31607" w:rsidRPr="00F86BAA" w:rsidRDefault="00E31607" w:rsidP="00F86BAA">
      <w:pPr>
        <w:pStyle w:val="ad"/>
        <w:ind w:left="240" w:hanging="240"/>
      </w:pPr>
      <w:r w:rsidRPr="00F86BAA">
        <w:lastRenderedPageBreak/>
        <w:t xml:space="preserve"> }</w:t>
      </w:r>
    </w:p>
    <w:p w:rsidR="00F86BAA" w:rsidRPr="00F86BAA" w:rsidRDefault="00F86BAA" w:rsidP="00F86BAA">
      <w:pPr>
        <w:pStyle w:val="ad"/>
        <w:ind w:left="240" w:hanging="240"/>
      </w:pPr>
      <w:r w:rsidRPr="00F86BAA">
        <w:t>//</w:t>
      </w:r>
      <w:r w:rsidR="00E31607" w:rsidRPr="00F86BAA">
        <w:rPr>
          <w:rFonts w:hint="eastAsia"/>
        </w:rPr>
        <w:t>將緩衝區中的資料全部寫出</w:t>
      </w:r>
    </w:p>
    <w:p w:rsidR="00E31607" w:rsidRPr="00F86BAA" w:rsidRDefault="00E31607" w:rsidP="00F86BAA">
      <w:pPr>
        <w:pStyle w:val="ad"/>
        <w:ind w:left="240" w:hanging="240"/>
      </w:pPr>
      <w:r w:rsidRPr="00F86BAA">
        <w:t>bufferedOutputStream.flush();</w:t>
      </w:r>
    </w:p>
    <w:p w:rsidR="00E31607" w:rsidRDefault="00E31607" w:rsidP="00F47A0A">
      <w:pPr>
        <w:pStyle w:val="af0"/>
        <w:ind w:firstLine="240"/>
      </w:pPr>
      <w:r>
        <w:br w:type="page"/>
      </w:r>
    </w:p>
    <w:p w:rsidR="00E31607" w:rsidRPr="00544F42" w:rsidRDefault="00E31607" w:rsidP="00544F42">
      <w:pPr>
        <w:pStyle w:val="1"/>
        <w:spacing w:after="200"/>
      </w:pPr>
      <w:r w:rsidRPr="00544F42">
        <w:lastRenderedPageBreak/>
        <w:t>java</w:t>
      </w:r>
      <w:r w:rsidRPr="00544F42">
        <w:rPr>
          <w:rFonts w:hint="eastAsia"/>
        </w:rPr>
        <w:t>的</w:t>
      </w:r>
      <w:r w:rsidRPr="00544F42">
        <w:t>InputStream</w:t>
      </w:r>
      <w:r w:rsidRPr="00544F42">
        <w:rPr>
          <w:rFonts w:hint="eastAsia"/>
        </w:rPr>
        <w:t>和</w:t>
      </w:r>
      <w:r w:rsidRPr="00544F42">
        <w:t>OutputStream</w:t>
      </w:r>
      <w:r w:rsidRPr="00544F42">
        <w:rPr>
          <w:rFonts w:hint="eastAsia"/>
        </w:rPr>
        <w:t>的理解</w:t>
      </w:r>
    </w:p>
    <w:p w:rsidR="00F86BAA" w:rsidRPr="00FA61AF" w:rsidRDefault="00E31607" w:rsidP="00FA61AF">
      <w:pPr>
        <w:pStyle w:val="a"/>
        <w:numPr>
          <w:ilvl w:val="0"/>
          <w:numId w:val="21"/>
        </w:numPr>
        <w:rPr>
          <w:rFonts w:eastAsia="Microsoft YaHei"/>
        </w:rPr>
      </w:pPr>
      <w:r w:rsidRPr="00517282">
        <w:rPr>
          <w:rFonts w:hint="eastAsia"/>
        </w:rPr>
        <w:t>在</w:t>
      </w:r>
      <w:r w:rsidRPr="00517282">
        <w:t>java</w:t>
      </w:r>
      <w:r w:rsidRPr="00517282">
        <w:rPr>
          <w:rFonts w:hint="eastAsia"/>
        </w:rPr>
        <w:t>中</w:t>
      </w:r>
      <w:r w:rsidRPr="00517282">
        <w:t>stream</w:t>
      </w:r>
      <w:r w:rsidRPr="00517282">
        <w:rPr>
          <w:rFonts w:hint="eastAsia"/>
        </w:rPr>
        <w:t>代表一種資料流程</w:t>
      </w:r>
      <w:r w:rsidR="00F86BAA">
        <w:rPr>
          <w:rFonts w:hint="eastAsia"/>
        </w:rPr>
        <w:t>(</w:t>
      </w:r>
      <w:r w:rsidRPr="00517282">
        <w:rPr>
          <w:rFonts w:hint="eastAsia"/>
        </w:rPr>
        <w:t>源</w:t>
      </w:r>
      <w:r w:rsidR="00F86BAA">
        <w:rPr>
          <w:rFonts w:hint="eastAsia"/>
        </w:rPr>
        <w:t>)</w:t>
      </w:r>
      <w:r w:rsidRPr="00517282">
        <w:rPr>
          <w:rFonts w:hint="eastAsia"/>
        </w:rPr>
        <w:t>，</w:t>
      </w:r>
      <w:r w:rsidRPr="00517282">
        <w:t>javaio</w:t>
      </w:r>
      <w:r w:rsidRPr="00517282">
        <w:rPr>
          <w:rFonts w:hint="eastAsia"/>
        </w:rPr>
        <w:t>的底層資料元，－</w:t>
      </w:r>
      <w:r w:rsidR="00F86BAA">
        <w:rPr>
          <w:rFonts w:hint="eastAsia"/>
        </w:rPr>
        <w:t>(</w:t>
      </w:r>
      <w:r w:rsidRPr="00517282">
        <w:rPr>
          <w:rFonts w:hint="eastAsia"/>
        </w:rPr>
        <w:t>想像成水龍頭</w:t>
      </w:r>
      <w:r w:rsidR="00F86BAA">
        <w:rPr>
          <w:rFonts w:hint="eastAsia"/>
        </w:rPr>
        <w:t>)</w:t>
      </w:r>
      <w:r w:rsidR="00FA61AF">
        <w:rPr>
          <w:rFonts w:hint="eastAsia"/>
        </w:rPr>
        <w:t>。</w:t>
      </w:r>
    </w:p>
    <w:p w:rsidR="00F86BAA" w:rsidRPr="00FA61AF" w:rsidRDefault="00E31607" w:rsidP="00FA61AF">
      <w:pPr>
        <w:pStyle w:val="a"/>
        <w:rPr>
          <w:rFonts w:eastAsia="Microsoft YaHei"/>
        </w:rPr>
      </w:pPr>
      <w:r w:rsidRPr="00517282">
        <w:rPr>
          <w:rFonts w:hint="eastAsia"/>
        </w:rPr>
        <w:t>任何有能力產生資料流程</w:t>
      </w:r>
      <w:r w:rsidR="00F86BAA">
        <w:rPr>
          <w:rFonts w:hint="eastAsia"/>
        </w:rPr>
        <w:t>(</w:t>
      </w:r>
      <w:r w:rsidRPr="00517282">
        <w:rPr>
          <w:rFonts w:hint="eastAsia"/>
        </w:rPr>
        <w:t>源</w:t>
      </w:r>
      <w:r w:rsidR="00F86BAA">
        <w:rPr>
          <w:rFonts w:hint="eastAsia"/>
        </w:rPr>
        <w:t>)</w:t>
      </w:r>
      <w:r w:rsidRPr="00517282">
        <w:rPr>
          <w:rFonts w:hint="eastAsia"/>
        </w:rPr>
        <w:t>的</w:t>
      </w:r>
      <w:r w:rsidRPr="00517282">
        <w:t>javaio</w:t>
      </w:r>
      <w:r w:rsidRPr="00517282">
        <w:rPr>
          <w:rFonts w:hint="eastAsia"/>
        </w:rPr>
        <w:t>物件就可以看作是一個</w:t>
      </w:r>
      <w:r w:rsidRPr="00517282">
        <w:t>InputStream</w:t>
      </w:r>
      <w:r w:rsidRPr="00517282">
        <w:rPr>
          <w:rFonts w:hint="eastAsia"/>
        </w:rPr>
        <w:t>物件</w:t>
      </w:r>
      <w:r w:rsidR="00FA61AF">
        <w:rPr>
          <w:rFonts w:hint="eastAsia"/>
        </w:rPr>
        <w:t>。</w:t>
      </w:r>
      <w:r w:rsidRPr="00517282">
        <w:rPr>
          <w:rFonts w:hint="eastAsia"/>
        </w:rPr>
        <w:t>既然它能產生出資料，就可以將資料取出，</w:t>
      </w:r>
      <w:r w:rsidRPr="00517282">
        <w:t>java</w:t>
      </w:r>
      <w:r w:rsidRPr="00517282">
        <w:rPr>
          <w:rFonts w:hint="eastAsia"/>
        </w:rPr>
        <w:t>對封裝的通用方法就</w:t>
      </w:r>
      <w:r w:rsidRPr="00517282">
        <w:t>read()</w:t>
      </w:r>
      <w:r w:rsidRPr="00517282">
        <w:rPr>
          <w:rFonts w:hint="eastAsia"/>
        </w:rPr>
        <w:t>方法－</w:t>
      </w:r>
      <w:r w:rsidR="00F86BAA">
        <w:rPr>
          <w:rFonts w:hint="eastAsia"/>
        </w:rPr>
        <w:t>(</w:t>
      </w:r>
      <w:r w:rsidRPr="00517282">
        <w:rPr>
          <w:rFonts w:hint="eastAsia"/>
        </w:rPr>
        <w:t>出水龍頭</w:t>
      </w:r>
      <w:r w:rsidR="00F86BAA">
        <w:rPr>
          <w:rFonts w:hint="eastAsia"/>
        </w:rPr>
        <w:t>)</w:t>
      </w:r>
      <w:r w:rsidR="00FA61AF">
        <w:rPr>
          <w:rFonts w:hint="eastAsia"/>
        </w:rPr>
        <w:t>。</w:t>
      </w:r>
    </w:p>
    <w:p w:rsidR="00F86BAA" w:rsidRPr="00FA61AF" w:rsidRDefault="00E31607" w:rsidP="00FA61AF">
      <w:pPr>
        <w:pStyle w:val="a"/>
        <w:rPr>
          <w:rFonts w:eastAsia="Microsoft YaHei"/>
        </w:rPr>
      </w:pPr>
      <w:r w:rsidRPr="00517282">
        <w:rPr>
          <w:rFonts w:hint="eastAsia"/>
        </w:rPr>
        <w:t>任何有能力接收資料來源</w:t>
      </w:r>
      <w:r w:rsidRPr="00517282">
        <w:t>(</w:t>
      </w:r>
      <w:r w:rsidR="00B21C81">
        <w:rPr>
          <w:rFonts w:hint="eastAsia"/>
        </w:rPr>
        <w:t>串流</w:t>
      </w:r>
      <w:r w:rsidRPr="00517282">
        <w:t>)</w:t>
      </w:r>
      <w:r w:rsidRPr="00517282">
        <w:rPr>
          <w:rFonts w:hint="eastAsia"/>
        </w:rPr>
        <w:t>的</w:t>
      </w:r>
      <w:r w:rsidRPr="00517282">
        <w:t>javaio</w:t>
      </w:r>
      <w:r w:rsidRPr="00517282">
        <w:rPr>
          <w:rFonts w:hint="eastAsia"/>
        </w:rPr>
        <w:t>物件可以看作是一個</w:t>
      </w:r>
      <w:r w:rsidRPr="00517282">
        <w:t>OutputStream</w:t>
      </w:r>
      <w:r w:rsidRPr="00517282">
        <w:rPr>
          <w:rFonts w:hint="eastAsia"/>
        </w:rPr>
        <w:t>物件</w:t>
      </w:r>
      <w:r w:rsidR="00FA61AF">
        <w:rPr>
          <w:rFonts w:hint="eastAsia"/>
        </w:rPr>
        <w:t>。</w:t>
      </w:r>
      <w:r w:rsidRPr="00517282">
        <w:rPr>
          <w:rFonts w:hint="eastAsia"/>
        </w:rPr>
        <w:t>同樣，它能接收資料，就可以</w:t>
      </w:r>
      <w:r w:rsidR="00F86BAA">
        <w:rPr>
          <w:rFonts w:hint="eastAsia"/>
        </w:rPr>
        <w:t>呼叫</w:t>
      </w:r>
      <w:r w:rsidRPr="00517282">
        <w:rPr>
          <w:rFonts w:hint="eastAsia"/>
        </w:rPr>
        <w:t>它的</w:t>
      </w:r>
      <w:r w:rsidRPr="00517282">
        <w:t>write</w:t>
      </w:r>
      <w:r w:rsidRPr="00517282">
        <w:rPr>
          <w:rFonts w:hint="eastAsia"/>
        </w:rPr>
        <w:t>方法，讓它接收資料－－</w:t>
      </w:r>
      <w:r w:rsidR="00F86BAA">
        <w:rPr>
          <w:rFonts w:hint="eastAsia"/>
        </w:rPr>
        <w:t>(</w:t>
      </w:r>
      <w:r w:rsidRPr="00517282">
        <w:rPr>
          <w:rFonts w:hint="eastAsia"/>
        </w:rPr>
        <w:t>進水龍頭了，呵呵</w:t>
      </w:r>
      <w:r w:rsidR="00F86BAA">
        <w:rPr>
          <w:rFonts w:hint="eastAsia"/>
        </w:rPr>
        <w:t>)</w:t>
      </w:r>
      <w:r w:rsidR="00FA61AF">
        <w:rPr>
          <w:rFonts w:hint="eastAsia"/>
        </w:rPr>
        <w:t>。</w:t>
      </w:r>
    </w:p>
    <w:p w:rsidR="00F86BAA" w:rsidRPr="00FA61AF" w:rsidRDefault="00E31607" w:rsidP="00FA61AF">
      <w:pPr>
        <w:pStyle w:val="a"/>
        <w:rPr>
          <w:rFonts w:eastAsia="Microsoft YaHei"/>
        </w:rPr>
      </w:pPr>
      <w:r w:rsidRPr="00517282">
        <w:rPr>
          <w:rFonts w:hint="eastAsia"/>
        </w:rPr>
        <w:t>可以在</w:t>
      </w:r>
      <w:r w:rsidRPr="00517282">
        <w:t>Inputstream</w:t>
      </w:r>
      <w:r w:rsidRPr="00517282">
        <w:rPr>
          <w:rFonts w:hint="eastAsia"/>
        </w:rPr>
        <w:t>和</w:t>
      </w:r>
      <w:r w:rsidRPr="00517282">
        <w:t>OutputStream</w:t>
      </w:r>
      <w:r w:rsidRPr="00517282">
        <w:rPr>
          <w:rFonts w:hint="eastAsia"/>
        </w:rPr>
        <w:t>資料來源的基礎上，從實際需要觸發，來重新封裝出不同性能機制的輸入、輸出</w:t>
      </w:r>
      <w:r w:rsidR="00B21C81">
        <w:rPr>
          <w:rFonts w:hint="eastAsia"/>
        </w:rPr>
        <w:t>串流</w:t>
      </w:r>
      <w:r w:rsidRPr="00517282">
        <w:rPr>
          <w:rFonts w:hint="eastAsia"/>
        </w:rPr>
        <w:t>，</w:t>
      </w:r>
      <w:r w:rsidRPr="00517282">
        <w:t>java.io</w:t>
      </w:r>
      <w:r w:rsidR="00694E9F">
        <w:rPr>
          <w:rFonts w:hint="eastAsia"/>
        </w:rPr>
        <w:t>封包</w:t>
      </w:r>
      <w:r w:rsidRPr="00517282">
        <w:rPr>
          <w:rFonts w:hint="eastAsia"/>
        </w:rPr>
        <w:t>中提供很豐富的輸入、輸出</w:t>
      </w:r>
      <w:r w:rsidR="00B21C81">
        <w:rPr>
          <w:rFonts w:hint="eastAsia"/>
        </w:rPr>
        <w:t>串流</w:t>
      </w:r>
      <w:r w:rsidRPr="00517282">
        <w:rPr>
          <w:rFonts w:hint="eastAsia"/>
        </w:rPr>
        <w:t>物件，如：</w:t>
      </w:r>
    </w:p>
    <w:p w:rsidR="00F86BAA" w:rsidRDefault="00E31607" w:rsidP="002D1C4C">
      <w:pPr>
        <w:pStyle w:val="2"/>
        <w:rPr>
          <w:rFonts w:eastAsia="Microsoft YaHei"/>
        </w:rPr>
      </w:pPr>
      <w:r w:rsidRPr="00517282">
        <w:rPr>
          <w:rFonts w:hint="eastAsia"/>
        </w:rPr>
        <w:t>基於位元組</w:t>
      </w:r>
      <w:r w:rsidR="00B21C81">
        <w:rPr>
          <w:rFonts w:hint="eastAsia"/>
        </w:rPr>
        <w:t>串流</w:t>
      </w:r>
      <w:r w:rsidRPr="00517282">
        <w:rPr>
          <w:rFonts w:hint="eastAsia"/>
        </w:rPr>
        <w:t>的</w:t>
      </w:r>
      <w:r w:rsidRPr="00517282">
        <w:t>stream</w:t>
      </w:r>
      <w:r w:rsidRPr="00517282">
        <w:rPr>
          <w:rFonts w:hint="eastAsia"/>
        </w:rPr>
        <w:t>：</w:t>
      </w:r>
    </w:p>
    <w:p w:rsidR="00F86BAA" w:rsidRDefault="00E31607" w:rsidP="00F47A0A">
      <w:pPr>
        <w:pStyle w:val="af0"/>
        <w:ind w:firstLine="240"/>
        <w:rPr>
          <w:rFonts w:eastAsia="Microsoft YaHei"/>
        </w:rPr>
      </w:pPr>
      <w:r w:rsidRPr="00517282">
        <w:t>DataOutputStream----DataInputStream:</w:t>
      </w:r>
    </w:p>
    <w:p w:rsidR="00F86BAA" w:rsidRDefault="00E31607" w:rsidP="00F47A0A">
      <w:pPr>
        <w:pStyle w:val="af0"/>
        <w:ind w:firstLine="240"/>
        <w:rPr>
          <w:rFonts w:eastAsia="Microsoft YaHei"/>
        </w:rPr>
      </w:pPr>
      <w:r w:rsidRPr="00517282">
        <w:t>FileOutputStream-----FileInputStream:</w:t>
      </w:r>
    </w:p>
    <w:p w:rsidR="00F86BAA" w:rsidRDefault="00E1088A" w:rsidP="00F47A0A">
      <w:pPr>
        <w:pStyle w:val="af0"/>
        <w:ind w:firstLine="240"/>
        <w:rPr>
          <w:rFonts w:eastAsia="Microsoft YaHei"/>
        </w:rPr>
      </w:pPr>
      <w:r>
        <w:t>...</w:t>
      </w:r>
      <w:r w:rsidR="00E31607" w:rsidRPr="00517282">
        <w:rPr>
          <w:rFonts w:hint="eastAsia"/>
        </w:rPr>
        <w:t>等，可以用</w:t>
      </w:r>
      <w:r w:rsidR="00E31607" w:rsidRPr="00517282">
        <w:t>InputStream</w:t>
      </w:r>
      <w:r w:rsidR="00E31607" w:rsidRPr="00517282">
        <w:rPr>
          <w:rFonts w:hint="eastAsia"/>
        </w:rPr>
        <w:t>和</w:t>
      </w:r>
      <w:r w:rsidR="00E31607" w:rsidRPr="00517282">
        <w:t>OutputStream</w:t>
      </w:r>
      <w:r w:rsidR="00E31607" w:rsidRPr="00517282">
        <w:rPr>
          <w:rFonts w:hint="eastAsia"/>
        </w:rPr>
        <w:t>從</w:t>
      </w:r>
      <w:r w:rsidR="00E31607" w:rsidRPr="00517282">
        <w:t>JDK</w:t>
      </w:r>
      <w:r w:rsidR="00E31607" w:rsidRPr="00517282">
        <w:rPr>
          <w:rFonts w:hint="eastAsia"/>
        </w:rPr>
        <w:t>文檔查閱</w:t>
      </w:r>
      <w:r w:rsidR="00544F42">
        <w:rPr>
          <w:rFonts w:hint="eastAsia"/>
        </w:rPr>
        <w:t>。</w:t>
      </w:r>
    </w:p>
    <w:p w:rsidR="00F86BAA" w:rsidRDefault="00E31607" w:rsidP="002D1C4C">
      <w:pPr>
        <w:pStyle w:val="2"/>
        <w:rPr>
          <w:rFonts w:eastAsia="Microsoft YaHei"/>
        </w:rPr>
      </w:pPr>
      <w:r w:rsidRPr="00517282">
        <w:rPr>
          <w:rFonts w:hint="eastAsia"/>
        </w:rPr>
        <w:t>基於字元</w:t>
      </w:r>
      <w:r w:rsidR="00B21C81">
        <w:rPr>
          <w:rFonts w:hint="eastAsia"/>
        </w:rPr>
        <w:t>串流</w:t>
      </w:r>
      <w:r w:rsidRPr="00517282">
        <w:rPr>
          <w:rFonts w:hint="eastAsia"/>
        </w:rPr>
        <w:t>的</w:t>
      </w:r>
      <w:r w:rsidRPr="00517282">
        <w:t>stream</w:t>
      </w:r>
      <w:r w:rsidR="00F86BAA">
        <w:rPr>
          <w:rFonts w:hint="eastAsia"/>
        </w:rPr>
        <w:t>(</w:t>
      </w:r>
      <w:r w:rsidRPr="00517282">
        <w:rPr>
          <w:rFonts w:hint="eastAsia"/>
        </w:rPr>
        <w:t>典型的以</w:t>
      </w:r>
      <w:r w:rsidRPr="00517282">
        <w:t>write</w:t>
      </w:r>
      <w:r w:rsidRPr="00517282">
        <w:rPr>
          <w:rFonts w:hint="eastAsia"/>
        </w:rPr>
        <w:t>和</w:t>
      </w:r>
      <w:r w:rsidRPr="00517282">
        <w:t>reader</w:t>
      </w:r>
      <w:r w:rsidRPr="00517282">
        <w:rPr>
          <w:rFonts w:hint="eastAsia"/>
        </w:rPr>
        <w:t>來標識的</w:t>
      </w:r>
      <w:r w:rsidR="00F86BAA">
        <w:rPr>
          <w:rFonts w:hint="eastAsia"/>
        </w:rPr>
        <w:t>)</w:t>
      </w:r>
      <w:r w:rsidRPr="00517282">
        <w:rPr>
          <w:rFonts w:hint="eastAsia"/>
        </w:rPr>
        <w:t>：</w:t>
      </w:r>
    </w:p>
    <w:p w:rsidR="00F86BAA" w:rsidRDefault="00E31607" w:rsidP="00F47A0A">
      <w:pPr>
        <w:pStyle w:val="af0"/>
        <w:ind w:firstLine="240"/>
        <w:rPr>
          <w:rFonts w:eastAsia="Microsoft YaHei"/>
        </w:rPr>
      </w:pPr>
      <w:r w:rsidRPr="00517282">
        <w:t>FileWriter---FileReader:</w:t>
      </w:r>
    </w:p>
    <w:p w:rsidR="00F86BAA" w:rsidRDefault="00E31607" w:rsidP="00F47A0A">
      <w:pPr>
        <w:pStyle w:val="af0"/>
        <w:ind w:firstLine="240"/>
        <w:rPr>
          <w:rFonts w:eastAsia="Microsoft YaHei"/>
        </w:rPr>
      </w:pPr>
      <w:r w:rsidRPr="00517282">
        <w:t>StringWriter---StringReader:</w:t>
      </w:r>
    </w:p>
    <w:p w:rsidR="00F86BAA" w:rsidRDefault="00E31607" w:rsidP="00F47A0A">
      <w:pPr>
        <w:pStyle w:val="af0"/>
        <w:ind w:firstLine="240"/>
        <w:rPr>
          <w:rFonts w:eastAsia="Microsoft YaHei"/>
        </w:rPr>
      </w:pPr>
      <w:r w:rsidRPr="00517282">
        <w:t>...</w:t>
      </w:r>
      <w:r w:rsidRPr="00517282">
        <w:rPr>
          <w:rFonts w:hint="eastAsia"/>
        </w:rPr>
        <w:t>等，可以用</w:t>
      </w:r>
      <w:r w:rsidRPr="00517282">
        <w:t>Writer</w:t>
      </w:r>
      <w:r w:rsidRPr="00517282">
        <w:rPr>
          <w:rFonts w:hint="eastAsia"/>
        </w:rPr>
        <w:t>和</w:t>
      </w:r>
      <w:r w:rsidRPr="00517282">
        <w:t>Reader</w:t>
      </w:r>
      <w:r w:rsidRPr="00517282">
        <w:rPr>
          <w:rFonts w:hint="eastAsia"/>
        </w:rPr>
        <w:t>從</w:t>
      </w:r>
      <w:r w:rsidRPr="00517282">
        <w:t>JDK</w:t>
      </w:r>
      <w:r w:rsidRPr="00517282">
        <w:rPr>
          <w:rFonts w:hint="eastAsia"/>
        </w:rPr>
        <w:t>文檔裡頭查看說明</w:t>
      </w:r>
    </w:p>
    <w:p w:rsidR="002D1C4C" w:rsidRDefault="00E31607" w:rsidP="00F47A0A">
      <w:pPr>
        <w:pStyle w:val="af0"/>
        <w:ind w:firstLine="240"/>
      </w:pPr>
      <w:r w:rsidRPr="00517282">
        <w:t>stream</w:t>
      </w:r>
      <w:r w:rsidRPr="00517282">
        <w:rPr>
          <w:rFonts w:hint="eastAsia"/>
        </w:rPr>
        <w:t>應該是水龍頭裡的水資源</w:t>
      </w:r>
      <w:r w:rsidR="002D1C4C">
        <w:rPr>
          <w:rFonts w:hint="eastAsia"/>
        </w:rPr>
        <w:t>。</w:t>
      </w:r>
    </w:p>
    <w:p w:rsidR="00F86BAA" w:rsidRDefault="00E31607" w:rsidP="00F47A0A">
      <w:pPr>
        <w:pStyle w:val="af0"/>
        <w:ind w:firstLine="240"/>
        <w:rPr>
          <w:rFonts w:eastAsia="Microsoft YaHei"/>
        </w:rPr>
      </w:pPr>
      <w:r w:rsidRPr="00517282">
        <w:t>InputStream:</w:t>
      </w:r>
      <w:r w:rsidRPr="00517282">
        <w:rPr>
          <w:rFonts w:hint="eastAsia"/>
        </w:rPr>
        <w:t>是一個出水龍頭</w:t>
      </w:r>
      <w:r w:rsidR="00F86BAA">
        <w:rPr>
          <w:rFonts w:hint="eastAsia"/>
        </w:rPr>
        <w:t>(</w:t>
      </w:r>
      <w:r w:rsidRPr="00517282">
        <w:rPr>
          <w:rFonts w:hint="eastAsia"/>
        </w:rPr>
        <w:t>把水封裝在裡頭</w:t>
      </w:r>
      <w:r w:rsidR="00F86BAA">
        <w:rPr>
          <w:rFonts w:hint="eastAsia"/>
        </w:rPr>
        <w:t>)</w:t>
      </w:r>
      <w:r w:rsidRPr="00517282">
        <w:rPr>
          <w:rFonts w:hint="eastAsia"/>
        </w:rPr>
        <w:t>的一個實物物件，該物件的</w:t>
      </w:r>
      <w:r w:rsidRPr="00517282">
        <w:t>read</w:t>
      </w:r>
      <w:r w:rsidRPr="00517282">
        <w:rPr>
          <w:rFonts w:hint="eastAsia"/>
        </w:rPr>
        <w:t>方法呢，就想成這個出水龍頭這一機制物件的開關鈕，</w:t>
      </w:r>
      <w:r w:rsidRPr="00517282">
        <w:t>read</w:t>
      </w:r>
      <w:r w:rsidRPr="00517282">
        <w:rPr>
          <w:rFonts w:hint="eastAsia"/>
        </w:rPr>
        <w:t>或</w:t>
      </w:r>
      <w:r w:rsidRPr="00517282">
        <w:t>openStream</w:t>
      </w:r>
      <w:r w:rsidR="00F86BAA">
        <w:rPr>
          <w:rFonts w:hint="eastAsia"/>
        </w:rPr>
        <w:t>(</w:t>
      </w:r>
      <w:r w:rsidRPr="00517282">
        <w:rPr>
          <w:rFonts w:hint="eastAsia"/>
        </w:rPr>
        <w:t>其他物件包容</w:t>
      </w:r>
      <w:r w:rsidRPr="00517282">
        <w:t>InputStream</w:t>
      </w:r>
      <w:r w:rsidRPr="00517282">
        <w:rPr>
          <w:rFonts w:hint="eastAsia"/>
        </w:rPr>
        <w:t>物件的物件方法</w:t>
      </w:r>
      <w:r w:rsidR="00F86BAA">
        <w:rPr>
          <w:rFonts w:hint="eastAsia"/>
        </w:rPr>
        <w:t>)</w:t>
      </w:r>
      <w:r w:rsidRPr="00517282">
        <w:rPr>
          <w:rFonts w:hint="eastAsia"/>
        </w:rPr>
        <w:t>一下呢，就等於打開了出水龍頭的按鈕，水就出來，裡頭封裝的水是什麼性質的呢，就用相應的容器來裝，如</w:t>
      </w:r>
      <w:r w:rsidRPr="00517282">
        <w:t>string</w:t>
      </w:r>
      <w:r w:rsidRPr="00517282">
        <w:rPr>
          <w:rFonts w:hint="eastAsia"/>
        </w:rPr>
        <w:t>或</w:t>
      </w:r>
      <w:r w:rsidRPr="00517282">
        <w:t>byte[]</w:t>
      </w:r>
      <w:r w:rsidR="00E1088A">
        <w:t>...</w:t>
      </w:r>
    </w:p>
    <w:p w:rsidR="00F86BAA" w:rsidRDefault="00E31607" w:rsidP="00F47A0A">
      <w:pPr>
        <w:pStyle w:val="af0"/>
        <w:ind w:firstLine="240"/>
      </w:pPr>
      <w:r w:rsidRPr="00517282">
        <w:t>OutputStream:</w:t>
      </w:r>
      <w:r w:rsidRPr="00517282">
        <w:rPr>
          <w:rFonts w:hint="eastAsia"/>
        </w:rPr>
        <w:t>在</w:t>
      </w:r>
      <w:r w:rsidRPr="00517282">
        <w:t>InputStream</w:t>
      </w:r>
      <w:r w:rsidRPr="00517282">
        <w:rPr>
          <w:rFonts w:hint="eastAsia"/>
        </w:rPr>
        <w:t>基礎上反著想就</w:t>
      </w:r>
      <w:r w:rsidRPr="00517282">
        <w:t>ok</w:t>
      </w:r>
      <w:r w:rsidR="002D1C4C">
        <w:rPr>
          <w:rFonts w:hint="eastAsia"/>
        </w:rPr>
        <w:t>。</w:t>
      </w:r>
    </w:p>
    <w:p w:rsidR="00F86BAA" w:rsidRDefault="00E31607" w:rsidP="002D1C4C">
      <w:pPr>
        <w:pStyle w:val="31"/>
        <w:spacing w:before="200"/>
        <w:rPr>
          <w:rFonts w:eastAsia="Microsoft YaHei"/>
        </w:rPr>
      </w:pPr>
      <w:r w:rsidRPr="00517282">
        <w:lastRenderedPageBreak/>
        <w:t>OutputStream</w:t>
      </w:r>
    </w:p>
    <w:p w:rsidR="00F86BAA" w:rsidRPr="00E1088A" w:rsidRDefault="00E31607" w:rsidP="00E1088A">
      <w:pPr>
        <w:pStyle w:val="a"/>
        <w:numPr>
          <w:ilvl w:val="0"/>
          <w:numId w:val="25"/>
        </w:numPr>
        <w:rPr>
          <w:rFonts w:eastAsia="Microsoft YaHei"/>
        </w:rPr>
      </w:pPr>
      <w:r w:rsidRPr="00517282">
        <w:rPr>
          <w:rFonts w:hint="eastAsia"/>
        </w:rPr>
        <w:t>輸出資料</w:t>
      </w:r>
    </w:p>
    <w:p w:rsidR="00F86BAA" w:rsidRDefault="00E31607" w:rsidP="00F47A0A">
      <w:pPr>
        <w:pStyle w:val="af0"/>
        <w:ind w:firstLine="240"/>
        <w:rPr>
          <w:rFonts w:eastAsia="Microsoft YaHei"/>
        </w:rPr>
      </w:pPr>
      <w:r w:rsidRPr="00517282">
        <w:t>void write(int b)</w:t>
      </w:r>
      <w:r w:rsidRPr="00517282">
        <w:rPr>
          <w:rFonts w:hint="eastAsia"/>
        </w:rPr>
        <w:t>往</w:t>
      </w:r>
      <w:r w:rsidR="00B21C81">
        <w:rPr>
          <w:rFonts w:hint="eastAsia"/>
        </w:rPr>
        <w:t>串流</w:t>
      </w:r>
      <w:r w:rsidRPr="00517282">
        <w:rPr>
          <w:rFonts w:hint="eastAsia"/>
        </w:rPr>
        <w:t>中寫一個位元組</w:t>
      </w:r>
      <w:r w:rsidRPr="00517282">
        <w:t>b</w:t>
      </w:r>
      <w:r w:rsidR="00414E9A">
        <w:rPr>
          <w:rFonts w:hint="eastAsia"/>
        </w:rPr>
        <w:t>。</w:t>
      </w:r>
    </w:p>
    <w:p w:rsidR="00F86BAA" w:rsidRDefault="00E31607" w:rsidP="00F47A0A">
      <w:pPr>
        <w:pStyle w:val="af0"/>
        <w:ind w:firstLine="240"/>
        <w:rPr>
          <w:rFonts w:eastAsia="Microsoft YaHei"/>
        </w:rPr>
      </w:pPr>
      <w:r w:rsidRPr="00517282">
        <w:t>void write(byte b[])</w:t>
      </w:r>
      <w:r w:rsidRPr="00517282">
        <w:rPr>
          <w:rFonts w:hint="eastAsia"/>
        </w:rPr>
        <w:t>往</w:t>
      </w:r>
      <w:r w:rsidR="00B21C81">
        <w:rPr>
          <w:rFonts w:hint="eastAsia"/>
        </w:rPr>
        <w:t>串流</w:t>
      </w:r>
      <w:r w:rsidRPr="00517282">
        <w:rPr>
          <w:rFonts w:hint="eastAsia"/>
        </w:rPr>
        <w:t>中寫一個位元組陣列</w:t>
      </w:r>
      <w:r w:rsidRPr="00517282">
        <w:t>b</w:t>
      </w:r>
      <w:r w:rsidR="00414E9A">
        <w:rPr>
          <w:rFonts w:hint="eastAsia"/>
        </w:rPr>
        <w:t>。</w:t>
      </w:r>
    </w:p>
    <w:p w:rsidR="00F86BAA" w:rsidRDefault="00E31607" w:rsidP="00F47A0A">
      <w:pPr>
        <w:pStyle w:val="af0"/>
        <w:ind w:firstLine="240"/>
        <w:rPr>
          <w:rFonts w:eastAsia="Microsoft YaHei"/>
        </w:rPr>
      </w:pPr>
      <w:r w:rsidRPr="00517282">
        <w:t>void write(byte b[],int off,int len)</w:t>
      </w:r>
      <w:r w:rsidRPr="00517282">
        <w:rPr>
          <w:rFonts w:hint="eastAsia"/>
        </w:rPr>
        <w:t>把位元組陣列</w:t>
      </w:r>
      <w:r w:rsidRPr="00517282">
        <w:t>b</w:t>
      </w:r>
      <w:r w:rsidRPr="00517282">
        <w:rPr>
          <w:rFonts w:hint="eastAsia"/>
        </w:rPr>
        <w:t>中從下標</w:t>
      </w:r>
      <w:r w:rsidRPr="00517282">
        <w:t>off</w:t>
      </w:r>
      <w:r w:rsidRPr="00517282">
        <w:rPr>
          <w:rFonts w:hint="eastAsia"/>
        </w:rPr>
        <w:t>開始，長度為</w:t>
      </w:r>
      <w:r w:rsidRPr="00517282">
        <w:t>len</w:t>
      </w:r>
      <w:r w:rsidRPr="00517282">
        <w:rPr>
          <w:rFonts w:hint="eastAsia"/>
        </w:rPr>
        <w:t>的位元組寫入</w:t>
      </w:r>
      <w:r w:rsidR="00B21C81">
        <w:rPr>
          <w:rFonts w:hint="eastAsia"/>
        </w:rPr>
        <w:t>串流</w:t>
      </w:r>
      <w:r w:rsidRPr="00517282">
        <w:rPr>
          <w:rFonts w:hint="eastAsia"/>
        </w:rPr>
        <w:t>中</w:t>
      </w:r>
      <w:r w:rsidR="00414E9A">
        <w:rPr>
          <w:rFonts w:hint="eastAsia"/>
        </w:rPr>
        <w:t>。</w:t>
      </w:r>
    </w:p>
    <w:p w:rsidR="00F86BAA" w:rsidRDefault="00E31607" w:rsidP="00E1088A">
      <w:pPr>
        <w:pStyle w:val="a"/>
        <w:rPr>
          <w:rFonts w:eastAsia="Microsoft YaHei"/>
        </w:rPr>
      </w:pPr>
      <w:r w:rsidRPr="00517282">
        <w:t>flush()</w:t>
      </w:r>
      <w:r w:rsidRPr="00517282">
        <w:rPr>
          <w:rFonts w:hint="eastAsia"/>
        </w:rPr>
        <w:t>刷空輸出</w:t>
      </w:r>
      <w:r w:rsidR="00B21C81">
        <w:rPr>
          <w:rFonts w:hint="eastAsia"/>
        </w:rPr>
        <w:t>串流</w:t>
      </w:r>
      <w:r w:rsidRPr="00517282">
        <w:rPr>
          <w:rFonts w:hint="eastAsia"/>
        </w:rPr>
        <w:t>，並輸出所有被</w:t>
      </w:r>
      <w:r w:rsidR="000C11D6">
        <w:rPr>
          <w:rFonts w:hint="eastAsia"/>
        </w:rPr>
        <w:t>緩衝區</w:t>
      </w:r>
      <w:r w:rsidRPr="00517282">
        <w:rPr>
          <w:rFonts w:hint="eastAsia"/>
        </w:rPr>
        <w:t>的位元組由於某些</w:t>
      </w:r>
      <w:r w:rsidR="00B21C81">
        <w:rPr>
          <w:rFonts w:hint="eastAsia"/>
        </w:rPr>
        <w:t>串流</w:t>
      </w:r>
      <w:r w:rsidRPr="00517282">
        <w:rPr>
          <w:rFonts w:hint="eastAsia"/>
        </w:rPr>
        <w:t>支持</w:t>
      </w:r>
      <w:r w:rsidR="000C11D6">
        <w:rPr>
          <w:rFonts w:hint="eastAsia"/>
        </w:rPr>
        <w:t>緩衝區</w:t>
      </w:r>
      <w:r w:rsidRPr="00517282">
        <w:rPr>
          <w:rFonts w:hint="eastAsia"/>
        </w:rPr>
        <w:t>功能，該方法將把</w:t>
      </w:r>
      <w:r w:rsidR="000C11D6">
        <w:rPr>
          <w:rFonts w:hint="eastAsia"/>
        </w:rPr>
        <w:t>緩衝區</w:t>
      </w:r>
      <w:r w:rsidRPr="00517282">
        <w:rPr>
          <w:rFonts w:hint="eastAsia"/>
        </w:rPr>
        <w:t>中所有內容強制輸出到</w:t>
      </w:r>
      <w:r w:rsidR="00B21C81">
        <w:rPr>
          <w:rFonts w:hint="eastAsia"/>
        </w:rPr>
        <w:t>串流</w:t>
      </w:r>
      <w:r w:rsidRPr="00517282">
        <w:rPr>
          <w:rFonts w:hint="eastAsia"/>
        </w:rPr>
        <w:t>中。</w:t>
      </w:r>
    </w:p>
    <w:p w:rsidR="00F86BAA" w:rsidRDefault="00E31607" w:rsidP="00E1088A">
      <w:pPr>
        <w:pStyle w:val="a"/>
        <w:rPr>
          <w:rFonts w:eastAsia="Microsoft YaHei"/>
        </w:rPr>
      </w:pPr>
      <w:r w:rsidRPr="00517282">
        <w:rPr>
          <w:rFonts w:hint="eastAsia"/>
        </w:rPr>
        <w:t>關閉</w:t>
      </w:r>
      <w:r w:rsidR="00B21C81">
        <w:rPr>
          <w:rFonts w:hint="eastAsia"/>
        </w:rPr>
        <w:t>串流</w:t>
      </w:r>
    </w:p>
    <w:p w:rsidR="00F86BAA" w:rsidRDefault="00F86BAA" w:rsidP="00F47A0A">
      <w:pPr>
        <w:pStyle w:val="af0"/>
        <w:ind w:firstLine="240"/>
        <w:rPr>
          <w:rFonts w:eastAsia="Microsoft YaHei"/>
        </w:rPr>
      </w:pPr>
      <w:r>
        <w:tab/>
      </w:r>
      <w:r w:rsidR="00E31607" w:rsidRPr="00517282">
        <w:t>close()</w:t>
      </w:r>
      <w:r w:rsidR="00B21C81">
        <w:rPr>
          <w:rFonts w:hint="eastAsia"/>
        </w:rPr>
        <w:t>串流</w:t>
      </w:r>
      <w:r w:rsidR="00E31607" w:rsidRPr="00517282">
        <w:rPr>
          <w:rFonts w:hint="eastAsia"/>
        </w:rPr>
        <w:t>操作完畢後必須關閉。</w:t>
      </w:r>
    </w:p>
    <w:p w:rsidR="00F86BAA" w:rsidRDefault="00E31607" w:rsidP="002D1C4C">
      <w:pPr>
        <w:pStyle w:val="31"/>
        <w:spacing w:before="200"/>
        <w:rPr>
          <w:rFonts w:eastAsia="Microsoft YaHei"/>
        </w:rPr>
      </w:pPr>
      <w:r w:rsidRPr="00517282">
        <w:t>InputStream</w:t>
      </w:r>
    </w:p>
    <w:p w:rsidR="00F86BAA" w:rsidRPr="00E1088A" w:rsidRDefault="00E31607" w:rsidP="00E1088A">
      <w:pPr>
        <w:pStyle w:val="a"/>
        <w:numPr>
          <w:ilvl w:val="0"/>
          <w:numId w:val="26"/>
        </w:numPr>
        <w:rPr>
          <w:rFonts w:eastAsia="Microsoft YaHei"/>
        </w:rPr>
      </w:pPr>
      <w:r w:rsidRPr="00517282">
        <w:rPr>
          <w:rFonts w:hint="eastAsia"/>
        </w:rPr>
        <w:t>從</w:t>
      </w:r>
      <w:r w:rsidR="00B21C81">
        <w:rPr>
          <w:rFonts w:hint="eastAsia"/>
        </w:rPr>
        <w:t>串流</w:t>
      </w:r>
      <w:r w:rsidRPr="00517282">
        <w:rPr>
          <w:rFonts w:hint="eastAsia"/>
        </w:rPr>
        <w:t>中讀取</w:t>
      </w:r>
      <w:r w:rsidR="00F86BAA">
        <w:rPr>
          <w:rFonts w:hint="eastAsia"/>
        </w:rPr>
        <w:t>資料</w:t>
      </w:r>
    </w:p>
    <w:p w:rsidR="002D1C4C" w:rsidRDefault="00E31607" w:rsidP="00F47A0A">
      <w:pPr>
        <w:pStyle w:val="af0"/>
        <w:ind w:firstLine="240"/>
      </w:pPr>
      <w:r w:rsidRPr="00517282">
        <w:t>int read(</w:t>
      </w:r>
      <w:r w:rsidR="00F86BAA">
        <w:t>)</w:t>
      </w:r>
      <w:r w:rsidRPr="00517282">
        <w:rPr>
          <w:rFonts w:hint="eastAsia"/>
        </w:rPr>
        <w:t>讀取一個位元組，返回值為所讀得位元組</w:t>
      </w:r>
    </w:p>
    <w:p w:rsidR="00F86BAA" w:rsidRDefault="00E31607" w:rsidP="00F47A0A">
      <w:pPr>
        <w:pStyle w:val="af0"/>
        <w:ind w:firstLine="240"/>
        <w:rPr>
          <w:rFonts w:eastAsia="Microsoft YaHei"/>
        </w:rPr>
      </w:pPr>
      <w:r w:rsidRPr="00517282">
        <w:t>int read(byte b[]</w:t>
      </w:r>
      <w:r w:rsidR="00F86BAA">
        <w:t>)</w:t>
      </w:r>
      <w:r w:rsidRPr="00517282">
        <w:rPr>
          <w:rFonts w:hint="eastAsia"/>
        </w:rPr>
        <w:t>讀取多個位元組，放置到位元組陣列</w:t>
      </w:r>
      <w:r w:rsidRPr="00517282">
        <w:t>b</w:t>
      </w:r>
      <w:r w:rsidRPr="00517282">
        <w:rPr>
          <w:rFonts w:hint="eastAsia"/>
        </w:rPr>
        <w:t>中，通常讀取的位元組數量為</w:t>
      </w:r>
      <w:r w:rsidRPr="00517282">
        <w:t>b</w:t>
      </w:r>
      <w:r w:rsidRPr="00517282">
        <w:rPr>
          <w:rFonts w:hint="eastAsia"/>
        </w:rPr>
        <w:t>的長度，返回值為實際獨取的位元組的數量。</w:t>
      </w:r>
    </w:p>
    <w:p w:rsidR="00F86BAA" w:rsidRDefault="00E31607" w:rsidP="00F47A0A">
      <w:pPr>
        <w:pStyle w:val="af0"/>
        <w:ind w:firstLine="240"/>
        <w:rPr>
          <w:rFonts w:eastAsia="Microsoft YaHei"/>
        </w:rPr>
      </w:pPr>
      <w:r w:rsidRPr="00517282">
        <w:t>int read(byte b[] ,int off,int len)</w:t>
      </w:r>
      <w:r w:rsidRPr="00517282">
        <w:rPr>
          <w:rFonts w:hint="eastAsia"/>
        </w:rPr>
        <w:t>讀取</w:t>
      </w:r>
      <w:r w:rsidRPr="00517282">
        <w:t>len</w:t>
      </w:r>
      <w:r w:rsidRPr="00517282">
        <w:rPr>
          <w:rFonts w:hint="eastAsia"/>
        </w:rPr>
        <w:t>個位元組，放置到以下標</w:t>
      </w:r>
      <w:r w:rsidRPr="00517282">
        <w:t>off</w:t>
      </w:r>
      <w:r w:rsidRPr="00517282">
        <w:rPr>
          <w:rFonts w:hint="eastAsia"/>
        </w:rPr>
        <w:t>開始位元組陣列</w:t>
      </w:r>
      <w:r w:rsidRPr="00517282">
        <w:t>b</w:t>
      </w:r>
      <w:r w:rsidRPr="00517282">
        <w:rPr>
          <w:rFonts w:hint="eastAsia"/>
        </w:rPr>
        <w:t>中，返回值為實際讀取的位元組的數量。</w:t>
      </w:r>
    </w:p>
    <w:p w:rsidR="00F86BAA" w:rsidRDefault="00E31607" w:rsidP="00F47A0A">
      <w:pPr>
        <w:pStyle w:val="af0"/>
        <w:ind w:firstLine="240"/>
        <w:rPr>
          <w:rFonts w:eastAsia="Microsoft YaHei"/>
        </w:rPr>
      </w:pPr>
      <w:r w:rsidRPr="00517282">
        <w:t>int available(</w:t>
      </w:r>
      <w:r w:rsidR="00F86BAA">
        <w:t>)</w:t>
      </w:r>
      <w:r w:rsidRPr="00517282">
        <w:rPr>
          <w:rFonts w:hint="eastAsia"/>
        </w:rPr>
        <w:t>返回值為</w:t>
      </w:r>
      <w:r w:rsidR="00B21C81">
        <w:rPr>
          <w:rFonts w:hint="eastAsia"/>
        </w:rPr>
        <w:t>串流</w:t>
      </w:r>
      <w:r w:rsidRPr="00517282">
        <w:rPr>
          <w:rFonts w:hint="eastAsia"/>
        </w:rPr>
        <w:t>中尚未讀取的位元組的數量。</w:t>
      </w:r>
    </w:p>
    <w:p w:rsidR="00F86BAA" w:rsidRDefault="00E31607" w:rsidP="00F47A0A">
      <w:pPr>
        <w:pStyle w:val="af0"/>
        <w:ind w:firstLine="240"/>
        <w:rPr>
          <w:rFonts w:eastAsia="Microsoft YaHei"/>
        </w:rPr>
      </w:pPr>
      <w:r w:rsidRPr="00517282">
        <w:t>long skip(long n);</w:t>
      </w:r>
      <w:r w:rsidR="00414E9A">
        <w:rPr>
          <w:rFonts w:hint="eastAsia"/>
        </w:rPr>
        <w:t>讀取指標</w:t>
      </w:r>
      <w:r w:rsidRPr="00517282">
        <w:rPr>
          <w:rFonts w:hint="eastAsia"/>
        </w:rPr>
        <w:t>跳過</w:t>
      </w:r>
      <w:r w:rsidRPr="00517282">
        <w:t>n</w:t>
      </w:r>
      <w:r w:rsidRPr="00517282">
        <w:rPr>
          <w:rFonts w:hint="eastAsia"/>
        </w:rPr>
        <w:t>個位元組不讀，返回值為實際跳過的位元組數量</w:t>
      </w:r>
    </w:p>
    <w:p w:rsidR="00F86BAA" w:rsidRDefault="00E31607" w:rsidP="00E1088A">
      <w:pPr>
        <w:pStyle w:val="a"/>
        <w:rPr>
          <w:rFonts w:eastAsia="Microsoft YaHei"/>
        </w:rPr>
      </w:pPr>
      <w:r w:rsidRPr="00517282">
        <w:rPr>
          <w:rFonts w:hint="eastAsia"/>
        </w:rPr>
        <w:t>關閉</w:t>
      </w:r>
      <w:r w:rsidR="00B21C81">
        <w:rPr>
          <w:rFonts w:hint="eastAsia"/>
        </w:rPr>
        <w:t>串流</w:t>
      </w:r>
    </w:p>
    <w:p w:rsidR="00F86BAA" w:rsidRDefault="00E31607" w:rsidP="00F47A0A">
      <w:pPr>
        <w:pStyle w:val="af0"/>
        <w:ind w:firstLine="240"/>
        <w:rPr>
          <w:rFonts w:eastAsia="Microsoft YaHei"/>
        </w:rPr>
      </w:pPr>
      <w:r w:rsidRPr="00517282">
        <w:t>close(</w:t>
      </w:r>
      <w:r w:rsidR="00F86BAA">
        <w:t>)</w:t>
      </w:r>
      <w:r w:rsidR="00B21C81">
        <w:rPr>
          <w:rFonts w:hint="eastAsia"/>
        </w:rPr>
        <w:t>串流</w:t>
      </w:r>
      <w:r w:rsidRPr="00517282">
        <w:rPr>
          <w:rFonts w:hint="eastAsia"/>
        </w:rPr>
        <w:t>操作完畢後必須關閉</w:t>
      </w:r>
    </w:p>
    <w:p w:rsidR="00F86BAA" w:rsidRDefault="00E31607" w:rsidP="00E1088A">
      <w:pPr>
        <w:pStyle w:val="a"/>
        <w:rPr>
          <w:rFonts w:eastAsia="Microsoft YaHei"/>
        </w:rPr>
      </w:pPr>
      <w:r w:rsidRPr="00517282">
        <w:rPr>
          <w:rFonts w:hint="eastAsia"/>
        </w:rPr>
        <w:t>使用輸入</w:t>
      </w:r>
      <w:r w:rsidR="00B21C81">
        <w:rPr>
          <w:rFonts w:hint="eastAsia"/>
        </w:rPr>
        <w:t>串流</w:t>
      </w:r>
      <w:r w:rsidRPr="00517282">
        <w:rPr>
          <w:rFonts w:hint="eastAsia"/>
        </w:rPr>
        <w:t>中的標記</w:t>
      </w:r>
      <w:r w:rsidR="004C50F3">
        <w:rPr>
          <w:rFonts w:hint="eastAsia"/>
        </w:rPr>
        <w:t>。</w:t>
      </w:r>
    </w:p>
    <w:p w:rsidR="00F86BAA" w:rsidRDefault="00E31607" w:rsidP="00F47A0A">
      <w:pPr>
        <w:pStyle w:val="af0"/>
        <w:ind w:firstLine="240"/>
        <w:rPr>
          <w:rFonts w:eastAsia="Microsoft YaHei"/>
        </w:rPr>
      </w:pPr>
      <w:r w:rsidRPr="00517282">
        <w:t>void mark(int readlimit)</w:t>
      </w:r>
      <w:r w:rsidR="00414E9A">
        <w:rPr>
          <w:rFonts w:hint="eastAsia"/>
        </w:rPr>
        <w:t>記</w:t>
      </w:r>
      <w:r w:rsidRPr="00517282">
        <w:rPr>
          <w:rFonts w:hint="eastAsia"/>
        </w:rPr>
        <w:t>錄當前指標的所在位置</w:t>
      </w:r>
      <w:r w:rsidR="002D1C4C">
        <w:rPr>
          <w:rFonts w:hint="eastAsia"/>
        </w:rPr>
        <w:t>，</w:t>
      </w:r>
      <w:r w:rsidRPr="00517282">
        <w:t>readlimit</w:t>
      </w:r>
      <w:r w:rsidRPr="00517282">
        <w:rPr>
          <w:rFonts w:hint="eastAsia"/>
        </w:rPr>
        <w:t>表示</w:t>
      </w:r>
      <w:r w:rsidR="00414E9A">
        <w:rPr>
          <w:rFonts w:hint="eastAsia"/>
        </w:rPr>
        <w:t>讀取指標</w:t>
      </w:r>
      <w:r w:rsidRPr="00517282">
        <w:rPr>
          <w:rFonts w:hint="eastAsia"/>
        </w:rPr>
        <w:t>讀出的</w:t>
      </w:r>
      <w:r w:rsidRPr="00517282">
        <w:t>readlimit</w:t>
      </w:r>
      <w:r w:rsidRPr="00517282">
        <w:rPr>
          <w:rFonts w:hint="eastAsia"/>
        </w:rPr>
        <w:t>個位元組後所標記的指標位置才實效。</w:t>
      </w:r>
    </w:p>
    <w:p w:rsidR="00F86BAA" w:rsidRDefault="00E31607" w:rsidP="00F47A0A">
      <w:pPr>
        <w:pStyle w:val="af0"/>
        <w:ind w:firstLine="240"/>
        <w:rPr>
          <w:rFonts w:eastAsia="Microsoft YaHei"/>
        </w:rPr>
      </w:pPr>
      <w:r w:rsidRPr="00517282">
        <w:t>void reset(</w:t>
      </w:r>
      <w:r w:rsidR="00F86BAA">
        <w:t>)</w:t>
      </w:r>
      <w:r w:rsidRPr="00517282">
        <w:rPr>
          <w:rFonts w:hint="eastAsia"/>
        </w:rPr>
        <w:t>把</w:t>
      </w:r>
      <w:r w:rsidR="00414E9A">
        <w:rPr>
          <w:rFonts w:hint="eastAsia"/>
        </w:rPr>
        <w:t>讀取指標</w:t>
      </w:r>
      <w:r w:rsidRPr="00517282">
        <w:rPr>
          <w:rFonts w:hint="eastAsia"/>
        </w:rPr>
        <w:t>重新指向用</w:t>
      </w:r>
      <w:r w:rsidRPr="00517282">
        <w:t>mark</w:t>
      </w:r>
      <w:r w:rsidRPr="00517282">
        <w:rPr>
          <w:rFonts w:hint="eastAsia"/>
        </w:rPr>
        <w:t>方法所記錄的位置</w:t>
      </w:r>
      <w:r w:rsidRPr="00517282">
        <w:t>boolean markSupported(</w:t>
      </w:r>
      <w:r w:rsidR="00F86BAA">
        <w:t>)</w:t>
      </w:r>
      <w:r w:rsidRPr="00517282">
        <w:rPr>
          <w:rFonts w:hint="eastAsia"/>
        </w:rPr>
        <w:t>當前的</w:t>
      </w:r>
      <w:r w:rsidR="00B21C81">
        <w:rPr>
          <w:rFonts w:hint="eastAsia"/>
        </w:rPr>
        <w:t>串流</w:t>
      </w:r>
      <w:r w:rsidRPr="00517282">
        <w:rPr>
          <w:rFonts w:hint="eastAsia"/>
        </w:rPr>
        <w:t>是否支援</w:t>
      </w:r>
      <w:r w:rsidR="00414E9A">
        <w:rPr>
          <w:rFonts w:hint="eastAsia"/>
        </w:rPr>
        <w:t>讀取指標</w:t>
      </w:r>
      <w:r w:rsidRPr="00517282">
        <w:rPr>
          <w:rFonts w:hint="eastAsia"/>
        </w:rPr>
        <w:t>的記錄功能。</w:t>
      </w:r>
    </w:p>
    <w:p w:rsidR="002D1C4C" w:rsidRDefault="002D1C4C">
      <w:pPr>
        <w:widowControl/>
        <w:suppressAutoHyphens w:val="0"/>
        <w:ind w:firstLineChars="0" w:firstLine="0"/>
        <w:jc w:val="left"/>
        <w:rPr>
          <w:rFonts w:ascii="新細明體" w:hAnsi="新細明體"/>
          <w:color w:val="FF0000"/>
        </w:rPr>
      </w:pPr>
      <w:r>
        <w:rPr>
          <w:rFonts w:ascii="新細明體" w:hAnsi="新細明體"/>
          <w:color w:val="FF0000"/>
        </w:rPr>
        <w:br w:type="page"/>
      </w:r>
    </w:p>
    <w:p w:rsidR="002D1C4C" w:rsidRPr="00544F42" w:rsidRDefault="00E31607" w:rsidP="00544F42">
      <w:pPr>
        <w:pStyle w:val="1"/>
        <w:spacing w:after="200"/>
      </w:pPr>
      <w:r w:rsidRPr="00544F42">
        <w:lastRenderedPageBreak/>
        <w:t>Java IO</w:t>
      </w:r>
      <w:r w:rsidRPr="00544F42">
        <w:rPr>
          <w:rFonts w:hint="eastAsia"/>
        </w:rPr>
        <w:t>通過</w:t>
      </w:r>
      <w:r w:rsidRPr="00544F42">
        <w:t>Stream</w:t>
      </w:r>
      <w:r w:rsidR="00F86BAA" w:rsidRPr="00544F42">
        <w:rPr>
          <w:rFonts w:hint="eastAsia"/>
        </w:rPr>
        <w:t>(</w:t>
      </w:r>
      <w:r w:rsidR="00B21C81" w:rsidRPr="00544F42">
        <w:rPr>
          <w:rFonts w:hint="eastAsia"/>
        </w:rPr>
        <w:t>串流</w:t>
      </w:r>
      <w:r w:rsidR="00F86BAA" w:rsidRPr="00544F42">
        <w:rPr>
          <w:rFonts w:hint="eastAsia"/>
        </w:rPr>
        <w:t>)</w:t>
      </w:r>
      <w:r w:rsidRPr="00544F42">
        <w:rPr>
          <w:rFonts w:hint="eastAsia"/>
        </w:rPr>
        <w:t>來實現</w:t>
      </w:r>
    </w:p>
    <w:p w:rsidR="00E31607" w:rsidRPr="00517282" w:rsidRDefault="00E31607" w:rsidP="00F47A0A">
      <w:pPr>
        <w:pStyle w:val="af0"/>
        <w:ind w:firstLine="240"/>
        <w:rPr>
          <w:rFonts w:ascii="新細明體" w:hAnsi="新細明體"/>
          <w:sz w:val="16"/>
          <w:szCs w:val="16"/>
        </w:rPr>
      </w:pPr>
      <w:r w:rsidRPr="00517282">
        <w:rPr>
          <w:rFonts w:hint="eastAsia"/>
        </w:rPr>
        <w:t>關於</w:t>
      </w:r>
      <w:r w:rsidR="00B21C81">
        <w:rPr>
          <w:rFonts w:hint="eastAsia"/>
        </w:rPr>
        <w:t>串流</w:t>
      </w:r>
      <w:r w:rsidRPr="00517282">
        <w:rPr>
          <w:rFonts w:hint="eastAsia"/>
        </w:rPr>
        <w:t>，可以理解為是一種</w:t>
      </w:r>
      <w:r w:rsidR="00F86BAA">
        <w:t>"</w:t>
      </w:r>
      <w:r w:rsidRPr="00517282">
        <w:rPr>
          <w:rFonts w:hint="eastAsia"/>
        </w:rPr>
        <w:t>資料的管道</w:t>
      </w:r>
      <w:r w:rsidR="00F86BAA">
        <w:t>"</w:t>
      </w:r>
      <w:r w:rsidRPr="00517282">
        <w:rPr>
          <w:rFonts w:hint="eastAsia"/>
        </w:rPr>
        <w:t>。管道中流動的東西可以是基於位元組，也可以是基於字元的等。就好像管道裡面可以流動水，也可以流動石油一樣。</w:t>
      </w:r>
    </w:p>
    <w:p w:rsidR="00E31607" w:rsidRPr="00517282" w:rsidRDefault="00E31607" w:rsidP="00F47A0A">
      <w:pPr>
        <w:pStyle w:val="af0"/>
        <w:ind w:firstLine="240"/>
        <w:rPr>
          <w:rFonts w:ascii="新細明體" w:hAnsi="新細明體"/>
          <w:sz w:val="16"/>
          <w:szCs w:val="16"/>
        </w:rPr>
      </w:pPr>
      <w:r w:rsidRPr="00517282">
        <w:rPr>
          <w:rFonts w:hint="eastAsia"/>
        </w:rPr>
        <w:t>而對應於</w:t>
      </w:r>
      <w:r w:rsidR="00B21C81">
        <w:rPr>
          <w:rFonts w:hint="eastAsia"/>
        </w:rPr>
        <w:t>串流</w:t>
      </w:r>
      <w:r w:rsidRPr="00517282">
        <w:rPr>
          <w:rFonts w:hint="eastAsia"/>
        </w:rPr>
        <w:t>還有一個概念：輸入、輸出設備。這些設備可以是磁片檔、鍵</w:t>
      </w:r>
      <w:r w:rsidR="00F86BAA">
        <w:rPr>
          <w:rFonts w:hint="eastAsia"/>
        </w:rPr>
        <w:t>碟</w:t>
      </w:r>
      <w:r w:rsidR="00F86BAA">
        <w:rPr>
          <w:rFonts w:hint="eastAsia"/>
        </w:rPr>
        <w:t>(</w:t>
      </w:r>
      <w:r w:rsidRPr="00517282">
        <w:rPr>
          <w:rFonts w:hint="eastAsia"/>
        </w:rPr>
        <w:t>輸入裝置</w:t>
      </w:r>
      <w:r w:rsidR="00F86BAA">
        <w:rPr>
          <w:rFonts w:hint="eastAsia"/>
        </w:rPr>
        <w:t>)</w:t>
      </w:r>
      <w:r w:rsidRPr="00517282">
        <w:rPr>
          <w:rFonts w:hint="eastAsia"/>
        </w:rPr>
        <w:t>、顯示器</w:t>
      </w:r>
      <w:r w:rsidR="00F86BAA">
        <w:rPr>
          <w:rFonts w:hint="eastAsia"/>
        </w:rPr>
        <w:t>(</w:t>
      </w:r>
      <w:r w:rsidRPr="00517282">
        <w:rPr>
          <w:rFonts w:hint="eastAsia"/>
        </w:rPr>
        <w:t>輸出設備</w:t>
      </w:r>
      <w:r w:rsidR="00F86BAA">
        <w:rPr>
          <w:rFonts w:hint="eastAsia"/>
        </w:rPr>
        <w:t>)</w:t>
      </w:r>
      <w:r w:rsidRPr="00517282">
        <w:rPr>
          <w:rFonts w:hint="eastAsia"/>
        </w:rPr>
        <w:t>、印表機</w:t>
      </w:r>
      <w:r w:rsidR="00F86BAA">
        <w:rPr>
          <w:rFonts w:hint="eastAsia"/>
        </w:rPr>
        <w:t>(</w:t>
      </w:r>
      <w:r w:rsidRPr="00517282">
        <w:rPr>
          <w:rFonts w:hint="eastAsia"/>
        </w:rPr>
        <w:t>輸出設備</w:t>
      </w:r>
      <w:r w:rsidR="00F86BAA">
        <w:rPr>
          <w:rFonts w:hint="eastAsia"/>
        </w:rPr>
        <w:t>)</w:t>
      </w:r>
      <w:r w:rsidRPr="00517282">
        <w:rPr>
          <w:rFonts w:hint="eastAsia"/>
        </w:rPr>
        <w:t>、網路通訊端等等。</w:t>
      </w:r>
    </w:p>
    <w:p w:rsidR="00E31607" w:rsidRPr="002D1C4C" w:rsidRDefault="00694E9F" w:rsidP="002D1C4C">
      <w:pPr>
        <w:pStyle w:val="21"/>
        <w:spacing w:before="200" w:after="40"/>
        <w:rPr>
          <w:szCs w:val="16"/>
        </w:rPr>
      </w:pPr>
      <w:r w:rsidRPr="002D1C4C">
        <w:rPr>
          <w:rFonts w:hint="eastAsia"/>
        </w:rPr>
        <w:t>何謂</w:t>
      </w:r>
      <w:r w:rsidR="00F86BAA" w:rsidRPr="002D1C4C">
        <w:t>"</w:t>
      </w:r>
      <w:r w:rsidR="00B21C81" w:rsidRPr="002D1C4C">
        <w:rPr>
          <w:rFonts w:hint="eastAsia"/>
        </w:rPr>
        <w:t>串流</w:t>
      </w:r>
      <w:r w:rsidR="00F86BAA" w:rsidRPr="002D1C4C">
        <w:t>"</w:t>
      </w:r>
    </w:p>
    <w:p w:rsidR="00E31607" w:rsidRPr="00517282" w:rsidRDefault="00E31607" w:rsidP="00F47A0A">
      <w:pPr>
        <w:pStyle w:val="af0"/>
        <w:ind w:firstLine="240"/>
        <w:rPr>
          <w:rFonts w:ascii="新細明體" w:hAnsi="新細明體"/>
          <w:sz w:val="16"/>
          <w:szCs w:val="16"/>
        </w:rPr>
      </w:pPr>
      <w:r w:rsidRPr="00517282">
        <w:rPr>
          <w:rFonts w:ascii="新細明體" w:hAnsi="新細明體"/>
        </w:rPr>
        <w:t>Java</w:t>
      </w:r>
      <w:r w:rsidRPr="00517282">
        <w:rPr>
          <w:rFonts w:hint="eastAsia"/>
        </w:rPr>
        <w:t>中定義了兩種類型的</w:t>
      </w:r>
      <w:r w:rsidR="00B21C81">
        <w:rPr>
          <w:rFonts w:hint="eastAsia"/>
        </w:rPr>
        <w:t>串流</w:t>
      </w:r>
      <w:r w:rsidRPr="00517282">
        <w:rPr>
          <w:rFonts w:hint="eastAsia"/>
        </w:rPr>
        <w:t>：位元組型，和字元型。</w:t>
      </w:r>
    </w:p>
    <w:p w:rsidR="00E31607" w:rsidRPr="00517282" w:rsidRDefault="00E31607" w:rsidP="00F47A0A">
      <w:pPr>
        <w:pStyle w:val="af0"/>
        <w:ind w:firstLine="240"/>
        <w:rPr>
          <w:rFonts w:ascii="新細明體" w:hAnsi="新細明體"/>
          <w:sz w:val="16"/>
          <w:szCs w:val="16"/>
        </w:rPr>
      </w:pPr>
      <w:r w:rsidRPr="00517282">
        <w:rPr>
          <w:rFonts w:hint="eastAsia"/>
        </w:rPr>
        <w:t>位元組</w:t>
      </w:r>
      <w:r w:rsidR="00B21C81">
        <w:rPr>
          <w:rFonts w:hint="eastAsia"/>
        </w:rPr>
        <w:t>串流</w:t>
      </w:r>
      <w:r w:rsidRPr="00517282">
        <w:rPr>
          <w:rFonts w:hint="eastAsia"/>
        </w:rPr>
        <w:t>：處理位元組的輸入和輸出。包括讀寫二進位資料等方面的內容。</w:t>
      </w:r>
    </w:p>
    <w:p w:rsidR="00E31607" w:rsidRPr="00517282" w:rsidRDefault="00E31607" w:rsidP="00F47A0A">
      <w:pPr>
        <w:pStyle w:val="af0"/>
        <w:ind w:firstLine="240"/>
        <w:rPr>
          <w:rFonts w:ascii="新細明體" w:hAnsi="新細明體"/>
          <w:sz w:val="16"/>
          <w:szCs w:val="16"/>
        </w:rPr>
      </w:pPr>
      <w:r w:rsidRPr="00517282">
        <w:rPr>
          <w:rFonts w:hint="eastAsia"/>
        </w:rPr>
        <w:t>字元</w:t>
      </w:r>
      <w:r w:rsidR="00B21C81">
        <w:rPr>
          <w:rFonts w:hint="eastAsia"/>
        </w:rPr>
        <w:t>串流</w:t>
      </w:r>
      <w:r w:rsidRPr="00517282">
        <w:rPr>
          <w:rFonts w:hint="eastAsia"/>
        </w:rPr>
        <w:t>：處理字元的輸入和輸出。他採用的是</w:t>
      </w:r>
      <w:r w:rsidRPr="00517282">
        <w:rPr>
          <w:rFonts w:ascii="新細明體" w:hAnsi="新細明體"/>
        </w:rPr>
        <w:t>Unicode</w:t>
      </w:r>
      <w:r w:rsidRPr="00517282">
        <w:rPr>
          <w:rFonts w:hint="eastAsia"/>
        </w:rPr>
        <w:t>編碼，可以實現國際化。使用字元</w:t>
      </w:r>
      <w:r w:rsidR="00B21C81">
        <w:rPr>
          <w:rFonts w:hint="eastAsia"/>
        </w:rPr>
        <w:t>串流</w:t>
      </w:r>
      <w:r w:rsidRPr="00517282">
        <w:rPr>
          <w:rFonts w:hint="eastAsia"/>
        </w:rPr>
        <w:t>的另外一個好處就是：字元</w:t>
      </w:r>
      <w:r w:rsidR="00B21C81">
        <w:rPr>
          <w:rFonts w:hint="eastAsia"/>
        </w:rPr>
        <w:t>串流</w:t>
      </w:r>
      <w:r w:rsidRPr="00517282">
        <w:rPr>
          <w:rFonts w:hint="eastAsia"/>
        </w:rPr>
        <w:t>比位元組</w:t>
      </w:r>
      <w:r w:rsidR="00B21C81">
        <w:rPr>
          <w:rFonts w:hint="eastAsia"/>
        </w:rPr>
        <w:t>串流</w:t>
      </w:r>
      <w:r w:rsidRPr="00517282">
        <w:rPr>
          <w:rFonts w:hint="eastAsia"/>
        </w:rPr>
        <w:t>更有效率。</w:t>
      </w:r>
    </w:p>
    <w:p w:rsidR="00E31607" w:rsidRPr="002D1C4C" w:rsidRDefault="00E31607" w:rsidP="002D1C4C">
      <w:pPr>
        <w:pStyle w:val="21"/>
        <w:spacing w:before="200" w:after="40"/>
        <w:rPr>
          <w:szCs w:val="16"/>
        </w:rPr>
      </w:pPr>
      <w:r w:rsidRPr="002D1C4C">
        <w:rPr>
          <w:rFonts w:hint="eastAsia"/>
        </w:rPr>
        <w:t>位元組</w:t>
      </w:r>
      <w:r w:rsidR="00B21C81" w:rsidRPr="002D1C4C">
        <w:rPr>
          <w:rFonts w:hint="eastAsia"/>
        </w:rPr>
        <w:t>串流</w:t>
      </w:r>
    </w:p>
    <w:p w:rsidR="00E31607" w:rsidRPr="00694E9F" w:rsidRDefault="00E31607" w:rsidP="00694E9F">
      <w:pPr>
        <w:pStyle w:val="af0"/>
        <w:ind w:firstLine="240"/>
        <w:rPr>
          <w:szCs w:val="16"/>
        </w:rPr>
      </w:pPr>
      <w:r w:rsidRPr="00694E9F">
        <w:rPr>
          <w:rFonts w:hint="eastAsia"/>
        </w:rPr>
        <w:t>位元組</w:t>
      </w:r>
      <w:r w:rsidR="00B21C81" w:rsidRPr="00694E9F">
        <w:rPr>
          <w:rFonts w:hint="eastAsia"/>
        </w:rPr>
        <w:t>串流</w:t>
      </w:r>
      <w:r w:rsidRPr="00694E9F">
        <w:rPr>
          <w:rFonts w:hint="eastAsia"/>
        </w:rPr>
        <w:t>包含兩個頂層抽象類別：</w:t>
      </w:r>
      <w:r w:rsidRPr="00694E9F">
        <w:t>InputStream</w:t>
      </w:r>
      <w:r w:rsidRPr="00694E9F">
        <w:rPr>
          <w:rFonts w:hint="eastAsia"/>
        </w:rPr>
        <w:t>和</w:t>
      </w:r>
      <w:r w:rsidRPr="00694E9F">
        <w:t>OutputStream</w:t>
      </w:r>
      <w:r w:rsidRPr="00694E9F">
        <w:rPr>
          <w:rFonts w:hint="eastAsia"/>
        </w:rPr>
        <w:t>。</w:t>
      </w:r>
    </w:p>
    <w:p w:rsidR="002D1C4C" w:rsidRPr="002D1C4C" w:rsidRDefault="00E31607" w:rsidP="002D1C4C">
      <w:pPr>
        <w:pStyle w:val="a"/>
        <w:numPr>
          <w:ilvl w:val="0"/>
          <w:numId w:val="22"/>
        </w:numPr>
        <w:rPr>
          <w:szCs w:val="16"/>
        </w:rPr>
      </w:pPr>
      <w:r w:rsidRPr="00694E9F">
        <w:rPr>
          <w:rFonts w:hint="eastAsia"/>
        </w:rPr>
        <w:t>位元組</w:t>
      </w:r>
      <w:r w:rsidR="00B21C81" w:rsidRPr="00694E9F">
        <w:rPr>
          <w:rFonts w:hint="eastAsia"/>
        </w:rPr>
        <w:t>串流</w:t>
      </w:r>
      <w:r w:rsidRPr="00694E9F">
        <w:rPr>
          <w:rFonts w:hint="eastAsia"/>
        </w:rPr>
        <w:t>的兩個頂層</w:t>
      </w:r>
      <w:r w:rsidR="00B21C81" w:rsidRPr="00694E9F">
        <w:rPr>
          <w:rFonts w:hint="eastAsia"/>
        </w:rPr>
        <w:t>類別</w:t>
      </w:r>
      <w:r w:rsidRPr="00694E9F">
        <w:rPr>
          <w:rFonts w:hint="eastAsia"/>
        </w:rPr>
        <w:t>是抽象類別，分別是：</w:t>
      </w:r>
      <w:r w:rsidRPr="00694E9F">
        <w:t>InputStream</w:t>
      </w:r>
      <w:r w:rsidRPr="00694E9F">
        <w:rPr>
          <w:rFonts w:hint="eastAsia"/>
        </w:rPr>
        <w:t>和</w:t>
      </w:r>
      <w:r w:rsidRPr="00694E9F">
        <w:t>OutputStream</w:t>
      </w:r>
      <w:r w:rsidRPr="00694E9F">
        <w:rPr>
          <w:rFonts w:hint="eastAsia"/>
        </w:rPr>
        <w:t>。</w:t>
      </w:r>
    </w:p>
    <w:p w:rsidR="00E31607" w:rsidRPr="002D1C4C" w:rsidRDefault="00E31607" w:rsidP="002D1C4C">
      <w:pPr>
        <w:pStyle w:val="a"/>
        <w:numPr>
          <w:ilvl w:val="0"/>
          <w:numId w:val="22"/>
        </w:numPr>
        <w:rPr>
          <w:szCs w:val="16"/>
        </w:rPr>
      </w:pPr>
      <w:r w:rsidRPr="00694E9F">
        <w:rPr>
          <w:rFonts w:hint="eastAsia"/>
        </w:rPr>
        <w:t>每個抽象類別都有子</w:t>
      </w:r>
      <w:r w:rsidR="00B21C81" w:rsidRPr="00694E9F">
        <w:rPr>
          <w:rFonts w:hint="eastAsia"/>
        </w:rPr>
        <w:t>類別</w:t>
      </w:r>
      <w:r w:rsidRPr="00694E9F">
        <w:rPr>
          <w:rFonts w:hint="eastAsia"/>
        </w:rPr>
        <w:t>來實現具體的功能，</w:t>
      </w:r>
      <w:r w:rsidRPr="00517282">
        <w:rPr>
          <w:rFonts w:hint="eastAsia"/>
        </w:rPr>
        <w:t>處理不同的設備的輸入和輸出。</w:t>
      </w:r>
    </w:p>
    <w:p w:rsidR="00E31607" w:rsidRPr="00517282" w:rsidRDefault="00E31607" w:rsidP="00F47A0A">
      <w:pPr>
        <w:pStyle w:val="af0"/>
        <w:ind w:firstLine="240"/>
        <w:rPr>
          <w:rFonts w:ascii="新細明體" w:hAnsi="新細明體"/>
          <w:sz w:val="16"/>
          <w:szCs w:val="16"/>
        </w:rPr>
      </w:pPr>
      <w:r w:rsidRPr="00517282">
        <w:rPr>
          <w:rFonts w:hint="eastAsia"/>
        </w:rPr>
        <w:t>下面簡單介紹位元組</w:t>
      </w:r>
      <w:r w:rsidR="00B21C81">
        <w:rPr>
          <w:rFonts w:hint="eastAsia"/>
        </w:rPr>
        <w:t>串流</w:t>
      </w:r>
      <w:r w:rsidRPr="00517282">
        <w:rPr>
          <w:rFonts w:hint="eastAsia"/>
        </w:rPr>
        <w:t>的幾個常用子</w:t>
      </w:r>
      <w:r w:rsidR="00B21C81">
        <w:rPr>
          <w:rFonts w:hint="eastAsia"/>
        </w:rPr>
        <w:t>類別</w:t>
      </w:r>
      <w:r w:rsidR="00DA3A7D">
        <w:rPr>
          <w:rFonts w:hint="eastAsia"/>
        </w:rPr>
        <w:t>：</w:t>
      </w:r>
    </w:p>
    <w:tbl>
      <w:tblPr>
        <w:tblW w:w="5104"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5"/>
        <w:gridCol w:w="3119"/>
      </w:tblGrid>
      <w:tr w:rsidR="00E31607" w:rsidRPr="00517282" w:rsidTr="00F86BAA">
        <w:trPr>
          <w:jc w:val="center"/>
        </w:trPr>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rPr>
            </w:pPr>
            <w:r w:rsidRPr="00517282">
              <w:rPr>
                <w:rFonts w:hint="eastAsia"/>
              </w:rPr>
              <w:t>位元組</w:t>
            </w:r>
            <w:r w:rsidR="00B21C81">
              <w:rPr>
                <w:rFonts w:hint="eastAsia"/>
              </w:rPr>
              <w:t>串流類別</w:t>
            </w:r>
          </w:p>
        </w:tc>
        <w:tc>
          <w:tcPr>
            <w:tcW w:w="3119" w:type="dxa"/>
            <w:tcBorders>
              <w:top w:val="single" w:sz="4" w:space="0" w:color="auto"/>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rPr>
            </w:pPr>
            <w:r w:rsidRPr="00517282">
              <w:rPr>
                <w:rFonts w:hint="eastAsia"/>
              </w:rPr>
              <w:t>功能簡單介紹</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Data</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包含讀取</w:t>
            </w:r>
            <w:r w:rsidRPr="00517282">
              <w:t>Java</w:t>
            </w:r>
            <w:r w:rsidRPr="00517282">
              <w:rPr>
                <w:rFonts w:hint="eastAsia"/>
              </w:rPr>
              <w:t>標準資料類型的輸入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Data</w:t>
            </w: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包含寫</w:t>
            </w:r>
            <w:r w:rsidR="002D1C4C">
              <w:rPr>
                <w:rFonts w:hint="eastAsia"/>
              </w:rPr>
              <w:t>入</w:t>
            </w:r>
            <w:r w:rsidRPr="00517282">
              <w:t>Java</w:t>
            </w:r>
            <w:r w:rsidRPr="00517282">
              <w:rPr>
                <w:rFonts w:hint="eastAsia"/>
              </w:rPr>
              <w:t>標準資料類型的輸出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ByteArray</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從位元組陣列讀取的輸入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ByteArray</w:t>
            </w: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寫入位元組陣列的輸出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File</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從檔</w:t>
            </w:r>
            <w:r w:rsidR="002D1C4C">
              <w:rPr>
                <w:rFonts w:hint="eastAsia"/>
              </w:rPr>
              <w:t>案讀取</w:t>
            </w:r>
            <w:r w:rsidRPr="00517282">
              <w:rPr>
                <w:rFonts w:hint="eastAsia"/>
              </w:rPr>
              <w:t>的輸入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File</w:t>
            </w: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寫入檔</w:t>
            </w:r>
            <w:r w:rsidR="002D1C4C">
              <w:rPr>
                <w:rFonts w:hint="eastAsia"/>
              </w:rPr>
              <w:t>案</w:t>
            </w:r>
            <w:r w:rsidRPr="00517282">
              <w:rPr>
                <w:rFonts w:hint="eastAsia"/>
              </w:rPr>
              <w:t>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rPr>
            </w:pPr>
            <w:r w:rsidRPr="00517282">
              <w:t>PrintStream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包含最常見的</w:t>
            </w:r>
            <w:r w:rsidRPr="00517282">
              <w:t>Print</w:t>
            </w:r>
            <w:r w:rsidR="00F86BAA">
              <w:rPr>
                <w:rFonts w:hint="eastAsia"/>
              </w:rPr>
              <w:t>()</w:t>
            </w:r>
            <w:r w:rsidRPr="00517282">
              <w:rPr>
                <w:rFonts w:hint="eastAsia"/>
              </w:rPr>
              <w:t>和</w:t>
            </w:r>
            <w:r w:rsidRPr="00517282">
              <w:lastRenderedPageBreak/>
              <w:t>Println</w:t>
            </w:r>
            <w:r w:rsidR="00F86BAA">
              <w:rPr>
                <w:rFonts w:hint="eastAsia"/>
              </w:rPr>
              <w:t>()</w:t>
            </w:r>
            <w:r w:rsidRPr="00517282">
              <w:rPr>
                <w:rFonts w:hint="eastAsia"/>
              </w:rPr>
              <w:t>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Pushback</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返回一個位元組到輸入</w:t>
            </w:r>
            <w:r w:rsidR="00B21C81">
              <w:rPr>
                <w:rFonts w:hint="eastAsia"/>
              </w:rPr>
              <w:t>串流</w:t>
            </w:r>
            <w:r w:rsidRPr="00517282">
              <w:rPr>
                <w:rFonts w:hint="eastAsia"/>
              </w:rPr>
              <w:t>，主要用於編譯器的實現</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Piped</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輸出管道</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Piped</w:t>
            </w: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輸入管道</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Sequence</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將</w:t>
            </w:r>
            <w:r w:rsidRPr="00517282">
              <w:t>n</w:t>
            </w:r>
            <w:r w:rsidRPr="00517282">
              <w:rPr>
                <w:rFonts w:hint="eastAsia"/>
              </w:rPr>
              <w:t>個輸入</w:t>
            </w:r>
            <w:r w:rsidR="00B21C81">
              <w:rPr>
                <w:rFonts w:hint="eastAsia"/>
              </w:rPr>
              <w:t>串流</w:t>
            </w:r>
            <w:r w:rsidRPr="00517282">
              <w:rPr>
                <w:rFonts w:hint="eastAsia"/>
              </w:rPr>
              <w:t>聯合起來，一個接一個按一定順序讀取</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rPr>
            </w:pPr>
            <w:r w:rsidRPr="00517282">
              <w:t>RandomAccessFile</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隨機訪問檔</w:t>
            </w:r>
            <w:r w:rsidR="002D1C4C">
              <w:rPr>
                <w:rFonts w:hint="eastAsia"/>
              </w:rPr>
              <w:t>案</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Buffer</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緩衝輸入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Buffer</w:t>
            </w: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緩衝輸出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Filter</w:t>
            </w: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cs="新細明體"/>
              </w:rPr>
            </w:pPr>
            <w:r w:rsidRPr="00517282">
              <w:rPr>
                <w:rFonts w:ascii="SimSun" w:hAnsi="SimSun" w:cs="新細明體" w:hint="eastAsia"/>
              </w:rPr>
              <w:t>實現</w:t>
            </w:r>
            <w:r w:rsidRPr="00517282">
              <w:rPr>
                <w:b/>
                <w:bCs/>
                <w:color w:val="000000"/>
              </w:rPr>
              <w:t>InputStream</w:t>
            </w:r>
            <w:r w:rsidRPr="00517282">
              <w:t> Interface</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Filter</w:t>
            </w: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cs="新細明體"/>
              </w:rPr>
            </w:pPr>
            <w:r w:rsidRPr="00517282">
              <w:rPr>
                <w:rFonts w:ascii="SimSun" w:hAnsi="SimSun" w:cs="新細明體" w:hint="eastAsia"/>
              </w:rPr>
              <w:t>實現</w:t>
            </w:r>
            <w:r w:rsidRPr="00517282">
              <w:rPr>
                <w:b/>
                <w:bCs/>
                <w:color w:val="000000"/>
              </w:rPr>
              <w:t>OutputStream</w:t>
            </w:r>
            <w:r w:rsidRPr="00517282">
              <w:t> Interface</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t>InputStream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抽象類別，描述</w:t>
            </w:r>
            <w:r w:rsidR="00B21C81">
              <w:rPr>
                <w:rFonts w:hint="eastAsia"/>
              </w:rPr>
              <w:t>串流</w:t>
            </w:r>
            <w:r w:rsidRPr="00517282">
              <w:rPr>
                <w:rFonts w:hint="eastAsia"/>
              </w:rPr>
              <w:t>的輸入</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t>OutputStream</w:t>
            </w:r>
          </w:p>
        </w:tc>
        <w:tc>
          <w:tcPr>
            <w:tcW w:w="3119"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2D1C4C">
            <w:pPr>
              <w:pStyle w:val="af2"/>
              <w:ind w:firstLineChars="0" w:firstLine="0"/>
              <w:jc w:val="left"/>
              <w:rPr>
                <w:rFonts w:ascii="新細明體" w:hAnsi="新細明體"/>
              </w:rPr>
            </w:pPr>
            <w:r w:rsidRPr="00517282">
              <w:rPr>
                <w:rFonts w:hint="eastAsia"/>
              </w:rPr>
              <w:t>抽象類別，描述</w:t>
            </w:r>
            <w:r w:rsidR="00B21C81">
              <w:rPr>
                <w:rFonts w:hint="eastAsia"/>
              </w:rPr>
              <w:t>串流</w:t>
            </w:r>
            <w:r w:rsidRPr="00517282">
              <w:rPr>
                <w:rFonts w:hint="eastAsia"/>
              </w:rPr>
              <w:t>的輸</w:t>
            </w:r>
            <w:r w:rsidR="002D1C4C">
              <w:rPr>
                <w:rFonts w:hint="eastAsia"/>
              </w:rPr>
              <w:t>出</w:t>
            </w:r>
          </w:p>
        </w:tc>
      </w:tr>
    </w:tbl>
    <w:p w:rsidR="00E31607" w:rsidRPr="00517282" w:rsidRDefault="00E31607" w:rsidP="00F47A0A">
      <w:pPr>
        <w:pStyle w:val="af0"/>
        <w:ind w:firstLine="240"/>
        <w:rPr>
          <w:rFonts w:ascii="新細明體" w:hAnsi="新細明體" w:cs="新細明體"/>
          <w:sz w:val="16"/>
          <w:szCs w:val="16"/>
        </w:rPr>
      </w:pPr>
      <w:r w:rsidRPr="00517282">
        <w:rPr>
          <w:rFonts w:ascii="SimSun" w:hAnsi="SimSun" w:cs="新細明體" w:hint="eastAsia"/>
        </w:rPr>
        <w:t>抽象類別</w:t>
      </w:r>
      <w:r w:rsidRPr="00517282">
        <w:rPr>
          <w:b/>
          <w:bCs/>
          <w:color w:val="000000"/>
        </w:rPr>
        <w:t>InputStream</w:t>
      </w:r>
      <w:r w:rsidRPr="00517282">
        <w:rPr>
          <w:rFonts w:ascii="SimSun" w:hAnsi="SimSun" w:cs="新細明體" w:hint="eastAsia"/>
        </w:rPr>
        <w:t>和</w:t>
      </w:r>
      <w:r w:rsidRPr="00517282">
        <w:t>OutpurStream</w:t>
      </w:r>
      <w:r w:rsidRPr="00517282">
        <w:rPr>
          <w:rFonts w:ascii="SimSun" w:hAnsi="SimSun" w:cs="新細明體" w:hint="eastAsia"/>
        </w:rPr>
        <w:t>定義實用的方法，其中最主要的是</w:t>
      </w:r>
      <w:r w:rsidRPr="00517282">
        <w:t>read</w:t>
      </w:r>
      <w:r w:rsidR="00F86BAA">
        <w:rPr>
          <w:rFonts w:ascii="SimSun" w:hAnsi="SimSun" w:cs="新細明體" w:hint="eastAsia"/>
        </w:rPr>
        <w:t>()</w:t>
      </w:r>
      <w:r w:rsidRPr="00517282">
        <w:rPr>
          <w:rFonts w:ascii="SimSun" w:hAnsi="SimSun" w:cs="新細明體" w:hint="eastAsia"/>
        </w:rPr>
        <w:t>和</w:t>
      </w:r>
      <w:r w:rsidRPr="00517282">
        <w:t>write</w:t>
      </w:r>
      <w:r w:rsidR="00F86BAA">
        <w:rPr>
          <w:rFonts w:ascii="SimSun" w:hAnsi="SimSun" w:cs="新細明體" w:hint="eastAsia"/>
        </w:rPr>
        <w:t>()</w:t>
      </w:r>
      <w:r w:rsidRPr="00517282">
        <w:rPr>
          <w:rFonts w:ascii="SimSun" w:hAnsi="SimSun" w:cs="新細明體" w:hint="eastAsia"/>
        </w:rPr>
        <w:t>。這兩個方法在</w:t>
      </w:r>
      <w:r w:rsidRPr="00517282">
        <w:rPr>
          <w:b/>
          <w:bCs/>
          <w:color w:val="000000"/>
        </w:rPr>
        <w:t>InputStream</w:t>
      </w:r>
      <w:r w:rsidRPr="00517282">
        <w:rPr>
          <w:rFonts w:ascii="SimSun" w:hAnsi="SimSun" w:cs="新細明體" w:hint="eastAsia"/>
        </w:rPr>
        <w:t>和</w:t>
      </w:r>
      <w:r w:rsidRPr="00517282">
        <w:rPr>
          <w:b/>
          <w:bCs/>
          <w:color w:val="000000"/>
        </w:rPr>
        <w:t>OutputStream</w:t>
      </w:r>
      <w:r w:rsidRPr="00517282">
        <w:rPr>
          <w:rFonts w:ascii="SimSun" w:hAnsi="SimSun" w:cs="新細明體" w:hint="eastAsia"/>
        </w:rPr>
        <w:t>中</w:t>
      </w:r>
      <w:r w:rsidR="002D1C4C">
        <w:rPr>
          <w:rFonts w:ascii="SimSun" w:hAnsi="SimSun" w:cs="新細明體" w:hint="eastAsia"/>
        </w:rPr>
        <w:t>宣告</w:t>
      </w:r>
      <w:r w:rsidRPr="00517282">
        <w:rPr>
          <w:rFonts w:ascii="SimSun" w:hAnsi="SimSun" w:cs="新細明體" w:hint="eastAsia"/>
        </w:rPr>
        <w:t>為抽象方法，由子</w:t>
      </w:r>
      <w:r w:rsidR="00B21C81">
        <w:rPr>
          <w:rFonts w:ascii="SimSun" w:hAnsi="SimSun" w:cs="新細明體" w:hint="eastAsia"/>
        </w:rPr>
        <w:t>串流類別</w:t>
      </w:r>
      <w:r w:rsidRPr="00517282">
        <w:t>overri</w:t>
      </w:r>
      <w:r w:rsidR="00686062">
        <w:rPr>
          <w:rFonts w:hint="eastAsia"/>
        </w:rPr>
        <w:t>d</w:t>
      </w:r>
      <w:r w:rsidRPr="00517282">
        <w:t>e</w:t>
      </w:r>
      <w:r w:rsidRPr="00517282">
        <w:rPr>
          <w:rFonts w:ascii="SimSun" w:hAnsi="SimSun" w:cs="新細明體" w:hint="eastAsia"/>
        </w:rPr>
        <w:t>實現。</w:t>
      </w:r>
    </w:p>
    <w:p w:rsidR="00E31607" w:rsidRPr="00517282" w:rsidRDefault="00E31607" w:rsidP="00F47A0A">
      <w:pPr>
        <w:pStyle w:val="af0"/>
        <w:ind w:firstLine="240"/>
        <w:rPr>
          <w:rFonts w:ascii="新細明體" w:hAnsi="新細明體"/>
          <w:sz w:val="16"/>
          <w:szCs w:val="16"/>
        </w:rPr>
      </w:pPr>
      <w:r w:rsidRPr="00517282">
        <w:rPr>
          <w:rFonts w:hint="eastAsia"/>
        </w:rPr>
        <w:t>每個抽象類別都有子</w:t>
      </w:r>
      <w:r w:rsidR="00B21C81">
        <w:rPr>
          <w:rFonts w:hint="eastAsia"/>
        </w:rPr>
        <w:t>類別</w:t>
      </w:r>
      <w:r w:rsidRPr="00517282">
        <w:rPr>
          <w:rFonts w:hint="eastAsia"/>
        </w:rPr>
        <w:t>實現具體的功能，處理不同的設備的輸入和輸出。</w:t>
      </w:r>
    </w:p>
    <w:p w:rsidR="00E31607" w:rsidRPr="00517282" w:rsidRDefault="00E31607" w:rsidP="00F47A0A">
      <w:pPr>
        <w:pStyle w:val="af0"/>
        <w:ind w:firstLine="240"/>
        <w:rPr>
          <w:rFonts w:ascii="新細明體" w:hAnsi="新細明體"/>
          <w:sz w:val="16"/>
          <w:szCs w:val="16"/>
        </w:rPr>
      </w:pPr>
      <w:r w:rsidRPr="00517282">
        <w:rPr>
          <w:rFonts w:hint="eastAsia"/>
        </w:rPr>
        <w:t>下面簡單介紹位元組</w:t>
      </w:r>
      <w:r w:rsidR="00B21C81">
        <w:rPr>
          <w:rFonts w:hint="eastAsia"/>
        </w:rPr>
        <w:t>串流</w:t>
      </w:r>
      <w:r w:rsidRPr="00517282">
        <w:rPr>
          <w:rFonts w:hint="eastAsia"/>
        </w:rPr>
        <w:t>的幾個常用子</w:t>
      </w:r>
      <w:r w:rsidR="00B21C81">
        <w:rPr>
          <w:rFonts w:hint="eastAsia"/>
        </w:rPr>
        <w:t>類別</w:t>
      </w:r>
      <w:r w:rsidR="00DA3A7D">
        <w:rPr>
          <w:rFonts w:hint="eastAsia"/>
        </w:rPr>
        <w:t>：</w:t>
      </w:r>
    </w:p>
    <w:tbl>
      <w:tblPr>
        <w:tblW w:w="482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85"/>
        <w:gridCol w:w="2835"/>
      </w:tblGrid>
      <w:tr w:rsidR="00E31607" w:rsidRPr="00517282" w:rsidTr="00F86BAA">
        <w:trPr>
          <w:jc w:val="center"/>
        </w:trPr>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rPr>
            </w:pPr>
            <w:r w:rsidRPr="00517282">
              <w:rPr>
                <w:rFonts w:hint="eastAsia"/>
              </w:rPr>
              <w:t>位元組</w:t>
            </w:r>
            <w:r w:rsidR="00B21C81">
              <w:rPr>
                <w:rFonts w:hint="eastAsia"/>
              </w:rPr>
              <w:t>串流類別</w:t>
            </w:r>
          </w:p>
        </w:tc>
        <w:tc>
          <w:tcPr>
            <w:tcW w:w="2835" w:type="dxa"/>
            <w:tcBorders>
              <w:top w:val="single" w:sz="4" w:space="0" w:color="auto"/>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rPr>
            </w:pPr>
            <w:r w:rsidRPr="00517282">
              <w:rPr>
                <w:rFonts w:hint="eastAsia"/>
              </w:rPr>
              <w:t>功能簡單介紹</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Data</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8C6C77">
            <w:pPr>
              <w:pStyle w:val="af2"/>
              <w:ind w:firstLineChars="0" w:firstLine="0"/>
              <w:jc w:val="left"/>
              <w:rPr>
                <w:rFonts w:ascii="新細明體" w:hAnsi="新細明體"/>
              </w:rPr>
            </w:pPr>
            <w:r w:rsidRPr="00517282">
              <w:rPr>
                <w:rFonts w:hint="eastAsia"/>
              </w:rPr>
              <w:t>包含讀取</w:t>
            </w:r>
            <w:r w:rsidRPr="00517282">
              <w:t>Java</w:t>
            </w:r>
            <w:r w:rsidRPr="00517282">
              <w:rPr>
                <w:rFonts w:hint="eastAsia"/>
              </w:rPr>
              <w:t>標準資料類型的輸入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Data</w:t>
            </w: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8C6C77">
            <w:pPr>
              <w:pStyle w:val="af2"/>
              <w:ind w:firstLineChars="0" w:firstLine="0"/>
              <w:jc w:val="left"/>
              <w:rPr>
                <w:rFonts w:ascii="新細明體" w:hAnsi="新細明體"/>
              </w:rPr>
            </w:pPr>
            <w:r w:rsidRPr="00517282">
              <w:rPr>
                <w:rFonts w:hint="eastAsia"/>
              </w:rPr>
              <w:t>包含寫</w:t>
            </w:r>
            <w:r w:rsidRPr="00517282">
              <w:t>Java</w:t>
            </w:r>
            <w:r w:rsidRPr="00517282">
              <w:rPr>
                <w:rFonts w:hint="eastAsia"/>
              </w:rPr>
              <w:t>標準資料類型的輸出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ByteArray</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從位元組陣列讀取的輸入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ByteArray</w:t>
            </w: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寫入位元組陣列的輸出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File</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從檔</w:t>
            </w:r>
            <w:r w:rsidR="002D1C4C">
              <w:rPr>
                <w:rFonts w:hint="eastAsia"/>
              </w:rPr>
              <w:t>讀取</w:t>
            </w:r>
            <w:r w:rsidRPr="00517282">
              <w:rPr>
                <w:rFonts w:hint="eastAsia"/>
              </w:rPr>
              <w:t>的輸入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File</w:t>
            </w: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寫入檔的輸出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rPr>
            </w:pPr>
            <w:r w:rsidRPr="00517282">
              <w:t>PrintStream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包含最常見的</w:t>
            </w:r>
            <w:r w:rsidRPr="00517282">
              <w:t>Print</w:t>
            </w:r>
            <w:r w:rsidR="00F86BAA">
              <w:rPr>
                <w:rFonts w:hint="eastAsia"/>
              </w:rPr>
              <w:t>()</w:t>
            </w:r>
            <w:r w:rsidRPr="00517282">
              <w:rPr>
                <w:rFonts w:hint="eastAsia"/>
              </w:rPr>
              <w:t>和</w:t>
            </w:r>
            <w:r w:rsidRPr="00517282">
              <w:t>Println</w:t>
            </w:r>
            <w:r w:rsidR="00F86BAA">
              <w:rPr>
                <w:rFonts w:hint="eastAsia"/>
              </w:rPr>
              <w:t>()</w:t>
            </w:r>
            <w:r w:rsidRPr="00517282">
              <w:rPr>
                <w:rFonts w:hint="eastAsia"/>
              </w:rPr>
              <w:t>的輸出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Pushback</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返回一個位元組到輸入</w:t>
            </w:r>
            <w:r w:rsidR="00B21C81">
              <w:rPr>
                <w:rFonts w:hint="eastAsia"/>
              </w:rPr>
              <w:t>串流</w:t>
            </w:r>
            <w:r w:rsidRPr="00517282">
              <w:rPr>
                <w:rFonts w:hint="eastAsia"/>
              </w:rPr>
              <w:t>，主要用於編譯器的實現</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Piped</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輸出管道</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Piped</w:t>
            </w: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輸入管道</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Sequence</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將</w:t>
            </w:r>
            <w:r w:rsidRPr="00517282">
              <w:t>n</w:t>
            </w:r>
            <w:r w:rsidRPr="00517282">
              <w:rPr>
                <w:rFonts w:hint="eastAsia"/>
              </w:rPr>
              <w:t>個輸入</w:t>
            </w:r>
            <w:r w:rsidR="00B21C81">
              <w:rPr>
                <w:rFonts w:hint="eastAsia"/>
              </w:rPr>
              <w:t>串流</w:t>
            </w:r>
            <w:r w:rsidRPr="00517282">
              <w:rPr>
                <w:rFonts w:hint="eastAsia"/>
              </w:rPr>
              <w:t>聯合起來，一個接一個按一定順序讀取</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rPr>
            </w:pPr>
            <w:r w:rsidRPr="00517282">
              <w:t>RandomAccessFile</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隨機訪問檔</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Buffer</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緩衝輸入</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Buffer</w:t>
            </w: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緩衝輸出</w:t>
            </w:r>
            <w:r w:rsidR="00B21C81">
              <w:rPr>
                <w:rFonts w:hint="eastAsia"/>
              </w:rPr>
              <w:t>串流</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Filter</w:t>
            </w:r>
            <w:r w:rsidRPr="00517282">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cs="新細明體"/>
              </w:rPr>
            </w:pPr>
            <w:r w:rsidRPr="00517282">
              <w:rPr>
                <w:rFonts w:ascii="SimSun" w:hAnsi="SimSun" w:cs="新細明體" w:hint="eastAsia"/>
              </w:rPr>
              <w:t>實現</w:t>
            </w:r>
            <w:r w:rsidRPr="00517282">
              <w:rPr>
                <w:b/>
                <w:bCs/>
                <w:color w:val="000000"/>
              </w:rPr>
              <w:t>InputStream</w:t>
            </w:r>
            <w:r w:rsidRPr="00517282">
              <w:t> Interface</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rPr>
                <w:color w:val="4F4F4F"/>
                <w:szCs w:val="14"/>
              </w:rPr>
              <w:t>Filter</w:t>
            </w: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cs="新細明體"/>
              </w:rPr>
            </w:pPr>
            <w:r w:rsidRPr="00517282">
              <w:rPr>
                <w:rFonts w:ascii="SimSun" w:hAnsi="SimSun" w:cs="新細明體" w:hint="eastAsia"/>
              </w:rPr>
              <w:t>實現</w:t>
            </w:r>
            <w:r w:rsidRPr="00517282">
              <w:rPr>
                <w:b/>
                <w:bCs/>
                <w:color w:val="000000"/>
              </w:rPr>
              <w:t>OutputStream</w:t>
            </w:r>
            <w:r w:rsidRPr="00517282">
              <w:t> Interface</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lastRenderedPageBreak/>
              <w:t>InputStream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抽象類別，描述</w:t>
            </w:r>
            <w:r w:rsidR="00B21C81">
              <w:rPr>
                <w:rFonts w:hint="eastAsia"/>
              </w:rPr>
              <w:t>串流</w:t>
            </w:r>
            <w:r w:rsidRPr="00517282">
              <w:rPr>
                <w:rFonts w:hint="eastAsia"/>
              </w:rPr>
              <w:t>的輸入</w:t>
            </w:r>
          </w:p>
        </w:tc>
      </w:tr>
      <w:tr w:rsidR="00E31607" w:rsidRPr="00517282" w:rsidTr="00F86BAA">
        <w:trPr>
          <w:jc w:val="center"/>
        </w:trPr>
        <w:tc>
          <w:tcPr>
            <w:tcW w:w="1985" w:type="dxa"/>
            <w:tcBorders>
              <w:top w:val="single" w:sz="4" w:space="0" w:color="C0C0C0"/>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94E9F">
            <w:pPr>
              <w:pStyle w:val="af2"/>
              <w:ind w:firstLineChars="0" w:firstLine="0"/>
              <w:rPr>
                <w:rFonts w:ascii="新細明體" w:hAnsi="新細明體" w:cs="新細明體"/>
                <w:color w:val="4F4F4F"/>
                <w:szCs w:val="14"/>
              </w:rPr>
            </w:pPr>
            <w:r w:rsidRPr="00517282">
              <w:t>OutputStream</w:t>
            </w:r>
          </w:p>
        </w:tc>
        <w:tc>
          <w:tcPr>
            <w:tcW w:w="2835" w:type="dxa"/>
            <w:tcBorders>
              <w:top w:val="single" w:sz="4" w:space="0" w:color="C0C0C0"/>
              <w:left w:val="single" w:sz="4" w:space="0" w:color="C0C0C0"/>
              <w:bottom w:val="single" w:sz="4" w:space="0" w:color="auto"/>
              <w:right w:val="single" w:sz="4" w:space="0" w:color="auto"/>
            </w:tcBorders>
            <w:shd w:val="clear" w:color="auto" w:fill="auto"/>
            <w:tcMar>
              <w:top w:w="0" w:type="dxa"/>
              <w:left w:w="0" w:type="dxa"/>
              <w:bottom w:w="0" w:type="dxa"/>
              <w:right w:w="0" w:type="dxa"/>
            </w:tcMar>
            <w:hideMark/>
          </w:tcPr>
          <w:p w:rsidR="00E31607" w:rsidRPr="00517282" w:rsidRDefault="00E31607" w:rsidP="00686062">
            <w:pPr>
              <w:pStyle w:val="af2"/>
              <w:ind w:firstLineChars="0" w:firstLine="0"/>
              <w:jc w:val="left"/>
              <w:rPr>
                <w:rFonts w:ascii="新細明體" w:hAnsi="新細明體"/>
              </w:rPr>
            </w:pPr>
            <w:r w:rsidRPr="00517282">
              <w:rPr>
                <w:rFonts w:hint="eastAsia"/>
              </w:rPr>
              <w:t>抽象類別，描述</w:t>
            </w:r>
            <w:r w:rsidR="00B21C81">
              <w:rPr>
                <w:rFonts w:hint="eastAsia"/>
              </w:rPr>
              <w:t>串流</w:t>
            </w:r>
            <w:r w:rsidRPr="00517282">
              <w:rPr>
                <w:rFonts w:hint="eastAsia"/>
              </w:rPr>
              <w:t>的輸入</w:t>
            </w:r>
          </w:p>
        </w:tc>
      </w:tr>
    </w:tbl>
    <w:p w:rsidR="00E31607" w:rsidRPr="00517282" w:rsidRDefault="00E31607" w:rsidP="00F47A0A">
      <w:pPr>
        <w:pStyle w:val="af0"/>
        <w:ind w:firstLine="240"/>
        <w:rPr>
          <w:rFonts w:ascii="新細明體" w:hAnsi="新細明體" w:cs="新細明體"/>
          <w:sz w:val="16"/>
          <w:szCs w:val="16"/>
        </w:rPr>
      </w:pPr>
      <w:r w:rsidRPr="00517282">
        <w:rPr>
          <w:rFonts w:ascii="SimSun" w:hAnsi="SimSun" w:cs="新細明體" w:hint="eastAsia"/>
        </w:rPr>
        <w:t>抽象類別</w:t>
      </w:r>
      <w:r w:rsidRPr="00517282">
        <w:rPr>
          <w:b/>
          <w:bCs/>
          <w:color w:val="000000"/>
        </w:rPr>
        <w:t>InputStream</w:t>
      </w:r>
      <w:r w:rsidRPr="00517282">
        <w:rPr>
          <w:rFonts w:ascii="SimSun" w:hAnsi="SimSun" w:cs="新細明體" w:hint="eastAsia"/>
        </w:rPr>
        <w:t>和</w:t>
      </w:r>
      <w:r w:rsidRPr="008C6C77">
        <w:rPr>
          <w:b/>
        </w:rPr>
        <w:t>OutpurStream</w:t>
      </w:r>
      <w:r w:rsidRPr="00517282">
        <w:rPr>
          <w:rFonts w:ascii="SimSun" w:hAnsi="SimSun" w:cs="新細明體" w:hint="eastAsia"/>
        </w:rPr>
        <w:t>定義實用的方法，其中最主要的是</w:t>
      </w:r>
      <w:r w:rsidRPr="008C6C77">
        <w:rPr>
          <w:b/>
        </w:rPr>
        <w:t>read</w:t>
      </w:r>
      <w:r w:rsidR="00F86BAA" w:rsidRPr="008C6C77">
        <w:rPr>
          <w:rFonts w:ascii="SimSun" w:hAnsi="SimSun" w:cs="新細明體" w:hint="eastAsia"/>
          <w:b/>
        </w:rPr>
        <w:t>()</w:t>
      </w:r>
      <w:r w:rsidRPr="00517282">
        <w:rPr>
          <w:rFonts w:ascii="SimSun" w:hAnsi="SimSun" w:cs="新細明體" w:hint="eastAsia"/>
        </w:rPr>
        <w:t>和</w:t>
      </w:r>
      <w:r w:rsidRPr="008C6C77">
        <w:rPr>
          <w:b/>
        </w:rPr>
        <w:t>write</w:t>
      </w:r>
      <w:r w:rsidR="00F86BAA" w:rsidRPr="008C6C77">
        <w:rPr>
          <w:rFonts w:ascii="SimSun" w:hAnsi="SimSun" w:cs="新細明體" w:hint="eastAsia"/>
          <w:b/>
        </w:rPr>
        <w:t>()</w:t>
      </w:r>
      <w:r w:rsidRPr="00517282">
        <w:rPr>
          <w:rFonts w:ascii="SimSun" w:hAnsi="SimSun" w:cs="新細明體" w:hint="eastAsia"/>
        </w:rPr>
        <w:t>。這兩個方法在</w:t>
      </w:r>
      <w:r w:rsidRPr="00517282">
        <w:rPr>
          <w:b/>
          <w:bCs/>
          <w:color w:val="000000"/>
        </w:rPr>
        <w:t>InputStream</w:t>
      </w:r>
      <w:r w:rsidRPr="00517282">
        <w:rPr>
          <w:rFonts w:ascii="SimSun" w:hAnsi="SimSun" w:cs="新細明體" w:hint="eastAsia"/>
        </w:rPr>
        <w:t>和</w:t>
      </w:r>
      <w:r w:rsidRPr="00517282">
        <w:rPr>
          <w:b/>
          <w:bCs/>
          <w:color w:val="000000"/>
        </w:rPr>
        <w:t>OutputStream</w:t>
      </w:r>
      <w:r w:rsidR="002D1C4C">
        <w:rPr>
          <w:rFonts w:ascii="SimSun" w:hAnsi="SimSun" w:cs="新細明體" w:hint="eastAsia"/>
        </w:rPr>
        <w:t>宣告</w:t>
      </w:r>
      <w:r w:rsidRPr="00517282">
        <w:rPr>
          <w:rFonts w:ascii="SimSun" w:hAnsi="SimSun" w:cs="新細明體" w:hint="eastAsia"/>
        </w:rPr>
        <w:t>為抽象方法，由子</w:t>
      </w:r>
      <w:r w:rsidR="00B21C81">
        <w:rPr>
          <w:rFonts w:ascii="SimSun" w:hAnsi="SimSun" w:cs="新細明體" w:hint="eastAsia"/>
        </w:rPr>
        <w:t>串流類別</w:t>
      </w:r>
      <w:r w:rsidR="00686062">
        <w:t>over</w:t>
      </w:r>
      <w:r w:rsidRPr="00517282">
        <w:t>ri</w:t>
      </w:r>
      <w:r w:rsidR="00686062">
        <w:rPr>
          <w:rFonts w:hint="eastAsia"/>
        </w:rPr>
        <w:t>d</w:t>
      </w:r>
      <w:r w:rsidRPr="00517282">
        <w:t>e</w:t>
      </w:r>
      <w:r w:rsidRPr="00517282">
        <w:rPr>
          <w:rFonts w:ascii="SimSun" w:hAnsi="SimSun" w:cs="新細明體" w:hint="eastAsia"/>
        </w:rPr>
        <w:t>實現。</w:t>
      </w:r>
    </w:p>
    <w:p w:rsidR="00E31607" w:rsidRDefault="00E31607" w:rsidP="00F47A0A">
      <w:pPr>
        <w:pStyle w:val="af0"/>
        <w:ind w:firstLine="240"/>
      </w:pPr>
      <w:r>
        <w:br w:type="page"/>
      </w:r>
    </w:p>
    <w:p w:rsidR="002A4AD9" w:rsidRPr="00544F42" w:rsidRDefault="002A4AD9" w:rsidP="00544F42">
      <w:pPr>
        <w:pStyle w:val="1"/>
        <w:spacing w:after="200"/>
      </w:pPr>
      <w:r w:rsidRPr="00544F42">
        <w:lastRenderedPageBreak/>
        <w:t>Java - Files and I/O</w:t>
      </w:r>
    </w:p>
    <w:p w:rsidR="002A4AD9" w:rsidRDefault="002A4AD9" w:rsidP="002A4AD9">
      <w:pPr>
        <w:pStyle w:val="af0"/>
        <w:ind w:firstLine="240"/>
      </w:pPr>
      <w:r>
        <w:t>The java.io package contains nearly every class you might ever need to perform input and output (I/O)in Java. All these streams represent an input source and an output destination. The stream in the java.io package supports many data such as primitives, object, localized characters, etc.</w:t>
      </w:r>
    </w:p>
    <w:p w:rsidR="002A4AD9" w:rsidRDefault="002A4AD9" w:rsidP="002A4AD9">
      <w:pPr>
        <w:pStyle w:val="21"/>
        <w:spacing w:before="200" w:after="40"/>
      </w:pPr>
      <w:r>
        <w:t>Stream</w:t>
      </w:r>
    </w:p>
    <w:p w:rsidR="002A4AD9" w:rsidRDefault="002A4AD9" w:rsidP="002A4AD9">
      <w:pPr>
        <w:pStyle w:val="af0"/>
        <w:ind w:firstLine="240"/>
      </w:pPr>
      <w:r>
        <w:t>A stream can be defined as a sequence of data. There are two kinds of Streams −</w:t>
      </w:r>
    </w:p>
    <w:p w:rsidR="002A4AD9" w:rsidRDefault="002A4AD9" w:rsidP="002A4AD9">
      <w:pPr>
        <w:pStyle w:val="af0"/>
        <w:ind w:firstLine="240"/>
      </w:pPr>
      <w:r>
        <w:rPr>
          <w:b/>
          <w:bCs/>
        </w:rPr>
        <w:t>InPutStream</w:t>
      </w:r>
      <w:r>
        <w:t> − The InputStream is used to read data from a source.</w:t>
      </w:r>
    </w:p>
    <w:p w:rsidR="002A4AD9" w:rsidRDefault="002A4AD9" w:rsidP="002A4AD9">
      <w:pPr>
        <w:pStyle w:val="af0"/>
        <w:ind w:firstLine="240"/>
      </w:pPr>
      <w:r>
        <w:rPr>
          <w:b/>
          <w:bCs/>
        </w:rPr>
        <w:t>OutPutStream</w:t>
      </w:r>
      <w:r>
        <w:t> − The OutputStream is used for writing data to a destination.</w:t>
      </w:r>
    </w:p>
    <w:p w:rsidR="002A4AD9" w:rsidRDefault="002A4AD9" w:rsidP="002A4AD9">
      <w:pPr>
        <w:pStyle w:val="ac"/>
        <w:spacing w:before="200"/>
      </w:pPr>
      <w:r w:rsidRPr="00D45DF4">
        <w:rPr>
          <w:noProof/>
        </w:rPr>
        <w:drawing>
          <wp:inline distT="0" distB="0" distL="0" distR="0">
            <wp:extent cx="3107266" cy="404980"/>
            <wp:effectExtent l="0" t="0" r="0" b="0"/>
            <wp:docPr id="11" name="圖片 6"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descr="Stream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4677" cy="409856"/>
                    </a:xfrm>
                    <a:prstGeom prst="rect">
                      <a:avLst/>
                    </a:prstGeom>
                    <a:noFill/>
                    <a:ln>
                      <a:noFill/>
                    </a:ln>
                  </pic:spPr>
                </pic:pic>
              </a:graphicData>
            </a:graphic>
          </wp:inline>
        </w:drawing>
      </w:r>
    </w:p>
    <w:p w:rsidR="002A4AD9" w:rsidRDefault="002A4AD9" w:rsidP="002A4AD9">
      <w:pPr>
        <w:pStyle w:val="af0"/>
        <w:ind w:firstLine="240"/>
      </w:pPr>
      <w:r>
        <w:t>Java provides strong but flexible support for I/O related to files and networks but this tutorial covers very basic functionality related to streams and I/O. We will see the most commonly used examples one by one −</w:t>
      </w:r>
    </w:p>
    <w:p w:rsidR="002A4AD9" w:rsidRDefault="002A4AD9" w:rsidP="002A4AD9">
      <w:pPr>
        <w:pStyle w:val="21"/>
        <w:spacing w:before="200" w:after="40"/>
      </w:pPr>
      <w:r>
        <w:t>Byte Streams</w:t>
      </w:r>
    </w:p>
    <w:p w:rsidR="002A4AD9" w:rsidRDefault="002A4AD9" w:rsidP="002A4AD9">
      <w:pPr>
        <w:pStyle w:val="af0"/>
        <w:ind w:firstLine="240"/>
      </w:pPr>
      <w:r>
        <w:t>Java byte streams are used to perform input and output of 8-bit bytes. Though there are many classes related to byte streams but the most frequently used classes are, </w:t>
      </w:r>
      <w:r>
        <w:rPr>
          <w:b/>
          <w:bCs/>
        </w:rPr>
        <w:t>FileInputStream</w:t>
      </w:r>
      <w:r>
        <w:t>and </w:t>
      </w:r>
      <w:r>
        <w:rPr>
          <w:b/>
          <w:bCs/>
        </w:rPr>
        <w:t>FileOutputStream</w:t>
      </w:r>
      <w:r>
        <w:t>. Following is an example which makes use of these two classes to copy an input file into an output file −</w:t>
      </w:r>
    </w:p>
    <w:p w:rsidR="002A4AD9" w:rsidRDefault="002A4AD9" w:rsidP="002A4AD9">
      <w:pPr>
        <w:pStyle w:val="21"/>
        <w:spacing w:before="200" w:after="40"/>
      </w:pPr>
      <w:r>
        <w:t>Example</w:t>
      </w:r>
    </w:p>
    <w:p w:rsidR="002A4AD9" w:rsidRPr="00F47A0A" w:rsidRDefault="002A4AD9" w:rsidP="002A4AD9">
      <w:pPr>
        <w:pStyle w:val="ad"/>
        <w:ind w:left="240" w:hanging="240"/>
      </w:pPr>
      <w:r w:rsidRPr="00F47A0A">
        <w:t>import java.io.*;</w:t>
      </w:r>
    </w:p>
    <w:p w:rsidR="002A4AD9" w:rsidRPr="00F47A0A" w:rsidRDefault="002A4AD9" w:rsidP="002A4AD9">
      <w:pPr>
        <w:pStyle w:val="ad"/>
        <w:ind w:left="240" w:hanging="240"/>
      </w:pPr>
      <w:r w:rsidRPr="00F47A0A">
        <w:t>public class CopyFile{</w:t>
      </w:r>
    </w:p>
    <w:p w:rsidR="002A4AD9" w:rsidRPr="00F47A0A" w:rsidRDefault="002A4AD9" w:rsidP="002A4AD9">
      <w:pPr>
        <w:pStyle w:val="ad"/>
        <w:ind w:left="240" w:hanging="240"/>
      </w:pPr>
      <w:r w:rsidRPr="00F47A0A">
        <w:tab/>
        <w:t>public static void main(String args[]</w:t>
      </w:r>
      <w:r>
        <w:t>) throw</w:t>
      </w:r>
      <w:r w:rsidRPr="00F47A0A">
        <w:t>s IOException{</w:t>
      </w:r>
    </w:p>
    <w:p w:rsidR="002A4AD9" w:rsidRPr="00F47A0A" w:rsidRDefault="002A4AD9" w:rsidP="002A4AD9">
      <w:pPr>
        <w:pStyle w:val="ad"/>
        <w:ind w:left="240" w:hanging="240"/>
      </w:pPr>
      <w:r w:rsidRPr="00F47A0A">
        <w:tab/>
      </w:r>
      <w:r w:rsidRPr="00F47A0A">
        <w:tab/>
        <w:t>FileInputStream in = null;</w:t>
      </w:r>
    </w:p>
    <w:p w:rsidR="002A4AD9" w:rsidRPr="00F47A0A" w:rsidRDefault="002A4AD9" w:rsidP="002A4AD9">
      <w:pPr>
        <w:pStyle w:val="ad"/>
        <w:ind w:left="240" w:hanging="240"/>
      </w:pPr>
      <w:r w:rsidRPr="00F47A0A">
        <w:tab/>
      </w:r>
      <w:r w:rsidRPr="00F47A0A">
        <w:tab/>
        <w:t>FileOutputStream out = null;</w:t>
      </w:r>
    </w:p>
    <w:p w:rsidR="002A4AD9" w:rsidRPr="00F47A0A" w:rsidRDefault="002A4AD9" w:rsidP="002A4AD9">
      <w:pPr>
        <w:pStyle w:val="ad"/>
        <w:ind w:left="240" w:hanging="240"/>
      </w:pPr>
      <w:r w:rsidRPr="00F47A0A">
        <w:tab/>
      </w:r>
      <w:r w:rsidRPr="00F47A0A">
        <w:tab/>
        <w:t>try{</w:t>
      </w:r>
    </w:p>
    <w:p w:rsidR="002A4AD9" w:rsidRPr="00F47A0A" w:rsidRDefault="002A4AD9" w:rsidP="002A4AD9">
      <w:pPr>
        <w:pStyle w:val="ad"/>
        <w:ind w:left="240" w:hanging="240"/>
      </w:pPr>
      <w:r w:rsidRPr="00F47A0A">
        <w:tab/>
      </w:r>
      <w:r w:rsidRPr="00F47A0A">
        <w:tab/>
      </w:r>
      <w:r w:rsidRPr="00F47A0A">
        <w:tab/>
        <w:t>in = new FileInputStream("input.txt");</w:t>
      </w:r>
    </w:p>
    <w:p w:rsidR="002A4AD9" w:rsidRPr="00F47A0A" w:rsidRDefault="002A4AD9" w:rsidP="002A4AD9">
      <w:pPr>
        <w:pStyle w:val="ad"/>
        <w:ind w:left="240" w:hanging="240"/>
      </w:pPr>
      <w:r w:rsidRPr="00F47A0A">
        <w:tab/>
      </w:r>
      <w:r w:rsidRPr="00F47A0A">
        <w:tab/>
      </w:r>
      <w:r w:rsidRPr="00F47A0A">
        <w:tab/>
        <w:t>out = new FileOutputStream("output.txt");</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r>
      <w:r w:rsidRPr="00F47A0A">
        <w:tab/>
      </w:r>
      <w:r w:rsidRPr="00F47A0A">
        <w:tab/>
        <w:t>int c;</w:t>
      </w:r>
    </w:p>
    <w:p w:rsidR="002A4AD9" w:rsidRPr="00F47A0A" w:rsidRDefault="002A4AD9" w:rsidP="002A4AD9">
      <w:pPr>
        <w:pStyle w:val="ad"/>
        <w:ind w:left="240" w:hanging="240"/>
      </w:pPr>
      <w:r w:rsidRPr="00F47A0A">
        <w:lastRenderedPageBreak/>
        <w:tab/>
      </w:r>
      <w:r w:rsidRPr="00F47A0A">
        <w:tab/>
      </w:r>
      <w:r w:rsidRPr="00F47A0A">
        <w:tab/>
        <w:t>while ((c = in.read())!= -1){</w:t>
      </w:r>
    </w:p>
    <w:p w:rsidR="002A4AD9" w:rsidRPr="00F47A0A" w:rsidRDefault="002A4AD9" w:rsidP="002A4AD9">
      <w:pPr>
        <w:pStyle w:val="ad"/>
        <w:ind w:left="240" w:hanging="240"/>
      </w:pPr>
      <w:r w:rsidRPr="00F47A0A">
        <w:tab/>
      </w:r>
      <w:r w:rsidRPr="00F47A0A">
        <w:tab/>
      </w:r>
      <w:r w:rsidRPr="00F47A0A">
        <w:tab/>
      </w:r>
      <w:r w:rsidRPr="00F47A0A">
        <w:tab/>
        <w:t>out.write(c);</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t>}finally{</w:t>
      </w:r>
    </w:p>
    <w:p w:rsidR="002A4AD9" w:rsidRPr="00F47A0A" w:rsidRDefault="002A4AD9" w:rsidP="002A4AD9">
      <w:pPr>
        <w:pStyle w:val="ad"/>
        <w:ind w:left="240" w:hanging="240"/>
      </w:pPr>
      <w:r w:rsidRPr="00F47A0A">
        <w:tab/>
      </w:r>
      <w:r w:rsidRPr="00F47A0A">
        <w:tab/>
      </w:r>
      <w:r w:rsidRPr="00F47A0A">
        <w:tab/>
        <w:t>if (in != null){</w:t>
      </w:r>
    </w:p>
    <w:p w:rsidR="002A4AD9" w:rsidRPr="00F47A0A" w:rsidRDefault="002A4AD9" w:rsidP="002A4AD9">
      <w:pPr>
        <w:pStyle w:val="ad"/>
        <w:ind w:left="240" w:hanging="240"/>
      </w:pPr>
      <w:r w:rsidRPr="00F47A0A">
        <w:tab/>
      </w:r>
      <w:r w:rsidRPr="00F47A0A">
        <w:tab/>
      </w:r>
      <w:r w:rsidRPr="00F47A0A">
        <w:tab/>
      </w:r>
      <w:r w:rsidRPr="00F47A0A">
        <w:tab/>
        <w:t>in.close();</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r>
      <w:r w:rsidRPr="00F47A0A">
        <w:tab/>
        <w:t>if (out != null){</w:t>
      </w:r>
    </w:p>
    <w:p w:rsidR="002A4AD9" w:rsidRPr="00F47A0A" w:rsidRDefault="002A4AD9" w:rsidP="002A4AD9">
      <w:pPr>
        <w:pStyle w:val="ad"/>
        <w:ind w:left="240" w:hanging="240"/>
      </w:pPr>
      <w:r w:rsidRPr="00F47A0A">
        <w:tab/>
      </w:r>
      <w:r w:rsidRPr="00F47A0A">
        <w:tab/>
      </w:r>
      <w:r w:rsidRPr="00F47A0A">
        <w:tab/>
      </w:r>
      <w:r w:rsidRPr="00F47A0A">
        <w:tab/>
        <w:t>out.close();</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t>}</w:t>
      </w:r>
    </w:p>
    <w:p w:rsidR="002A4AD9" w:rsidRPr="00F47A0A" w:rsidRDefault="002A4AD9" w:rsidP="002A4AD9">
      <w:pPr>
        <w:pStyle w:val="ad"/>
        <w:ind w:left="240" w:hanging="240"/>
      </w:pPr>
      <w:r w:rsidRPr="00F47A0A">
        <w:tab/>
        <w:t>}</w:t>
      </w:r>
    </w:p>
    <w:p w:rsidR="002A4AD9" w:rsidRPr="00F47A0A" w:rsidRDefault="002A4AD9" w:rsidP="002A4AD9">
      <w:pPr>
        <w:pStyle w:val="ad"/>
        <w:ind w:left="240" w:hanging="240"/>
      </w:pPr>
      <w:r w:rsidRPr="00F47A0A">
        <w:t>}</w:t>
      </w:r>
    </w:p>
    <w:p w:rsidR="002A4AD9" w:rsidRDefault="002A4AD9" w:rsidP="002A4AD9">
      <w:pPr>
        <w:pStyle w:val="af0"/>
        <w:ind w:firstLine="240"/>
      </w:pPr>
      <w:r>
        <w:t>Now let's have a file </w:t>
      </w:r>
      <w:r>
        <w:rPr>
          <w:b/>
          <w:bCs/>
        </w:rPr>
        <w:t>input.txt</w:t>
      </w:r>
      <w:r>
        <w:t> with the following content −</w:t>
      </w:r>
      <w:r>
        <w:rPr>
          <w:rFonts w:hint="eastAsia"/>
        </w:rPr>
        <w:t xml:space="preserve"> </w:t>
      </w:r>
      <w:r>
        <w:t>This is test for copy file.</w:t>
      </w:r>
    </w:p>
    <w:p w:rsidR="002A4AD9" w:rsidRDefault="002A4AD9" w:rsidP="002A4AD9">
      <w:pPr>
        <w:pStyle w:val="af0"/>
        <w:ind w:firstLine="240"/>
      </w:pPr>
      <w:r>
        <w:t>As a next step, compile the above program and execute it, which will result in creating output.txt file with the same content as we have in input.txt. So let's put the above code in CopyFile.java file and do the following −</w:t>
      </w:r>
    </w:p>
    <w:p w:rsidR="002A4AD9" w:rsidRPr="00F47A0A" w:rsidRDefault="002A4AD9" w:rsidP="002A4AD9">
      <w:pPr>
        <w:pStyle w:val="ad"/>
        <w:ind w:left="240" w:hanging="240"/>
      </w:pPr>
      <w:r w:rsidRPr="00F47A0A">
        <w:t>$javac CopyFile.java</w:t>
      </w:r>
    </w:p>
    <w:p w:rsidR="002A4AD9" w:rsidRPr="00F47A0A" w:rsidRDefault="002A4AD9" w:rsidP="002A4AD9">
      <w:pPr>
        <w:pStyle w:val="ad"/>
        <w:ind w:left="240" w:hanging="240"/>
      </w:pPr>
      <w:r w:rsidRPr="00F47A0A">
        <w:t>$java CopyFile</w:t>
      </w:r>
    </w:p>
    <w:p w:rsidR="002A4AD9" w:rsidRDefault="002A4AD9" w:rsidP="002A4AD9">
      <w:pPr>
        <w:pStyle w:val="21"/>
        <w:spacing w:before="200" w:after="40"/>
      </w:pPr>
      <w:r>
        <w:t>Character Streams</w:t>
      </w:r>
    </w:p>
    <w:p w:rsidR="002A4AD9" w:rsidRDefault="002A4AD9" w:rsidP="002A4AD9">
      <w:pPr>
        <w:pStyle w:val="af0"/>
        <w:ind w:firstLine="240"/>
      </w:pPr>
      <w:r>
        <w:t>Java </w:t>
      </w:r>
      <w:r>
        <w:rPr>
          <w:b/>
          <w:bCs/>
        </w:rPr>
        <w:t>Byte</w:t>
      </w:r>
      <w:r>
        <w:t> streams are used to perform input and output of 8-bit bytes, whereas Java </w:t>
      </w:r>
      <w:r>
        <w:rPr>
          <w:b/>
          <w:bCs/>
        </w:rPr>
        <w:t>Character</w:t>
      </w:r>
      <w:r>
        <w:t> streams are used to perform input and output for 16-bit unicode. Though there are many classes related to character streams but the most frequently</w:t>
      </w:r>
      <w:r>
        <w:rPr>
          <w:rFonts w:hint="eastAsia"/>
        </w:rPr>
        <w:t xml:space="preserve"> </w:t>
      </w:r>
      <w:r>
        <w:t>used</w:t>
      </w:r>
      <w:r>
        <w:rPr>
          <w:rFonts w:hint="eastAsia"/>
        </w:rPr>
        <w:t xml:space="preserve"> </w:t>
      </w:r>
      <w:r>
        <w:t>classes are,</w:t>
      </w:r>
      <w:r>
        <w:rPr>
          <w:rFonts w:hint="eastAsia"/>
        </w:rPr>
        <w:t xml:space="preserve"> </w:t>
      </w:r>
      <w:r>
        <w:rPr>
          <w:b/>
          <w:bCs/>
        </w:rPr>
        <w:t>FileReader</w:t>
      </w:r>
      <w:r>
        <w:rPr>
          <w:rFonts w:hint="eastAsia"/>
        </w:rPr>
        <w:t xml:space="preserve"> </w:t>
      </w:r>
      <w:r>
        <w:t>and</w:t>
      </w:r>
      <w:r>
        <w:rPr>
          <w:rFonts w:hint="eastAsia"/>
        </w:rPr>
        <w:t xml:space="preserve"> </w:t>
      </w:r>
      <w:r>
        <w:rPr>
          <w:b/>
          <w:bCs/>
        </w:rPr>
        <w:t>FileWriter</w:t>
      </w:r>
      <w:r>
        <w:t>.</w:t>
      </w:r>
      <w:r>
        <w:rPr>
          <w:rFonts w:hint="eastAsia"/>
        </w:rPr>
        <w:t xml:space="preserve"> </w:t>
      </w:r>
      <w:r>
        <w:t>Though internally FileReader uses FileInputStream and FileWriter uses FileOutputStream but here the major difference is that FileReader reads two bytes at a time and FileWriter writes two bytes at a time.</w:t>
      </w:r>
    </w:p>
    <w:p w:rsidR="002A4AD9" w:rsidRDefault="002A4AD9" w:rsidP="002A4AD9">
      <w:pPr>
        <w:pStyle w:val="af0"/>
        <w:ind w:firstLine="240"/>
      </w:pPr>
      <w:r>
        <w:t>We can re-write the above example, which makes the use of these two classes to copy an input file (having unicode characters)into an output file −</w:t>
      </w:r>
    </w:p>
    <w:p w:rsidR="002A4AD9" w:rsidRDefault="002A4AD9" w:rsidP="002A4AD9">
      <w:pPr>
        <w:pStyle w:val="31"/>
        <w:spacing w:before="200"/>
      </w:pPr>
      <w:r>
        <w:t>Example</w:t>
      </w:r>
    </w:p>
    <w:p w:rsidR="002A4AD9" w:rsidRPr="00F47A0A" w:rsidRDefault="002A4AD9" w:rsidP="002A4AD9">
      <w:pPr>
        <w:pStyle w:val="ad"/>
        <w:ind w:left="240" w:hanging="240"/>
      </w:pPr>
      <w:r w:rsidRPr="00F47A0A">
        <w:t>import java.io.*;</w:t>
      </w:r>
    </w:p>
    <w:p w:rsidR="002A4AD9" w:rsidRPr="00F47A0A" w:rsidRDefault="002A4AD9" w:rsidP="002A4AD9">
      <w:pPr>
        <w:pStyle w:val="ad"/>
        <w:ind w:left="240" w:hanging="240"/>
      </w:pPr>
      <w:r w:rsidRPr="00F47A0A">
        <w:t>public class CopyFile{</w:t>
      </w:r>
    </w:p>
    <w:p w:rsidR="002A4AD9" w:rsidRPr="00F47A0A" w:rsidRDefault="002A4AD9" w:rsidP="002A4AD9">
      <w:pPr>
        <w:pStyle w:val="ad"/>
        <w:ind w:left="240" w:hanging="240"/>
      </w:pPr>
      <w:r w:rsidRPr="00F47A0A">
        <w:tab/>
        <w:t>public static void main(String args[]</w:t>
      </w:r>
      <w:r>
        <w:t>) throw</w:t>
      </w:r>
      <w:r w:rsidRPr="00F47A0A">
        <w:t>s IOException{</w:t>
      </w:r>
    </w:p>
    <w:p w:rsidR="002A4AD9" w:rsidRPr="00F47A0A" w:rsidRDefault="002A4AD9" w:rsidP="002A4AD9">
      <w:pPr>
        <w:pStyle w:val="ad"/>
        <w:ind w:left="240" w:hanging="240"/>
      </w:pPr>
      <w:r w:rsidRPr="00F47A0A">
        <w:tab/>
      </w:r>
      <w:r w:rsidRPr="00F47A0A">
        <w:tab/>
        <w:t>FileReader in = null;</w:t>
      </w:r>
    </w:p>
    <w:p w:rsidR="002A4AD9" w:rsidRPr="00F47A0A" w:rsidRDefault="002A4AD9" w:rsidP="002A4AD9">
      <w:pPr>
        <w:pStyle w:val="ad"/>
        <w:ind w:left="240" w:hanging="240"/>
      </w:pPr>
      <w:r w:rsidRPr="00F47A0A">
        <w:tab/>
      </w:r>
      <w:r w:rsidRPr="00F47A0A">
        <w:tab/>
        <w:t>FileWriter out = null;</w:t>
      </w:r>
    </w:p>
    <w:p w:rsidR="002A4AD9" w:rsidRPr="00F47A0A" w:rsidRDefault="002A4AD9" w:rsidP="002A4AD9">
      <w:pPr>
        <w:pStyle w:val="ad"/>
        <w:ind w:left="240" w:hanging="240"/>
      </w:pPr>
    </w:p>
    <w:p w:rsidR="002A4AD9" w:rsidRPr="00F47A0A" w:rsidRDefault="002A4AD9" w:rsidP="002A4AD9">
      <w:pPr>
        <w:pStyle w:val="ad"/>
        <w:ind w:left="240" w:hanging="240"/>
      </w:pPr>
      <w:r w:rsidRPr="00F47A0A">
        <w:lastRenderedPageBreak/>
        <w:tab/>
      </w:r>
      <w:r w:rsidRPr="00F47A0A">
        <w:tab/>
        <w:t>try{</w:t>
      </w:r>
    </w:p>
    <w:p w:rsidR="002A4AD9" w:rsidRPr="00F47A0A" w:rsidRDefault="002A4AD9" w:rsidP="002A4AD9">
      <w:pPr>
        <w:pStyle w:val="ad"/>
        <w:ind w:left="240" w:hanging="240"/>
      </w:pPr>
      <w:r w:rsidRPr="00F47A0A">
        <w:tab/>
      </w:r>
      <w:r w:rsidRPr="00F47A0A">
        <w:tab/>
      </w:r>
      <w:r w:rsidRPr="00F47A0A">
        <w:tab/>
        <w:t>in = new FileReader("input.txt");</w:t>
      </w:r>
    </w:p>
    <w:p w:rsidR="002A4AD9" w:rsidRPr="00F47A0A" w:rsidRDefault="002A4AD9" w:rsidP="002A4AD9">
      <w:pPr>
        <w:pStyle w:val="ad"/>
        <w:ind w:left="240" w:hanging="240"/>
      </w:pPr>
      <w:r w:rsidRPr="00F47A0A">
        <w:tab/>
      </w:r>
      <w:r w:rsidRPr="00F47A0A">
        <w:tab/>
      </w:r>
      <w:r w:rsidRPr="00F47A0A">
        <w:tab/>
        <w:t>out = new FileWriter("output.txt");</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r>
      <w:r w:rsidRPr="00F47A0A">
        <w:tab/>
      </w:r>
      <w:r w:rsidRPr="00F47A0A">
        <w:tab/>
        <w:t>int c;</w:t>
      </w:r>
    </w:p>
    <w:p w:rsidR="002A4AD9" w:rsidRPr="00F47A0A" w:rsidRDefault="002A4AD9" w:rsidP="002A4AD9">
      <w:pPr>
        <w:pStyle w:val="ad"/>
        <w:ind w:left="240" w:hanging="240"/>
      </w:pPr>
      <w:r w:rsidRPr="00F47A0A">
        <w:tab/>
      </w:r>
      <w:r w:rsidRPr="00F47A0A">
        <w:tab/>
      </w:r>
      <w:r w:rsidRPr="00F47A0A">
        <w:tab/>
        <w:t>while ((c = in.read())!= -1){</w:t>
      </w:r>
    </w:p>
    <w:p w:rsidR="002A4AD9" w:rsidRPr="00F47A0A" w:rsidRDefault="002A4AD9" w:rsidP="002A4AD9">
      <w:pPr>
        <w:pStyle w:val="ad"/>
        <w:ind w:left="240" w:hanging="240"/>
      </w:pPr>
      <w:r w:rsidRPr="00F47A0A">
        <w:tab/>
      </w:r>
      <w:r w:rsidRPr="00F47A0A">
        <w:tab/>
      </w:r>
      <w:r w:rsidRPr="00F47A0A">
        <w:tab/>
      </w:r>
      <w:r w:rsidRPr="00F47A0A">
        <w:tab/>
        <w:t>out.write(c);</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t>}finally{</w:t>
      </w:r>
    </w:p>
    <w:p w:rsidR="002A4AD9" w:rsidRPr="00F47A0A" w:rsidRDefault="002A4AD9" w:rsidP="002A4AD9">
      <w:pPr>
        <w:pStyle w:val="ad"/>
        <w:ind w:left="240" w:hanging="240"/>
      </w:pPr>
      <w:r w:rsidRPr="00F47A0A">
        <w:tab/>
      </w:r>
      <w:r w:rsidRPr="00F47A0A">
        <w:tab/>
      </w:r>
      <w:r w:rsidRPr="00F47A0A">
        <w:tab/>
        <w:t>if (in != null){</w:t>
      </w:r>
    </w:p>
    <w:p w:rsidR="002A4AD9" w:rsidRPr="00F47A0A" w:rsidRDefault="002A4AD9" w:rsidP="002A4AD9">
      <w:pPr>
        <w:pStyle w:val="ad"/>
        <w:ind w:left="240" w:hanging="240"/>
      </w:pPr>
      <w:r w:rsidRPr="00F47A0A">
        <w:tab/>
      </w:r>
      <w:r w:rsidRPr="00F47A0A">
        <w:tab/>
      </w:r>
      <w:r w:rsidRPr="00F47A0A">
        <w:tab/>
      </w:r>
      <w:r w:rsidRPr="00F47A0A">
        <w:tab/>
        <w:t>in.close();</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r>
      <w:r w:rsidRPr="00F47A0A">
        <w:tab/>
        <w:t>if (out != null){</w:t>
      </w:r>
    </w:p>
    <w:p w:rsidR="002A4AD9" w:rsidRPr="00F47A0A" w:rsidRDefault="002A4AD9" w:rsidP="002A4AD9">
      <w:pPr>
        <w:pStyle w:val="ad"/>
        <w:ind w:left="240" w:hanging="240"/>
      </w:pPr>
      <w:r w:rsidRPr="00F47A0A">
        <w:tab/>
      </w:r>
      <w:r w:rsidRPr="00F47A0A">
        <w:tab/>
      </w:r>
      <w:r w:rsidRPr="00F47A0A">
        <w:tab/>
      </w:r>
      <w:r w:rsidRPr="00F47A0A">
        <w:tab/>
        <w:t>out.close();</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t>}</w:t>
      </w:r>
    </w:p>
    <w:p w:rsidR="002A4AD9" w:rsidRPr="00F47A0A" w:rsidRDefault="002A4AD9" w:rsidP="002A4AD9">
      <w:pPr>
        <w:pStyle w:val="ad"/>
        <w:ind w:left="240" w:hanging="240"/>
      </w:pPr>
      <w:r w:rsidRPr="00F47A0A">
        <w:tab/>
        <w:t>}</w:t>
      </w:r>
    </w:p>
    <w:p w:rsidR="002A4AD9" w:rsidRPr="00F47A0A" w:rsidRDefault="002A4AD9" w:rsidP="002A4AD9">
      <w:pPr>
        <w:pStyle w:val="ad"/>
        <w:ind w:left="240" w:hanging="240"/>
      </w:pPr>
      <w:r w:rsidRPr="00F47A0A">
        <w:t>}</w:t>
      </w:r>
    </w:p>
    <w:p w:rsidR="002A4AD9" w:rsidRDefault="002A4AD9" w:rsidP="002A4AD9">
      <w:pPr>
        <w:pStyle w:val="af0"/>
        <w:ind w:firstLine="240"/>
      </w:pPr>
      <w:r>
        <w:t>Now let's have a file </w:t>
      </w:r>
      <w:r>
        <w:rPr>
          <w:b/>
          <w:bCs/>
        </w:rPr>
        <w:t>input.txt</w:t>
      </w:r>
      <w:r>
        <w:t> with the following content −</w:t>
      </w:r>
      <w:r>
        <w:rPr>
          <w:rFonts w:hint="eastAsia"/>
        </w:rPr>
        <w:t xml:space="preserve"> </w:t>
      </w:r>
      <w:r>
        <w:t>This is test for copy file.</w:t>
      </w:r>
    </w:p>
    <w:p w:rsidR="002A4AD9" w:rsidRDefault="002A4AD9" w:rsidP="002A4AD9">
      <w:pPr>
        <w:pStyle w:val="af0"/>
        <w:ind w:firstLine="240"/>
      </w:pPr>
      <w:r>
        <w:t>As a next step, compile the above program and execute it, which will result in creating output.txt file with the same content as we have in input.txt. So let's put the above code in CopyFile.java file and do the following −</w:t>
      </w:r>
    </w:p>
    <w:p w:rsidR="002A4AD9" w:rsidRPr="00F47A0A" w:rsidRDefault="002A4AD9" w:rsidP="002A4AD9">
      <w:pPr>
        <w:pStyle w:val="ad"/>
        <w:ind w:left="240" w:hanging="240"/>
      </w:pPr>
      <w:r w:rsidRPr="00F47A0A">
        <w:t>$javac CopyFile.java</w:t>
      </w:r>
    </w:p>
    <w:p w:rsidR="002A4AD9" w:rsidRPr="00F47A0A" w:rsidRDefault="002A4AD9" w:rsidP="002A4AD9">
      <w:pPr>
        <w:pStyle w:val="ad"/>
        <w:ind w:left="240" w:hanging="240"/>
      </w:pPr>
      <w:r w:rsidRPr="00F47A0A">
        <w:t>$java CopyFile</w:t>
      </w:r>
    </w:p>
    <w:p w:rsidR="002A4AD9" w:rsidRPr="00F47A0A" w:rsidRDefault="002A4AD9" w:rsidP="002A4AD9">
      <w:pPr>
        <w:pStyle w:val="ad"/>
        <w:ind w:left="240" w:hanging="240"/>
      </w:pPr>
      <w:r w:rsidRPr="00F47A0A">
        <w:t>Standard Streams</w:t>
      </w:r>
    </w:p>
    <w:p w:rsidR="002A4AD9" w:rsidRDefault="002A4AD9" w:rsidP="002A4AD9">
      <w:pPr>
        <w:pStyle w:val="af0"/>
        <w:ind w:firstLine="240"/>
      </w:pPr>
      <w:r>
        <w:t>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following three standard streams −</w:t>
      </w:r>
    </w:p>
    <w:p w:rsidR="002A4AD9" w:rsidRDefault="002A4AD9" w:rsidP="002A4AD9">
      <w:pPr>
        <w:pStyle w:val="af0"/>
        <w:ind w:firstLine="240"/>
      </w:pPr>
      <w:r>
        <w:rPr>
          <w:b/>
          <w:bCs/>
        </w:rPr>
        <w:t>Standard Input</w:t>
      </w:r>
      <w:r>
        <w:t> − This is used to feed the data to user's program and usually a keyboard is used as standard input stream and represented as </w:t>
      </w:r>
      <w:r>
        <w:rPr>
          <w:b/>
          <w:bCs/>
        </w:rPr>
        <w:t>System.in</w:t>
      </w:r>
      <w:r>
        <w:t>.</w:t>
      </w:r>
    </w:p>
    <w:p w:rsidR="002A4AD9" w:rsidRDefault="002A4AD9" w:rsidP="002A4AD9">
      <w:pPr>
        <w:pStyle w:val="af0"/>
        <w:ind w:firstLine="240"/>
      </w:pPr>
      <w:r>
        <w:rPr>
          <w:b/>
          <w:bCs/>
        </w:rPr>
        <w:t>Standard Output</w:t>
      </w:r>
      <w:r>
        <w:t> − This is used to output the data produced by the user's program and usually a computer screen is used for standard output stream and represented as </w:t>
      </w:r>
      <w:r>
        <w:rPr>
          <w:b/>
          <w:bCs/>
        </w:rPr>
        <w:t>System.out</w:t>
      </w:r>
      <w:r>
        <w:t>.</w:t>
      </w:r>
    </w:p>
    <w:p w:rsidR="002A4AD9" w:rsidRDefault="002A4AD9" w:rsidP="002A4AD9">
      <w:pPr>
        <w:pStyle w:val="af0"/>
        <w:ind w:firstLine="240"/>
      </w:pPr>
      <w:r>
        <w:rPr>
          <w:b/>
          <w:bCs/>
        </w:rPr>
        <w:t>Standard Error</w:t>
      </w:r>
      <w:r>
        <w:t xml:space="preserve"> − This is used to output the error data produced by the user's program and usually a </w:t>
      </w:r>
      <w:r>
        <w:lastRenderedPageBreak/>
        <w:t>computer screen is used for standard error stream and represented as </w:t>
      </w:r>
      <w:r>
        <w:rPr>
          <w:b/>
          <w:bCs/>
        </w:rPr>
        <w:t>System.err</w:t>
      </w:r>
      <w:r>
        <w:t>.</w:t>
      </w:r>
    </w:p>
    <w:p w:rsidR="002A4AD9" w:rsidRDefault="002A4AD9" w:rsidP="002A4AD9">
      <w:pPr>
        <w:pStyle w:val="af0"/>
        <w:ind w:firstLine="240"/>
      </w:pPr>
      <w:r>
        <w:t>Following is a simple program, which creates </w:t>
      </w:r>
      <w:r>
        <w:rPr>
          <w:b/>
          <w:bCs/>
        </w:rPr>
        <w:t>InputStreamReader</w:t>
      </w:r>
      <w:r>
        <w:t> to read standard input stream until the user types a "q" −</w:t>
      </w:r>
    </w:p>
    <w:p w:rsidR="002A4AD9" w:rsidRDefault="002A4AD9" w:rsidP="002A4AD9">
      <w:pPr>
        <w:pStyle w:val="31"/>
        <w:spacing w:before="200"/>
      </w:pPr>
      <w:r>
        <w:t>Example</w:t>
      </w:r>
    </w:p>
    <w:p w:rsidR="002A4AD9" w:rsidRPr="00F47A0A" w:rsidRDefault="002A4AD9" w:rsidP="002A4AD9">
      <w:pPr>
        <w:pStyle w:val="ad"/>
        <w:ind w:left="240" w:hanging="240"/>
      </w:pPr>
      <w:r w:rsidRPr="00F47A0A">
        <w:t>import java.io.*;</w:t>
      </w:r>
    </w:p>
    <w:p w:rsidR="002A4AD9" w:rsidRPr="00F47A0A" w:rsidRDefault="002A4AD9" w:rsidP="002A4AD9">
      <w:pPr>
        <w:pStyle w:val="ad"/>
        <w:ind w:left="240" w:hanging="240"/>
      </w:pPr>
      <w:r w:rsidRPr="00F47A0A">
        <w:t>public class ReadConsole{</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t>public static void main(String args[]</w:t>
      </w:r>
      <w:r>
        <w:t>) throw</w:t>
      </w:r>
      <w:r w:rsidRPr="00F47A0A">
        <w:t>s IOException{</w:t>
      </w:r>
    </w:p>
    <w:p w:rsidR="002A4AD9" w:rsidRPr="00F47A0A" w:rsidRDefault="002A4AD9" w:rsidP="002A4AD9">
      <w:pPr>
        <w:pStyle w:val="ad"/>
        <w:ind w:left="240" w:hanging="240"/>
      </w:pPr>
      <w:r w:rsidRPr="00F47A0A">
        <w:tab/>
      </w:r>
      <w:r w:rsidRPr="00F47A0A">
        <w:tab/>
      </w:r>
      <w:r w:rsidRPr="00F47A0A">
        <w:tab/>
        <w:t>InputStreamReader cin = null;</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r>
      <w:r w:rsidRPr="00F47A0A">
        <w:tab/>
      </w:r>
      <w:r w:rsidRPr="00F47A0A">
        <w:tab/>
        <w:t>try{</w:t>
      </w:r>
    </w:p>
    <w:p w:rsidR="002A4AD9" w:rsidRPr="00F47A0A" w:rsidRDefault="002A4AD9" w:rsidP="002A4AD9">
      <w:pPr>
        <w:pStyle w:val="ad"/>
        <w:ind w:left="240" w:hanging="240"/>
      </w:pPr>
      <w:r w:rsidRPr="00F47A0A">
        <w:tab/>
      </w:r>
      <w:r w:rsidRPr="00F47A0A">
        <w:tab/>
      </w:r>
      <w:r w:rsidRPr="00F47A0A">
        <w:tab/>
      </w:r>
      <w:r w:rsidRPr="00F47A0A">
        <w:tab/>
        <w:t>cin = new InputStreamReader(System.in);</w:t>
      </w:r>
    </w:p>
    <w:p w:rsidR="002A4AD9" w:rsidRPr="00F47A0A" w:rsidRDefault="002A4AD9" w:rsidP="002A4AD9">
      <w:pPr>
        <w:pStyle w:val="ad"/>
        <w:ind w:left="240" w:hanging="240"/>
      </w:pPr>
      <w:r w:rsidRPr="00F47A0A">
        <w:tab/>
      </w:r>
      <w:r w:rsidRPr="00F47A0A">
        <w:tab/>
      </w:r>
      <w:r w:rsidRPr="00F47A0A">
        <w:tab/>
      </w:r>
      <w:r w:rsidRPr="00F47A0A">
        <w:tab/>
        <w:t>System.out.println("Enter characters, 'q' to quit.");</w:t>
      </w:r>
    </w:p>
    <w:p w:rsidR="002A4AD9" w:rsidRPr="00F47A0A" w:rsidRDefault="002A4AD9" w:rsidP="002A4AD9">
      <w:pPr>
        <w:pStyle w:val="ad"/>
        <w:ind w:left="240" w:hanging="240"/>
      </w:pPr>
      <w:r w:rsidRPr="00F47A0A">
        <w:tab/>
      </w:r>
      <w:r w:rsidRPr="00F47A0A">
        <w:tab/>
      </w:r>
      <w:r w:rsidRPr="00F47A0A">
        <w:tab/>
      </w:r>
      <w:r w:rsidRPr="00F47A0A">
        <w:tab/>
        <w:t>char c;</w:t>
      </w:r>
    </w:p>
    <w:p w:rsidR="002A4AD9" w:rsidRPr="00F47A0A" w:rsidRDefault="002A4AD9" w:rsidP="002A4AD9">
      <w:pPr>
        <w:pStyle w:val="ad"/>
        <w:ind w:left="240" w:hanging="240"/>
      </w:pPr>
      <w:r w:rsidRPr="00F47A0A">
        <w:tab/>
      </w:r>
      <w:r w:rsidRPr="00F47A0A">
        <w:tab/>
      </w:r>
      <w:r w:rsidRPr="00F47A0A">
        <w:tab/>
      </w:r>
      <w:r w:rsidRPr="00F47A0A">
        <w:tab/>
        <w:t>do{</w:t>
      </w:r>
    </w:p>
    <w:p w:rsidR="002A4AD9" w:rsidRPr="00F47A0A" w:rsidRDefault="002A4AD9" w:rsidP="002A4AD9">
      <w:pPr>
        <w:pStyle w:val="ad"/>
        <w:ind w:left="240" w:hanging="240"/>
      </w:pPr>
      <w:r w:rsidRPr="00F47A0A">
        <w:tab/>
      </w:r>
      <w:r w:rsidRPr="00F47A0A">
        <w:tab/>
      </w:r>
      <w:r w:rsidRPr="00F47A0A">
        <w:tab/>
      </w:r>
      <w:r w:rsidRPr="00F47A0A">
        <w:tab/>
      </w:r>
      <w:r w:rsidRPr="00F47A0A">
        <w:tab/>
      </w:r>
      <w:r w:rsidRPr="00F47A0A">
        <w:tab/>
        <w:t>c = (char)cin.read();</w:t>
      </w:r>
    </w:p>
    <w:p w:rsidR="002A4AD9" w:rsidRPr="00F47A0A" w:rsidRDefault="002A4AD9" w:rsidP="002A4AD9">
      <w:pPr>
        <w:pStyle w:val="ad"/>
        <w:ind w:left="240" w:hanging="240"/>
      </w:pPr>
      <w:r w:rsidRPr="00F47A0A">
        <w:tab/>
      </w:r>
      <w:r w:rsidRPr="00F47A0A">
        <w:tab/>
      </w:r>
      <w:r w:rsidRPr="00F47A0A">
        <w:tab/>
      </w:r>
      <w:r w:rsidRPr="00F47A0A">
        <w:tab/>
      </w:r>
      <w:r w:rsidRPr="00F47A0A">
        <w:tab/>
      </w:r>
      <w:r w:rsidRPr="00F47A0A">
        <w:tab/>
        <w:t>System.out.print(c);</w:t>
      </w:r>
    </w:p>
    <w:p w:rsidR="002A4AD9" w:rsidRPr="00F47A0A" w:rsidRDefault="002A4AD9" w:rsidP="002A4AD9">
      <w:pPr>
        <w:pStyle w:val="ad"/>
        <w:ind w:left="240" w:hanging="240"/>
      </w:pPr>
      <w:r w:rsidRPr="00F47A0A">
        <w:tab/>
      </w:r>
      <w:r w:rsidRPr="00F47A0A">
        <w:tab/>
      </w:r>
      <w:r w:rsidRPr="00F47A0A">
        <w:tab/>
      </w:r>
      <w:r w:rsidRPr="00F47A0A">
        <w:tab/>
        <w:t>} while(c != 'q');</w:t>
      </w:r>
    </w:p>
    <w:p w:rsidR="002A4AD9" w:rsidRPr="00F47A0A" w:rsidRDefault="002A4AD9" w:rsidP="002A4AD9">
      <w:pPr>
        <w:pStyle w:val="ad"/>
        <w:ind w:left="240" w:hanging="240"/>
      </w:pPr>
      <w:r w:rsidRPr="00F47A0A">
        <w:tab/>
      </w:r>
      <w:r w:rsidRPr="00F47A0A">
        <w:tab/>
      </w:r>
      <w:r w:rsidRPr="00F47A0A">
        <w:tab/>
        <w:t>}finally{</w:t>
      </w:r>
    </w:p>
    <w:p w:rsidR="002A4AD9" w:rsidRPr="00F47A0A" w:rsidRDefault="002A4AD9" w:rsidP="002A4AD9">
      <w:pPr>
        <w:pStyle w:val="ad"/>
        <w:ind w:left="240" w:hanging="240"/>
      </w:pPr>
      <w:r w:rsidRPr="00F47A0A">
        <w:tab/>
      </w:r>
      <w:r w:rsidRPr="00F47A0A">
        <w:tab/>
      </w:r>
      <w:r w:rsidRPr="00F47A0A">
        <w:tab/>
      </w:r>
      <w:r w:rsidRPr="00F47A0A">
        <w:tab/>
        <w:t>if (cin != null){</w:t>
      </w:r>
    </w:p>
    <w:p w:rsidR="002A4AD9" w:rsidRPr="00F47A0A" w:rsidRDefault="002A4AD9" w:rsidP="002A4AD9">
      <w:pPr>
        <w:pStyle w:val="ad"/>
        <w:ind w:left="240" w:hanging="240"/>
      </w:pPr>
      <w:r w:rsidRPr="00F47A0A">
        <w:tab/>
      </w:r>
      <w:r w:rsidRPr="00F47A0A">
        <w:tab/>
      </w:r>
      <w:r w:rsidRPr="00F47A0A">
        <w:tab/>
      </w:r>
      <w:r w:rsidRPr="00F47A0A">
        <w:tab/>
      </w:r>
      <w:r w:rsidRPr="00F47A0A">
        <w:tab/>
      </w:r>
      <w:r w:rsidRPr="00F47A0A">
        <w:tab/>
        <w:t>cin.close();</w:t>
      </w:r>
    </w:p>
    <w:p w:rsidR="002A4AD9" w:rsidRPr="00F47A0A" w:rsidRDefault="002A4AD9" w:rsidP="002A4AD9">
      <w:pPr>
        <w:pStyle w:val="ad"/>
        <w:ind w:left="240" w:hanging="240"/>
      </w:pPr>
      <w:r w:rsidRPr="00F47A0A">
        <w:tab/>
      </w:r>
      <w:r w:rsidRPr="00F47A0A">
        <w:tab/>
      </w:r>
      <w:r w:rsidRPr="00F47A0A">
        <w:tab/>
      </w:r>
      <w:r w:rsidRPr="00F47A0A">
        <w:tab/>
        <w:t>}</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t>}</w:t>
      </w:r>
    </w:p>
    <w:p w:rsidR="002A4AD9" w:rsidRPr="00F47A0A" w:rsidRDefault="002A4AD9" w:rsidP="002A4AD9">
      <w:pPr>
        <w:pStyle w:val="ad"/>
        <w:ind w:left="240" w:hanging="240"/>
      </w:pPr>
      <w:r w:rsidRPr="00F47A0A">
        <w:t>}</w:t>
      </w:r>
    </w:p>
    <w:p w:rsidR="002A4AD9" w:rsidRDefault="002A4AD9" w:rsidP="002A4AD9">
      <w:pPr>
        <w:pStyle w:val="af0"/>
        <w:ind w:firstLine="240"/>
      </w:pPr>
      <w:r>
        <w:t>Let's keep the above code in ReadConsole.java file and try to compile and execute it as shown in the following program. This program continues to read and output the same character until we press 'q' −</w:t>
      </w:r>
    </w:p>
    <w:p w:rsidR="002A4AD9" w:rsidRDefault="002A4AD9" w:rsidP="002A4AD9">
      <w:pPr>
        <w:pStyle w:val="ad"/>
        <w:ind w:left="240" w:hanging="240"/>
      </w:pPr>
      <w:r>
        <w:t>$javac ReadConsole.java</w:t>
      </w:r>
    </w:p>
    <w:p w:rsidR="002A4AD9" w:rsidRDefault="002A4AD9" w:rsidP="002A4AD9">
      <w:pPr>
        <w:pStyle w:val="ad"/>
        <w:ind w:left="240" w:hanging="240"/>
      </w:pPr>
      <w:r>
        <w:t>$java ReadConsole</w:t>
      </w:r>
    </w:p>
    <w:p w:rsidR="002A4AD9" w:rsidRDefault="002A4AD9" w:rsidP="002A4AD9">
      <w:pPr>
        <w:pStyle w:val="af0"/>
        <w:ind w:firstLine="240"/>
      </w:pPr>
      <w:r>
        <w:t>Enter characters, 'q' to quit.</w:t>
      </w:r>
    </w:p>
    <w:p w:rsidR="002A4AD9" w:rsidRDefault="002A4AD9" w:rsidP="002A4AD9">
      <w:pPr>
        <w:pStyle w:val="af0"/>
        <w:ind w:firstLine="240"/>
      </w:pPr>
      <w:r>
        <w:t>1</w:t>
      </w:r>
    </w:p>
    <w:p w:rsidR="002A4AD9" w:rsidRDefault="002A4AD9" w:rsidP="002A4AD9">
      <w:pPr>
        <w:pStyle w:val="af0"/>
        <w:ind w:firstLine="240"/>
      </w:pPr>
      <w:r>
        <w:t>1</w:t>
      </w:r>
    </w:p>
    <w:p w:rsidR="002A4AD9" w:rsidRDefault="002A4AD9" w:rsidP="002A4AD9">
      <w:pPr>
        <w:pStyle w:val="af0"/>
        <w:ind w:firstLine="240"/>
      </w:pPr>
      <w:r>
        <w:t>e</w:t>
      </w:r>
    </w:p>
    <w:p w:rsidR="002A4AD9" w:rsidRDefault="002A4AD9" w:rsidP="002A4AD9">
      <w:pPr>
        <w:pStyle w:val="af0"/>
        <w:ind w:firstLine="240"/>
      </w:pPr>
      <w:r>
        <w:t>e</w:t>
      </w:r>
    </w:p>
    <w:p w:rsidR="002A4AD9" w:rsidRDefault="002A4AD9" w:rsidP="002A4AD9">
      <w:pPr>
        <w:pStyle w:val="af0"/>
        <w:ind w:firstLine="240"/>
      </w:pPr>
      <w:r>
        <w:t>q</w:t>
      </w:r>
    </w:p>
    <w:p w:rsidR="002A4AD9" w:rsidRDefault="002A4AD9" w:rsidP="002A4AD9">
      <w:pPr>
        <w:pStyle w:val="af0"/>
        <w:ind w:firstLine="240"/>
      </w:pPr>
      <w:r>
        <w:t>q</w:t>
      </w:r>
    </w:p>
    <w:p w:rsidR="002A4AD9" w:rsidRDefault="002A4AD9" w:rsidP="002A4AD9">
      <w:pPr>
        <w:pStyle w:val="21"/>
        <w:spacing w:before="200" w:after="40"/>
      </w:pPr>
      <w:r>
        <w:t>Reading and Writing Files</w:t>
      </w:r>
    </w:p>
    <w:p w:rsidR="002A4AD9" w:rsidRDefault="002A4AD9" w:rsidP="002A4AD9">
      <w:pPr>
        <w:pStyle w:val="af0"/>
        <w:ind w:firstLine="240"/>
      </w:pPr>
      <w:r>
        <w:t>As described earlier, a stream can be defined as a sequence of data. The </w:t>
      </w:r>
      <w:r>
        <w:rPr>
          <w:b/>
          <w:bCs/>
        </w:rPr>
        <w:t>InputStream</w:t>
      </w:r>
      <w:r>
        <w:t> is used to read data from a source and the </w:t>
      </w:r>
      <w:r>
        <w:rPr>
          <w:b/>
          <w:bCs/>
        </w:rPr>
        <w:t>OutputStream</w:t>
      </w:r>
      <w:r>
        <w:t> is used for writing data to a destination.</w:t>
      </w:r>
    </w:p>
    <w:p w:rsidR="002A4AD9" w:rsidRDefault="002A4AD9" w:rsidP="002A4AD9">
      <w:pPr>
        <w:pStyle w:val="af0"/>
        <w:ind w:firstLine="240"/>
      </w:pPr>
      <w:r>
        <w:lastRenderedPageBreak/>
        <w:t>Here is a hierarchy of classes to deal with Input and Output streams.</w:t>
      </w:r>
    </w:p>
    <w:p w:rsidR="002A4AD9" w:rsidRDefault="002A4AD9" w:rsidP="002A4AD9">
      <w:pPr>
        <w:pStyle w:val="ac"/>
        <w:spacing w:before="200"/>
      </w:pPr>
      <w:r w:rsidRPr="00D45DF4">
        <w:rPr>
          <w:noProof/>
        </w:rPr>
        <w:drawing>
          <wp:inline distT="0" distB="0" distL="0" distR="0">
            <wp:extent cx="3107266" cy="2071511"/>
            <wp:effectExtent l="0" t="0" r="0" b="5080"/>
            <wp:docPr id="12" name="圖片 5"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descr="Files I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16456" cy="2077637"/>
                    </a:xfrm>
                    <a:prstGeom prst="rect">
                      <a:avLst/>
                    </a:prstGeom>
                    <a:noFill/>
                    <a:ln>
                      <a:noFill/>
                    </a:ln>
                  </pic:spPr>
                </pic:pic>
              </a:graphicData>
            </a:graphic>
          </wp:inline>
        </w:drawing>
      </w:r>
    </w:p>
    <w:p w:rsidR="002A4AD9" w:rsidRDefault="002A4AD9" w:rsidP="002A4AD9">
      <w:pPr>
        <w:pStyle w:val="af0"/>
        <w:ind w:firstLine="240"/>
      </w:pPr>
      <w:r>
        <w:t>The two important streams are</w:t>
      </w:r>
      <w:r>
        <w:rPr>
          <w:rFonts w:hint="eastAsia"/>
        </w:rPr>
        <w:t xml:space="preserve"> </w:t>
      </w:r>
      <w:r>
        <w:rPr>
          <w:b/>
          <w:bCs/>
        </w:rPr>
        <w:t>FileInputStream</w:t>
      </w:r>
      <w:r>
        <w:rPr>
          <w:rFonts w:hint="eastAsia"/>
        </w:rPr>
        <w:t xml:space="preserve"> </w:t>
      </w:r>
      <w:r>
        <w:t>and</w:t>
      </w:r>
      <w:r>
        <w:rPr>
          <w:rFonts w:hint="eastAsia"/>
        </w:rPr>
        <w:t xml:space="preserve"> </w:t>
      </w:r>
      <w:r>
        <w:rPr>
          <w:b/>
          <w:bCs/>
        </w:rPr>
        <w:t>FileOutputStream</w:t>
      </w:r>
      <w:r>
        <w:t>,</w:t>
      </w:r>
      <w:r>
        <w:rPr>
          <w:rFonts w:hint="eastAsia"/>
        </w:rPr>
        <w:t xml:space="preserve"> </w:t>
      </w:r>
      <w:r>
        <w:t>which would be discussed in this tutorial.</w:t>
      </w:r>
    </w:p>
    <w:p w:rsidR="002A4AD9" w:rsidRDefault="002A4AD9" w:rsidP="002A4AD9">
      <w:pPr>
        <w:pStyle w:val="21"/>
        <w:spacing w:before="200" w:after="40"/>
      </w:pPr>
      <w:r>
        <w:t>FileInputStream</w:t>
      </w:r>
    </w:p>
    <w:p w:rsidR="002A4AD9" w:rsidRDefault="002A4AD9" w:rsidP="002A4AD9">
      <w:pPr>
        <w:pStyle w:val="af0"/>
        <w:ind w:firstLine="240"/>
      </w:pPr>
      <w:r>
        <w:t>This stream is used for reading data from the files. Objects can be created using the keyword </w:t>
      </w:r>
      <w:r>
        <w:rPr>
          <w:b/>
          <w:bCs/>
        </w:rPr>
        <w:t>new</w:t>
      </w:r>
      <w:r>
        <w:t> and there are several types of constructors available.</w:t>
      </w:r>
    </w:p>
    <w:p w:rsidR="002A4AD9" w:rsidRDefault="002A4AD9" w:rsidP="002A4AD9">
      <w:pPr>
        <w:pStyle w:val="af0"/>
        <w:ind w:firstLine="240"/>
      </w:pPr>
      <w:r>
        <w:t>Following constructor takes a file name as a string to create an input stream object to read the file −</w:t>
      </w:r>
    </w:p>
    <w:p w:rsidR="002A4AD9" w:rsidRPr="00F47A0A" w:rsidRDefault="002A4AD9" w:rsidP="002A4AD9">
      <w:pPr>
        <w:pStyle w:val="ad"/>
        <w:ind w:left="240" w:hanging="240"/>
      </w:pPr>
      <w:r w:rsidRPr="00F47A0A">
        <w:t>InputStream f = new FileInputStream("C:/java/hello");</w:t>
      </w:r>
    </w:p>
    <w:p w:rsidR="002A4AD9" w:rsidRDefault="002A4AD9" w:rsidP="002A4AD9">
      <w:pPr>
        <w:pStyle w:val="af0"/>
        <w:ind w:firstLine="240"/>
      </w:pPr>
      <w:r>
        <w:t>Following constructor takes a file object to create an input stream object to read the file. First we create a file object using File()method as follows −</w:t>
      </w:r>
    </w:p>
    <w:p w:rsidR="002A4AD9" w:rsidRDefault="002A4AD9" w:rsidP="002A4AD9">
      <w:pPr>
        <w:pStyle w:val="ad"/>
        <w:ind w:left="240" w:hanging="240"/>
      </w:pPr>
      <w:r>
        <w:t>File f = new File("C:/java/hello");</w:t>
      </w:r>
    </w:p>
    <w:p w:rsidR="002A4AD9" w:rsidRDefault="002A4AD9" w:rsidP="002A4AD9">
      <w:pPr>
        <w:pStyle w:val="ad"/>
        <w:ind w:left="240" w:hanging="240"/>
      </w:pPr>
      <w:r>
        <w:t>InputStream f = new FileInputStream(f);</w:t>
      </w:r>
    </w:p>
    <w:p w:rsidR="002A4AD9" w:rsidRDefault="002A4AD9" w:rsidP="002A4AD9">
      <w:pPr>
        <w:pStyle w:val="af0"/>
        <w:ind w:firstLine="240"/>
      </w:pPr>
      <w:r>
        <w:t>Once you have </w:t>
      </w:r>
      <w:r>
        <w:rPr>
          <w:i/>
          <w:iCs/>
        </w:rPr>
        <w:t>InputStream</w:t>
      </w:r>
      <w:r>
        <w:t> object in hand, then there is a list of helper methods which can be used to read to stream or to do other operations on the stream.</w:t>
      </w:r>
    </w:p>
    <w:tbl>
      <w:tblPr>
        <w:tblW w:w="5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1"/>
        <w:gridCol w:w="4587"/>
      </w:tblGrid>
      <w:tr w:rsidR="002A4AD9" w:rsidRPr="00154AD3" w:rsidTr="00E1088A">
        <w:trPr>
          <w:jc w:val="center"/>
        </w:trPr>
        <w:tc>
          <w:tcPr>
            <w:tcW w:w="421" w:type="dxa"/>
            <w:shd w:val="clear" w:color="auto" w:fill="EEEEEE"/>
            <w:tcMar>
              <w:top w:w="0" w:type="dxa"/>
              <w:left w:w="0" w:type="dxa"/>
              <w:bottom w:w="0" w:type="dxa"/>
              <w:right w:w="0" w:type="dxa"/>
            </w:tcMar>
            <w:hideMark/>
          </w:tcPr>
          <w:p w:rsidR="002A4AD9" w:rsidRPr="00154AD3" w:rsidRDefault="002A4AD9" w:rsidP="00E1088A">
            <w:pPr>
              <w:pStyle w:val="af2"/>
              <w:ind w:firstLineChars="0" w:firstLine="0"/>
            </w:pPr>
            <w:r w:rsidRPr="00154AD3">
              <w:t>Sr.No.</w:t>
            </w:r>
          </w:p>
        </w:tc>
        <w:tc>
          <w:tcPr>
            <w:tcW w:w="4587" w:type="dxa"/>
            <w:shd w:val="clear" w:color="auto" w:fill="EEEEEE"/>
            <w:tcMar>
              <w:top w:w="0" w:type="dxa"/>
              <w:left w:w="0" w:type="dxa"/>
              <w:bottom w:w="0" w:type="dxa"/>
              <w:right w:w="0" w:type="dxa"/>
            </w:tcMar>
            <w:hideMark/>
          </w:tcPr>
          <w:p w:rsidR="002A4AD9" w:rsidRPr="00154AD3" w:rsidRDefault="002A4AD9" w:rsidP="00E1088A">
            <w:pPr>
              <w:pStyle w:val="af2"/>
              <w:ind w:firstLineChars="0" w:firstLine="0"/>
            </w:pPr>
            <w:r w:rsidRPr="00154AD3">
              <w:t>Method &amp; Description</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1</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void close() throws IOException{}</w:t>
            </w:r>
          </w:p>
          <w:p w:rsidR="002A4AD9" w:rsidRPr="00154AD3" w:rsidRDefault="002A4AD9" w:rsidP="00E1088A">
            <w:pPr>
              <w:pStyle w:val="af2"/>
              <w:ind w:firstLineChars="0" w:firstLine="0"/>
              <w:jc w:val="left"/>
            </w:pPr>
            <w:r w:rsidRPr="00154AD3">
              <w:t>This method closes the file output stream. Releases any system resources associated with the file. Throws an IOException.</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2</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protected void finalize() throws IOException{}</w:t>
            </w:r>
          </w:p>
          <w:p w:rsidR="002A4AD9" w:rsidRPr="00154AD3" w:rsidRDefault="002A4AD9" w:rsidP="00E1088A">
            <w:pPr>
              <w:pStyle w:val="af2"/>
              <w:ind w:firstLineChars="0" w:firstLine="0"/>
              <w:jc w:val="left"/>
            </w:pPr>
            <w:r w:rsidRPr="00154AD3">
              <w:t>This method cleans up the connection to the file. Ensures that the close method of this file output stream is called when there are no more references to this stream. Throws an IOException.</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lastRenderedPageBreak/>
              <w:t>3</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int read(int r) throws IOException{}</w:t>
            </w:r>
          </w:p>
          <w:p w:rsidR="002A4AD9" w:rsidRPr="00154AD3" w:rsidRDefault="002A4AD9" w:rsidP="00E1088A">
            <w:pPr>
              <w:pStyle w:val="af2"/>
              <w:ind w:firstLineChars="0" w:firstLine="0"/>
              <w:jc w:val="left"/>
            </w:pPr>
            <w:r w:rsidRPr="00154AD3">
              <w:t>This method reads the specified byte of data from the InputStream. Returns an int. Returns the next byte of data and -1 will be returned if it's the end of the file.</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4</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int read(byte[] r) throws IOException{}</w:t>
            </w:r>
          </w:p>
          <w:p w:rsidR="002A4AD9" w:rsidRPr="00154AD3" w:rsidRDefault="002A4AD9" w:rsidP="00E1088A">
            <w:pPr>
              <w:pStyle w:val="af2"/>
              <w:ind w:firstLineChars="0" w:firstLine="0"/>
              <w:jc w:val="left"/>
            </w:pPr>
            <w:r w:rsidRPr="00154AD3">
              <w:t>This method reads r.length bytes from the input stream into an array. Returns the total number of bytes read. If it is the end of the file, -1 will be returned.</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5</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int available() throws IOException{}</w:t>
            </w:r>
          </w:p>
          <w:p w:rsidR="002A4AD9" w:rsidRPr="00154AD3" w:rsidRDefault="002A4AD9" w:rsidP="00E1088A">
            <w:pPr>
              <w:pStyle w:val="af2"/>
              <w:ind w:firstLineChars="0" w:firstLine="0"/>
              <w:jc w:val="left"/>
            </w:pPr>
            <w:r w:rsidRPr="00154AD3">
              <w:t>Gives the number of bytes that can be read from this file input stream. Returns an int.</w:t>
            </w:r>
          </w:p>
        </w:tc>
      </w:tr>
    </w:tbl>
    <w:p w:rsidR="002A4AD9" w:rsidRDefault="002A4AD9" w:rsidP="002A4AD9">
      <w:pPr>
        <w:pStyle w:val="af0"/>
        <w:ind w:firstLine="240"/>
      </w:pPr>
      <w:r>
        <w:t>There are other important input streams available, for more detail you can refer to the following links −</w:t>
      </w:r>
    </w:p>
    <w:p w:rsidR="002A4AD9" w:rsidRDefault="002A4AD9" w:rsidP="002A4AD9">
      <w:pPr>
        <w:pStyle w:val="21"/>
        <w:spacing w:before="200" w:after="40"/>
      </w:pPr>
      <w:r>
        <w:t>FileOutputStream</w:t>
      </w:r>
    </w:p>
    <w:p w:rsidR="002A4AD9" w:rsidRDefault="002A4AD9" w:rsidP="002A4AD9">
      <w:pPr>
        <w:pStyle w:val="af0"/>
        <w:ind w:firstLine="240"/>
      </w:pPr>
      <w:r>
        <w:t>FileOutputStream is used to create a file and write data into it. The stream would create a file, if it doesn't already exist, before opening it for output.</w:t>
      </w:r>
    </w:p>
    <w:p w:rsidR="002A4AD9" w:rsidRDefault="002A4AD9" w:rsidP="002A4AD9">
      <w:pPr>
        <w:pStyle w:val="af0"/>
        <w:ind w:firstLine="240"/>
      </w:pPr>
      <w:r>
        <w:t>Here are two constructors which can be used to create a FileOutputStream object.</w:t>
      </w:r>
    </w:p>
    <w:p w:rsidR="002A4AD9" w:rsidRDefault="002A4AD9" w:rsidP="002A4AD9">
      <w:pPr>
        <w:pStyle w:val="af0"/>
        <w:ind w:firstLine="240"/>
      </w:pPr>
      <w:r>
        <w:t>Following constructor takes a file name as a string to create an input stream object to write the file −</w:t>
      </w:r>
    </w:p>
    <w:p w:rsidR="002A4AD9" w:rsidRPr="00F47A0A" w:rsidRDefault="002A4AD9" w:rsidP="002A4AD9">
      <w:pPr>
        <w:pStyle w:val="ad"/>
        <w:ind w:left="240" w:hanging="240"/>
      </w:pPr>
      <w:r w:rsidRPr="00F47A0A">
        <w:t>OutputStream f = new FileOutputStream("C:/java/hello")</w:t>
      </w:r>
    </w:p>
    <w:p w:rsidR="002A4AD9" w:rsidRDefault="002A4AD9" w:rsidP="002A4AD9">
      <w:pPr>
        <w:pStyle w:val="af0"/>
        <w:ind w:firstLine="240"/>
      </w:pPr>
      <w:r>
        <w:t>Following constructor takes a file object to create an output stream object to write the file. First, we create a file object using File()method as follows −</w:t>
      </w:r>
    </w:p>
    <w:p w:rsidR="002A4AD9" w:rsidRPr="00F47A0A" w:rsidRDefault="002A4AD9" w:rsidP="002A4AD9">
      <w:pPr>
        <w:pStyle w:val="ad"/>
        <w:ind w:left="240" w:hanging="240"/>
      </w:pPr>
      <w:r w:rsidRPr="00F47A0A">
        <w:t>File f = new File("C:/java/hello");</w:t>
      </w:r>
    </w:p>
    <w:p w:rsidR="002A4AD9" w:rsidRPr="00F47A0A" w:rsidRDefault="002A4AD9" w:rsidP="002A4AD9">
      <w:pPr>
        <w:pStyle w:val="ad"/>
        <w:ind w:left="240" w:hanging="240"/>
      </w:pPr>
      <w:r w:rsidRPr="00F47A0A">
        <w:t>OutputStream f = new FileOutputStream(f);</w:t>
      </w:r>
    </w:p>
    <w:p w:rsidR="002A4AD9" w:rsidRDefault="002A4AD9" w:rsidP="002A4AD9">
      <w:pPr>
        <w:pStyle w:val="af0"/>
        <w:ind w:firstLine="240"/>
      </w:pPr>
      <w:r>
        <w:t>Once you have </w:t>
      </w:r>
      <w:r>
        <w:rPr>
          <w:i/>
          <w:iCs/>
        </w:rPr>
        <w:t>OutputStream</w:t>
      </w:r>
      <w:r>
        <w:t> object in hand, then there is a list of helper methods, which can be used to write to stream or to do other operations on the stream.</w:t>
      </w:r>
    </w:p>
    <w:tbl>
      <w:tblPr>
        <w:tblW w:w="5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1"/>
        <w:gridCol w:w="4587"/>
      </w:tblGrid>
      <w:tr w:rsidR="002A4AD9" w:rsidRPr="00154AD3" w:rsidTr="00E1088A">
        <w:trPr>
          <w:jc w:val="center"/>
        </w:trPr>
        <w:tc>
          <w:tcPr>
            <w:tcW w:w="421" w:type="dxa"/>
            <w:shd w:val="clear" w:color="auto" w:fill="EEEEEE"/>
            <w:tcMar>
              <w:top w:w="0" w:type="dxa"/>
              <w:left w:w="0" w:type="dxa"/>
              <w:bottom w:w="0" w:type="dxa"/>
              <w:right w:w="0" w:type="dxa"/>
            </w:tcMar>
            <w:hideMark/>
          </w:tcPr>
          <w:p w:rsidR="002A4AD9" w:rsidRPr="00154AD3" w:rsidRDefault="002A4AD9" w:rsidP="00E1088A">
            <w:pPr>
              <w:pStyle w:val="af2"/>
              <w:ind w:firstLineChars="0" w:firstLine="0"/>
            </w:pPr>
            <w:r w:rsidRPr="00154AD3">
              <w:t>Sr.No.</w:t>
            </w:r>
          </w:p>
        </w:tc>
        <w:tc>
          <w:tcPr>
            <w:tcW w:w="4587" w:type="dxa"/>
            <w:shd w:val="clear" w:color="auto" w:fill="EEEEEE"/>
            <w:tcMar>
              <w:top w:w="0" w:type="dxa"/>
              <w:left w:w="0" w:type="dxa"/>
              <w:bottom w:w="0" w:type="dxa"/>
              <w:right w:w="0" w:type="dxa"/>
            </w:tcMar>
            <w:hideMark/>
          </w:tcPr>
          <w:p w:rsidR="002A4AD9" w:rsidRPr="00154AD3" w:rsidRDefault="002A4AD9" w:rsidP="00E1088A">
            <w:pPr>
              <w:pStyle w:val="af2"/>
              <w:ind w:firstLineChars="0" w:firstLine="0"/>
            </w:pPr>
            <w:r w:rsidRPr="00154AD3">
              <w:t>Method &amp; Description</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1</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void close() throws IOException{}</w:t>
            </w:r>
          </w:p>
          <w:p w:rsidR="002A4AD9" w:rsidRPr="00154AD3" w:rsidRDefault="002A4AD9" w:rsidP="00E1088A">
            <w:pPr>
              <w:pStyle w:val="af2"/>
              <w:ind w:firstLineChars="0" w:firstLine="0"/>
              <w:jc w:val="left"/>
            </w:pPr>
            <w:r w:rsidRPr="00154AD3">
              <w:t>This method closes the file output stream. Releases any system resources associated with the file. Throws an IOException.</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2</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protected void finalize() throws IOException{}</w:t>
            </w:r>
          </w:p>
          <w:p w:rsidR="002A4AD9" w:rsidRPr="00154AD3" w:rsidRDefault="002A4AD9" w:rsidP="00E1088A">
            <w:pPr>
              <w:pStyle w:val="af2"/>
              <w:ind w:firstLineChars="0" w:firstLine="0"/>
              <w:jc w:val="left"/>
            </w:pPr>
            <w:r w:rsidRPr="00154AD3">
              <w:t>This method cleans up the connection to the file. Ensures that the close method of this file output stream is called when there are no more references to this stream. Throws an IOException.</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t>3</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void write(int w) throws IOException{}</w:t>
            </w:r>
          </w:p>
          <w:p w:rsidR="002A4AD9" w:rsidRPr="00154AD3" w:rsidRDefault="002A4AD9" w:rsidP="00E1088A">
            <w:pPr>
              <w:pStyle w:val="af2"/>
              <w:ind w:firstLineChars="0" w:firstLine="0"/>
              <w:jc w:val="left"/>
            </w:pPr>
            <w:r w:rsidRPr="00154AD3">
              <w:lastRenderedPageBreak/>
              <w:t>This methods writes the specified byte to the output stream.</w:t>
            </w:r>
          </w:p>
        </w:tc>
      </w:tr>
      <w:tr w:rsidR="002A4AD9" w:rsidRPr="00154AD3" w:rsidTr="00E1088A">
        <w:trPr>
          <w:jc w:val="center"/>
        </w:trPr>
        <w:tc>
          <w:tcPr>
            <w:tcW w:w="421"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pPr>
            <w:r w:rsidRPr="00154AD3">
              <w:lastRenderedPageBreak/>
              <w:t>4</w:t>
            </w:r>
          </w:p>
        </w:tc>
        <w:tc>
          <w:tcPr>
            <w:tcW w:w="4587" w:type="dxa"/>
            <w:shd w:val="clear" w:color="auto" w:fill="auto"/>
            <w:tcMar>
              <w:top w:w="0" w:type="dxa"/>
              <w:left w:w="0" w:type="dxa"/>
              <w:bottom w:w="0" w:type="dxa"/>
              <w:right w:w="0" w:type="dxa"/>
            </w:tcMar>
            <w:hideMark/>
          </w:tcPr>
          <w:p w:rsidR="002A4AD9" w:rsidRPr="00154AD3" w:rsidRDefault="002A4AD9" w:rsidP="00E1088A">
            <w:pPr>
              <w:pStyle w:val="af2"/>
              <w:ind w:firstLineChars="0" w:firstLine="0"/>
              <w:jc w:val="left"/>
            </w:pPr>
            <w:r w:rsidRPr="00154AD3">
              <w:t>public void write(byte[] w)</w:t>
            </w:r>
          </w:p>
          <w:p w:rsidR="002A4AD9" w:rsidRPr="00154AD3" w:rsidRDefault="002A4AD9" w:rsidP="00E1088A">
            <w:pPr>
              <w:pStyle w:val="af2"/>
              <w:ind w:firstLineChars="0" w:firstLine="0"/>
              <w:jc w:val="left"/>
            </w:pPr>
            <w:r w:rsidRPr="00154AD3">
              <w:t>Writes w.length bytes from the mentioned byte array to the OutputStream.</w:t>
            </w:r>
          </w:p>
        </w:tc>
      </w:tr>
    </w:tbl>
    <w:p w:rsidR="002A4AD9" w:rsidRDefault="002A4AD9" w:rsidP="002A4AD9">
      <w:pPr>
        <w:pStyle w:val="af0"/>
        <w:ind w:firstLine="240"/>
      </w:pPr>
      <w:r>
        <w:t>There are other important output streams available, for more detail you can refer to the following links −</w:t>
      </w:r>
    </w:p>
    <w:p w:rsidR="002A4AD9" w:rsidRDefault="002A4AD9" w:rsidP="002A4AD9">
      <w:pPr>
        <w:pStyle w:val="31"/>
        <w:spacing w:before="200"/>
      </w:pPr>
      <w:r>
        <w:t>Example</w:t>
      </w:r>
    </w:p>
    <w:p w:rsidR="002A4AD9" w:rsidRDefault="002A4AD9" w:rsidP="002A4AD9">
      <w:pPr>
        <w:pStyle w:val="af0"/>
        <w:ind w:firstLine="240"/>
      </w:pPr>
      <w:r>
        <w:t>Following is the example to demonstrate InputStream and OutputStream −</w:t>
      </w:r>
    </w:p>
    <w:p w:rsidR="002A4AD9" w:rsidRPr="00F47A0A" w:rsidRDefault="002A4AD9" w:rsidP="002A4AD9">
      <w:pPr>
        <w:pStyle w:val="ad"/>
        <w:ind w:left="240" w:hanging="240"/>
      </w:pPr>
      <w:r w:rsidRPr="00F47A0A">
        <w:t>import java.io.*;</w:t>
      </w:r>
    </w:p>
    <w:p w:rsidR="002A4AD9" w:rsidRPr="00F47A0A" w:rsidRDefault="002A4AD9" w:rsidP="002A4AD9">
      <w:pPr>
        <w:pStyle w:val="ad"/>
        <w:ind w:left="240" w:hanging="240"/>
      </w:pPr>
      <w:r w:rsidRPr="00F47A0A">
        <w:t>public class fileStreamTest{</w:t>
      </w:r>
    </w:p>
    <w:p w:rsidR="002A4AD9" w:rsidRPr="00F47A0A" w:rsidRDefault="002A4AD9" w:rsidP="002A4AD9">
      <w:pPr>
        <w:pStyle w:val="ad"/>
        <w:ind w:left="240" w:hanging="240"/>
      </w:pPr>
      <w:r w:rsidRPr="00F47A0A">
        <w:tab/>
        <w:t>public static void main(String args[]){</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r>
      <w:r w:rsidRPr="00F47A0A">
        <w:tab/>
        <w:t>try{</w:t>
      </w:r>
    </w:p>
    <w:p w:rsidR="002A4AD9" w:rsidRPr="00F47A0A" w:rsidRDefault="002A4AD9" w:rsidP="002A4AD9">
      <w:pPr>
        <w:pStyle w:val="ad"/>
        <w:ind w:left="240" w:hanging="240"/>
      </w:pPr>
      <w:r w:rsidRPr="00F47A0A">
        <w:tab/>
      </w:r>
      <w:r w:rsidRPr="00F47A0A">
        <w:tab/>
      </w:r>
      <w:r w:rsidRPr="00F47A0A">
        <w:tab/>
        <w:t>byte bWrite [] ={11,21,3,40,5};</w:t>
      </w:r>
    </w:p>
    <w:p w:rsidR="002A4AD9" w:rsidRPr="00F47A0A" w:rsidRDefault="002A4AD9" w:rsidP="002A4AD9">
      <w:pPr>
        <w:pStyle w:val="ad"/>
        <w:ind w:left="240" w:hanging="240"/>
      </w:pPr>
      <w:r w:rsidRPr="00F47A0A">
        <w:tab/>
      </w:r>
      <w:r w:rsidRPr="00F47A0A">
        <w:tab/>
      </w:r>
      <w:r w:rsidRPr="00F47A0A">
        <w:tab/>
        <w:t>OutputStream os = new FileOutputStream("test.txt");</w:t>
      </w:r>
    </w:p>
    <w:p w:rsidR="002A4AD9" w:rsidRPr="00F47A0A" w:rsidRDefault="002A4AD9" w:rsidP="002A4AD9">
      <w:pPr>
        <w:pStyle w:val="ad"/>
        <w:ind w:left="240" w:hanging="240"/>
      </w:pPr>
      <w:r w:rsidRPr="00F47A0A">
        <w:tab/>
      </w:r>
      <w:r w:rsidRPr="00F47A0A">
        <w:tab/>
      </w:r>
      <w:r w:rsidRPr="00F47A0A">
        <w:tab/>
        <w:t>for(int x = 0; x &lt; bWrite.length; x++){</w:t>
      </w:r>
    </w:p>
    <w:p w:rsidR="002A4AD9" w:rsidRPr="00F47A0A" w:rsidRDefault="002A4AD9" w:rsidP="002A4AD9">
      <w:pPr>
        <w:pStyle w:val="ad"/>
        <w:ind w:left="240" w:hanging="240"/>
      </w:pPr>
      <w:r w:rsidRPr="00F47A0A">
        <w:tab/>
      </w:r>
      <w:r w:rsidRPr="00F47A0A">
        <w:tab/>
      </w:r>
      <w:r w:rsidRPr="00F47A0A">
        <w:tab/>
      </w:r>
      <w:r w:rsidRPr="00F47A0A">
        <w:tab/>
        <w:t>os.write(bWrite[x]);//writes the bytes</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r>
      <w:r w:rsidRPr="00F47A0A">
        <w:tab/>
        <w:t>os.close();</w:t>
      </w:r>
    </w:p>
    <w:p w:rsidR="002A4AD9" w:rsidRDefault="002A4AD9" w:rsidP="002A4AD9">
      <w:pPr>
        <w:pStyle w:val="ad"/>
        <w:ind w:left="240" w:hanging="240"/>
      </w:pPr>
    </w:p>
    <w:p w:rsidR="002A4AD9" w:rsidRPr="00F47A0A" w:rsidRDefault="002A4AD9" w:rsidP="002A4AD9">
      <w:pPr>
        <w:pStyle w:val="ad"/>
        <w:ind w:left="240" w:hanging="240"/>
      </w:pPr>
      <w:r w:rsidRPr="00F47A0A">
        <w:tab/>
      </w:r>
      <w:r w:rsidRPr="00F47A0A">
        <w:tab/>
      </w:r>
      <w:r w:rsidRPr="00F47A0A">
        <w:tab/>
        <w:t>InputStream is = new FileInputStream("test.txt");</w:t>
      </w:r>
    </w:p>
    <w:p w:rsidR="002A4AD9" w:rsidRPr="00F47A0A" w:rsidRDefault="002A4AD9" w:rsidP="002A4AD9">
      <w:pPr>
        <w:pStyle w:val="ad"/>
        <w:ind w:left="240" w:hanging="240"/>
      </w:pPr>
      <w:r w:rsidRPr="00F47A0A">
        <w:tab/>
      </w:r>
      <w:r w:rsidRPr="00F47A0A">
        <w:tab/>
      </w:r>
      <w:r w:rsidRPr="00F47A0A">
        <w:tab/>
        <w:t>int size = is.available();</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r>
      <w:r w:rsidRPr="00F47A0A">
        <w:tab/>
      </w:r>
      <w:r w:rsidRPr="00F47A0A">
        <w:tab/>
        <w:t>for(int i = 0; i &lt; size; i++){</w:t>
      </w:r>
    </w:p>
    <w:p w:rsidR="002A4AD9" w:rsidRPr="00F47A0A" w:rsidRDefault="002A4AD9" w:rsidP="002A4AD9">
      <w:pPr>
        <w:pStyle w:val="ad"/>
        <w:ind w:left="240" w:hanging="240"/>
      </w:pPr>
      <w:r w:rsidRPr="00F47A0A">
        <w:tab/>
      </w:r>
      <w:r w:rsidRPr="00F47A0A">
        <w:tab/>
      </w:r>
      <w:r w:rsidRPr="00F47A0A">
        <w:tab/>
      </w:r>
      <w:r w:rsidRPr="00F47A0A">
        <w:tab/>
        <w:t>System.out.print((char)is.read()+ "</w:t>
      </w:r>
      <w:r w:rsidRPr="00F47A0A">
        <w:tab/>
        <w:t>");</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r>
      <w:r w:rsidRPr="00F47A0A">
        <w:tab/>
        <w:t>is.close();</w:t>
      </w:r>
    </w:p>
    <w:p w:rsidR="002A4AD9" w:rsidRPr="00F47A0A" w:rsidRDefault="002A4AD9" w:rsidP="002A4AD9">
      <w:pPr>
        <w:pStyle w:val="ad"/>
        <w:ind w:left="240" w:hanging="240"/>
      </w:pPr>
      <w:r w:rsidRPr="00F47A0A">
        <w:tab/>
      </w:r>
      <w:r w:rsidRPr="00F47A0A">
        <w:tab/>
        <w:t>} catch (IOException e){</w:t>
      </w:r>
    </w:p>
    <w:p w:rsidR="002A4AD9" w:rsidRPr="00F47A0A" w:rsidRDefault="002A4AD9" w:rsidP="002A4AD9">
      <w:pPr>
        <w:pStyle w:val="ad"/>
        <w:ind w:left="240" w:hanging="240"/>
      </w:pPr>
      <w:r w:rsidRPr="00F47A0A">
        <w:tab/>
      </w:r>
      <w:r w:rsidRPr="00F47A0A">
        <w:tab/>
      </w:r>
      <w:r w:rsidRPr="00F47A0A">
        <w:tab/>
        <w:t>System.out.print("Exception");</w:t>
      </w:r>
    </w:p>
    <w:p w:rsidR="002A4AD9" w:rsidRPr="00F47A0A" w:rsidRDefault="002A4AD9" w:rsidP="002A4AD9">
      <w:pPr>
        <w:pStyle w:val="ad"/>
        <w:ind w:left="240" w:hanging="240"/>
      </w:pPr>
      <w:r w:rsidRPr="00F47A0A">
        <w:tab/>
      </w:r>
      <w:r w:rsidRPr="00F47A0A">
        <w:tab/>
        <w:t>}</w:t>
      </w:r>
      <w:r w:rsidRPr="00F47A0A">
        <w:tab/>
      </w:r>
    </w:p>
    <w:p w:rsidR="002A4AD9" w:rsidRPr="00F47A0A" w:rsidRDefault="002A4AD9" w:rsidP="002A4AD9">
      <w:pPr>
        <w:pStyle w:val="ad"/>
        <w:ind w:left="240" w:hanging="240"/>
      </w:pPr>
      <w:r w:rsidRPr="00F47A0A">
        <w:tab/>
        <w:t>}</w:t>
      </w:r>
    </w:p>
    <w:p w:rsidR="002A4AD9" w:rsidRPr="00F47A0A" w:rsidRDefault="002A4AD9" w:rsidP="002A4AD9">
      <w:pPr>
        <w:pStyle w:val="ad"/>
        <w:ind w:left="240" w:hanging="240"/>
      </w:pPr>
      <w:r w:rsidRPr="00F47A0A">
        <w:t>}</w:t>
      </w:r>
    </w:p>
    <w:p w:rsidR="002A4AD9" w:rsidRDefault="002A4AD9" w:rsidP="002A4AD9">
      <w:pPr>
        <w:pStyle w:val="af0"/>
        <w:ind w:firstLine="240"/>
      </w:pPr>
      <w:r>
        <w:t>The above code would create file test.txt and would write given numbers in binary format. Same would be the output on the stdout screen.</w:t>
      </w:r>
    </w:p>
    <w:p w:rsidR="002A4AD9" w:rsidRDefault="002A4AD9" w:rsidP="002A4AD9">
      <w:pPr>
        <w:pStyle w:val="af0"/>
        <w:ind w:firstLine="240"/>
      </w:pPr>
      <w:r>
        <w:t>File Navigation and I/O</w:t>
      </w:r>
    </w:p>
    <w:p w:rsidR="002A4AD9" w:rsidRDefault="002A4AD9" w:rsidP="002A4AD9">
      <w:pPr>
        <w:pStyle w:val="af0"/>
        <w:ind w:firstLine="240"/>
      </w:pPr>
      <w:r>
        <w:t>There are several other classes that we would be going through to get to know the basics of File Navigation and I/O.</w:t>
      </w:r>
    </w:p>
    <w:p w:rsidR="002A4AD9" w:rsidRDefault="002A4AD9" w:rsidP="002A4AD9">
      <w:pPr>
        <w:pStyle w:val="21"/>
        <w:spacing w:before="200" w:after="40"/>
      </w:pPr>
      <w:r>
        <w:t>Directories in Java</w:t>
      </w:r>
    </w:p>
    <w:p w:rsidR="002A4AD9" w:rsidRDefault="002A4AD9" w:rsidP="002A4AD9">
      <w:pPr>
        <w:pStyle w:val="af0"/>
        <w:ind w:firstLine="240"/>
      </w:pPr>
      <w:r>
        <w:t>A directory is a File which can contain a list of other files and directories. You use </w:t>
      </w:r>
      <w:r>
        <w:rPr>
          <w:b/>
          <w:bCs/>
        </w:rPr>
        <w:t>File</w:t>
      </w:r>
      <w:r>
        <w:t xml:space="preserve"> object to create directories, to list down files available in a directory. For complete detail, check a list of all the </w:t>
      </w:r>
      <w:r>
        <w:lastRenderedPageBreak/>
        <w:t>methods which you can call on File object and what are related to directories.</w:t>
      </w:r>
    </w:p>
    <w:p w:rsidR="002A4AD9" w:rsidRDefault="002A4AD9" w:rsidP="002A4AD9">
      <w:pPr>
        <w:pStyle w:val="21"/>
        <w:spacing w:before="200" w:after="40"/>
      </w:pPr>
      <w:r>
        <w:t>Creating Directories</w:t>
      </w:r>
    </w:p>
    <w:p w:rsidR="002A4AD9" w:rsidRDefault="002A4AD9" w:rsidP="002A4AD9">
      <w:pPr>
        <w:pStyle w:val="af0"/>
        <w:ind w:firstLine="240"/>
      </w:pPr>
      <w:r>
        <w:t>There are two useful </w:t>
      </w:r>
      <w:r>
        <w:rPr>
          <w:b/>
          <w:bCs/>
        </w:rPr>
        <w:t>File</w:t>
      </w:r>
      <w:r>
        <w:t> utility methods, which can be used to create directories −</w:t>
      </w:r>
    </w:p>
    <w:p w:rsidR="002A4AD9" w:rsidRDefault="002A4AD9" w:rsidP="002A4AD9">
      <w:pPr>
        <w:pStyle w:val="af0"/>
        <w:ind w:firstLine="240"/>
      </w:pPr>
      <w:r>
        <w:t>The </w:t>
      </w:r>
      <w:r>
        <w:rPr>
          <w:b/>
          <w:bCs/>
        </w:rPr>
        <w:t>mkdir()</w:t>
      </w:r>
      <w:r>
        <w:t>method creates a directory, returning true on success and false on failure. Failure indicates that the path specified in the File object already exists, or that the directory cannot be created because the entire path does not exist yet.</w:t>
      </w:r>
    </w:p>
    <w:p w:rsidR="002A4AD9" w:rsidRDefault="002A4AD9" w:rsidP="002A4AD9">
      <w:pPr>
        <w:pStyle w:val="af0"/>
        <w:ind w:firstLine="240"/>
      </w:pPr>
      <w:r>
        <w:t>The </w:t>
      </w:r>
      <w:r>
        <w:rPr>
          <w:b/>
          <w:bCs/>
        </w:rPr>
        <w:t>mkdirs()</w:t>
      </w:r>
      <w:r>
        <w:t>method creates both a directory and all the parents of the directory.</w:t>
      </w:r>
    </w:p>
    <w:p w:rsidR="002A4AD9" w:rsidRDefault="002A4AD9" w:rsidP="002A4AD9">
      <w:pPr>
        <w:pStyle w:val="af0"/>
        <w:ind w:firstLine="240"/>
      </w:pPr>
      <w:r>
        <w:t>Following example creates "/tmp/user/java/bin" directory −</w:t>
      </w:r>
    </w:p>
    <w:p w:rsidR="002A4AD9" w:rsidRDefault="002A4AD9" w:rsidP="002A4AD9">
      <w:pPr>
        <w:pStyle w:val="31"/>
        <w:spacing w:before="200"/>
      </w:pPr>
      <w:r>
        <w:t>Example</w:t>
      </w:r>
    </w:p>
    <w:p w:rsidR="002A4AD9" w:rsidRPr="00F47A0A" w:rsidRDefault="002A4AD9" w:rsidP="002A4AD9">
      <w:pPr>
        <w:pStyle w:val="ad"/>
        <w:ind w:left="240" w:hanging="240"/>
      </w:pPr>
      <w:r w:rsidRPr="00F47A0A">
        <w:t>import java.io.File;</w:t>
      </w:r>
    </w:p>
    <w:p w:rsidR="002A4AD9" w:rsidRPr="00F47A0A" w:rsidRDefault="002A4AD9" w:rsidP="002A4AD9">
      <w:pPr>
        <w:pStyle w:val="ad"/>
        <w:ind w:left="240" w:hanging="240"/>
      </w:pPr>
      <w:r w:rsidRPr="00F47A0A">
        <w:t>public class CreateDir{</w:t>
      </w:r>
    </w:p>
    <w:p w:rsidR="002A4AD9" w:rsidRPr="00F47A0A" w:rsidRDefault="002A4AD9" w:rsidP="002A4AD9">
      <w:pPr>
        <w:pStyle w:val="ad"/>
        <w:ind w:left="240" w:hanging="240"/>
      </w:pPr>
      <w:r w:rsidRPr="00F47A0A">
        <w:tab/>
        <w:t>public static void main(String args[]){</w:t>
      </w:r>
    </w:p>
    <w:p w:rsidR="002A4AD9" w:rsidRPr="00F47A0A" w:rsidRDefault="002A4AD9" w:rsidP="002A4AD9">
      <w:pPr>
        <w:pStyle w:val="ad"/>
        <w:ind w:left="240" w:hanging="240"/>
      </w:pPr>
      <w:r w:rsidRPr="00F47A0A">
        <w:tab/>
      </w:r>
      <w:r w:rsidRPr="00F47A0A">
        <w:tab/>
        <w:t>String dirname = "/tmp/user/java/bin";</w:t>
      </w:r>
    </w:p>
    <w:p w:rsidR="002A4AD9" w:rsidRPr="00F47A0A" w:rsidRDefault="002A4AD9" w:rsidP="002A4AD9">
      <w:pPr>
        <w:pStyle w:val="ad"/>
        <w:ind w:left="240" w:hanging="240"/>
      </w:pPr>
      <w:r w:rsidRPr="00F47A0A">
        <w:tab/>
      </w:r>
      <w:r w:rsidRPr="00F47A0A">
        <w:tab/>
        <w:t>File d = new File(dirname);</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//Create directory now.</w:t>
      </w:r>
    </w:p>
    <w:p w:rsidR="002A4AD9" w:rsidRPr="00F47A0A" w:rsidRDefault="002A4AD9" w:rsidP="002A4AD9">
      <w:pPr>
        <w:pStyle w:val="ad"/>
        <w:ind w:left="240" w:hanging="240"/>
      </w:pPr>
      <w:r w:rsidRPr="00F47A0A">
        <w:tab/>
      </w:r>
      <w:r w:rsidRPr="00F47A0A">
        <w:tab/>
        <w:t>d.mkdirs();</w:t>
      </w:r>
    </w:p>
    <w:p w:rsidR="002A4AD9" w:rsidRPr="00F47A0A" w:rsidRDefault="002A4AD9" w:rsidP="002A4AD9">
      <w:pPr>
        <w:pStyle w:val="ad"/>
        <w:ind w:left="240" w:hanging="240"/>
      </w:pPr>
      <w:r w:rsidRPr="00F47A0A">
        <w:tab/>
        <w:t>}</w:t>
      </w:r>
    </w:p>
    <w:p w:rsidR="002A4AD9" w:rsidRPr="00F47A0A" w:rsidRDefault="002A4AD9" w:rsidP="002A4AD9">
      <w:pPr>
        <w:pStyle w:val="ad"/>
        <w:ind w:left="240" w:hanging="240"/>
      </w:pPr>
      <w:r w:rsidRPr="00F47A0A">
        <w:t>}</w:t>
      </w:r>
    </w:p>
    <w:p w:rsidR="002A4AD9" w:rsidRDefault="002A4AD9" w:rsidP="002A4AD9">
      <w:pPr>
        <w:pStyle w:val="af0"/>
        <w:ind w:firstLine="240"/>
      </w:pPr>
      <w:r>
        <w:t>Compile and execute the above code to create "/tmp/user/java/bin".</w:t>
      </w:r>
    </w:p>
    <w:p w:rsidR="002A4AD9" w:rsidRDefault="002A4AD9" w:rsidP="002A4AD9">
      <w:pPr>
        <w:pStyle w:val="af0"/>
        <w:ind w:firstLine="240"/>
      </w:pPr>
      <w:r>
        <w:rPr>
          <w:b/>
          <w:bCs/>
        </w:rPr>
        <w:t>Note</w:t>
      </w:r>
      <w:r>
        <w:t> − Java automatically takes care of path separators on UNIX and Windows as per conventions. If you use a forward slash (/)on a Windows version of Java, the path will still resolve correctly.</w:t>
      </w:r>
    </w:p>
    <w:p w:rsidR="002A4AD9" w:rsidRDefault="002A4AD9" w:rsidP="002A4AD9">
      <w:pPr>
        <w:pStyle w:val="21"/>
        <w:spacing w:before="200" w:after="40"/>
      </w:pPr>
      <w:r>
        <w:t>Listing Directories</w:t>
      </w:r>
    </w:p>
    <w:p w:rsidR="002A4AD9" w:rsidRDefault="002A4AD9" w:rsidP="002A4AD9">
      <w:pPr>
        <w:pStyle w:val="af0"/>
        <w:ind w:firstLine="240"/>
      </w:pPr>
      <w:r>
        <w:t>You can use </w:t>
      </w:r>
      <w:r>
        <w:rPr>
          <w:b/>
          <w:bCs/>
        </w:rPr>
        <w:t>list()</w:t>
      </w:r>
      <w:r>
        <w:t>method provided by </w:t>
      </w:r>
      <w:r>
        <w:rPr>
          <w:b/>
          <w:bCs/>
        </w:rPr>
        <w:t>File</w:t>
      </w:r>
      <w:r>
        <w:t> object to list down all the files and directories available in a directory as follows −</w:t>
      </w:r>
    </w:p>
    <w:p w:rsidR="002A4AD9" w:rsidRDefault="002A4AD9" w:rsidP="002A4AD9">
      <w:pPr>
        <w:pStyle w:val="31"/>
        <w:spacing w:before="200"/>
      </w:pPr>
      <w:r>
        <w:t>Example</w:t>
      </w:r>
    </w:p>
    <w:p w:rsidR="002A4AD9" w:rsidRPr="00F47A0A" w:rsidRDefault="002A4AD9" w:rsidP="002A4AD9">
      <w:pPr>
        <w:pStyle w:val="ad"/>
        <w:ind w:left="240" w:hanging="240"/>
      </w:pPr>
      <w:r w:rsidRPr="00F47A0A">
        <w:t>import java.io.File;</w:t>
      </w:r>
    </w:p>
    <w:p w:rsidR="002A4AD9" w:rsidRPr="00F47A0A" w:rsidRDefault="002A4AD9" w:rsidP="002A4AD9">
      <w:pPr>
        <w:pStyle w:val="ad"/>
        <w:ind w:left="240" w:hanging="240"/>
      </w:pPr>
      <w:r w:rsidRPr="00F47A0A">
        <w:t>public class ReadDir{</w:t>
      </w:r>
    </w:p>
    <w:p w:rsidR="002A4AD9" w:rsidRPr="00F47A0A" w:rsidRDefault="002A4AD9" w:rsidP="002A4AD9">
      <w:pPr>
        <w:pStyle w:val="ad"/>
        <w:ind w:left="240" w:hanging="240"/>
      </w:pPr>
      <w:r w:rsidRPr="00F47A0A">
        <w:tab/>
        <w:t>public static void main(String[] args){</w:t>
      </w:r>
    </w:p>
    <w:p w:rsidR="002A4AD9" w:rsidRPr="00F47A0A" w:rsidRDefault="002A4AD9" w:rsidP="002A4AD9">
      <w:pPr>
        <w:pStyle w:val="ad"/>
        <w:ind w:left="240" w:hanging="240"/>
      </w:pPr>
      <w:r w:rsidRPr="00F47A0A">
        <w:tab/>
      </w:r>
      <w:r w:rsidRPr="00F47A0A">
        <w:tab/>
        <w:t>File file = null;</w:t>
      </w:r>
    </w:p>
    <w:p w:rsidR="002A4AD9" w:rsidRPr="00F47A0A" w:rsidRDefault="002A4AD9" w:rsidP="002A4AD9">
      <w:pPr>
        <w:pStyle w:val="ad"/>
        <w:ind w:left="240" w:hanging="240"/>
      </w:pPr>
      <w:r w:rsidRPr="00F47A0A">
        <w:tab/>
      </w:r>
      <w:r w:rsidRPr="00F47A0A">
        <w:tab/>
        <w:t>String[] paths;</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b/>
      </w:r>
      <w:r w:rsidRPr="00F47A0A">
        <w:tab/>
        <w:t>try{</w:t>
      </w:r>
    </w:p>
    <w:p w:rsidR="002A4AD9" w:rsidRPr="00F47A0A" w:rsidRDefault="002A4AD9" w:rsidP="002A4AD9">
      <w:pPr>
        <w:pStyle w:val="ad"/>
        <w:ind w:left="240" w:hanging="240"/>
      </w:pPr>
      <w:r w:rsidRPr="00F47A0A">
        <w:t>//create new file object</w:t>
      </w:r>
    </w:p>
    <w:p w:rsidR="002A4AD9" w:rsidRPr="00F47A0A" w:rsidRDefault="002A4AD9" w:rsidP="002A4AD9">
      <w:pPr>
        <w:pStyle w:val="ad"/>
        <w:ind w:left="240" w:hanging="240"/>
      </w:pPr>
      <w:r w:rsidRPr="00F47A0A">
        <w:tab/>
      </w:r>
      <w:r w:rsidRPr="00F47A0A">
        <w:tab/>
      </w:r>
      <w:r w:rsidRPr="00F47A0A">
        <w:tab/>
        <w:t>file = new File("/tmp");</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//array of files and directory</w:t>
      </w:r>
    </w:p>
    <w:p w:rsidR="002A4AD9" w:rsidRPr="00F47A0A" w:rsidRDefault="002A4AD9" w:rsidP="002A4AD9">
      <w:pPr>
        <w:pStyle w:val="ad"/>
        <w:ind w:left="240" w:hanging="240"/>
      </w:pPr>
      <w:r w:rsidRPr="00F47A0A">
        <w:tab/>
      </w:r>
      <w:r w:rsidRPr="00F47A0A">
        <w:tab/>
      </w:r>
      <w:r w:rsidRPr="00F47A0A">
        <w:tab/>
        <w:t>paths = file.list();</w:t>
      </w:r>
    </w:p>
    <w:p w:rsidR="002A4AD9" w:rsidRPr="00F47A0A" w:rsidRDefault="002A4AD9" w:rsidP="002A4AD9">
      <w:pPr>
        <w:pStyle w:val="ad"/>
        <w:ind w:left="240" w:hanging="240"/>
      </w:pPr>
    </w:p>
    <w:p w:rsidR="002A4AD9" w:rsidRPr="00F47A0A" w:rsidRDefault="002A4AD9" w:rsidP="002A4AD9">
      <w:pPr>
        <w:pStyle w:val="ad"/>
        <w:ind w:left="240" w:hanging="240"/>
      </w:pPr>
      <w:r w:rsidRPr="00F47A0A">
        <w:t>//for each name in the path array</w:t>
      </w:r>
    </w:p>
    <w:p w:rsidR="002A4AD9" w:rsidRPr="00F47A0A" w:rsidRDefault="002A4AD9" w:rsidP="002A4AD9">
      <w:pPr>
        <w:pStyle w:val="ad"/>
        <w:ind w:left="240" w:hanging="240"/>
      </w:pPr>
      <w:r w:rsidRPr="00F47A0A">
        <w:tab/>
      </w:r>
      <w:r w:rsidRPr="00F47A0A">
        <w:tab/>
      </w:r>
      <w:r w:rsidRPr="00F47A0A">
        <w:tab/>
        <w:t>for(String path:paths){</w:t>
      </w:r>
    </w:p>
    <w:p w:rsidR="002A4AD9" w:rsidRPr="00F47A0A" w:rsidRDefault="002A4AD9" w:rsidP="002A4AD9">
      <w:pPr>
        <w:pStyle w:val="ad"/>
        <w:ind w:left="240" w:hanging="240"/>
      </w:pPr>
      <w:r w:rsidRPr="00F47A0A">
        <w:t>//prints filename and directory name</w:t>
      </w:r>
    </w:p>
    <w:p w:rsidR="002A4AD9" w:rsidRPr="00F47A0A" w:rsidRDefault="002A4AD9" w:rsidP="002A4AD9">
      <w:pPr>
        <w:pStyle w:val="ad"/>
        <w:ind w:left="240" w:hanging="240"/>
      </w:pPr>
      <w:r w:rsidRPr="00F47A0A">
        <w:tab/>
      </w:r>
      <w:r w:rsidRPr="00F47A0A">
        <w:tab/>
      </w:r>
      <w:r w:rsidRPr="00F47A0A">
        <w:tab/>
      </w:r>
      <w:r w:rsidRPr="00F47A0A">
        <w:tab/>
        <w:t>System.out.println(path);</w:t>
      </w:r>
    </w:p>
    <w:p w:rsidR="002A4AD9" w:rsidRPr="00F47A0A" w:rsidRDefault="002A4AD9" w:rsidP="002A4AD9">
      <w:pPr>
        <w:pStyle w:val="ad"/>
        <w:ind w:left="240" w:hanging="240"/>
      </w:pPr>
      <w:r w:rsidRPr="00F47A0A">
        <w:tab/>
      </w:r>
      <w:r w:rsidRPr="00F47A0A">
        <w:tab/>
      </w:r>
      <w:r w:rsidRPr="00F47A0A">
        <w:tab/>
        <w:t>}</w:t>
      </w:r>
    </w:p>
    <w:p w:rsidR="002A4AD9" w:rsidRPr="00F47A0A" w:rsidRDefault="002A4AD9" w:rsidP="002A4AD9">
      <w:pPr>
        <w:pStyle w:val="ad"/>
        <w:ind w:left="240" w:hanging="240"/>
      </w:pPr>
      <w:r w:rsidRPr="00F47A0A">
        <w:tab/>
      </w:r>
      <w:r w:rsidRPr="00F47A0A">
        <w:tab/>
        <w:t>} catch (Exception e){</w:t>
      </w:r>
    </w:p>
    <w:p w:rsidR="002A4AD9" w:rsidRPr="00F47A0A" w:rsidRDefault="002A4AD9" w:rsidP="002A4AD9">
      <w:pPr>
        <w:pStyle w:val="ad"/>
        <w:ind w:left="240" w:hanging="240"/>
      </w:pPr>
      <w:r w:rsidRPr="00F47A0A">
        <w:t>//if any error occurs</w:t>
      </w:r>
    </w:p>
    <w:p w:rsidR="002A4AD9" w:rsidRPr="00F47A0A" w:rsidRDefault="002A4AD9" w:rsidP="002A4AD9">
      <w:pPr>
        <w:pStyle w:val="ad"/>
        <w:ind w:left="240" w:hanging="240"/>
      </w:pPr>
      <w:r w:rsidRPr="00F47A0A">
        <w:tab/>
      </w:r>
      <w:r w:rsidRPr="00F47A0A">
        <w:tab/>
      </w:r>
      <w:r w:rsidRPr="00F47A0A">
        <w:tab/>
        <w:t>e.printStackTrace();</w:t>
      </w:r>
    </w:p>
    <w:p w:rsidR="002A4AD9" w:rsidRPr="00F47A0A" w:rsidRDefault="002A4AD9" w:rsidP="002A4AD9">
      <w:pPr>
        <w:pStyle w:val="ad"/>
        <w:ind w:left="240" w:hanging="240"/>
      </w:pPr>
      <w:r w:rsidRPr="00F47A0A">
        <w:tab/>
      </w:r>
      <w:r w:rsidRPr="00F47A0A">
        <w:tab/>
        <w:t>}</w:t>
      </w:r>
    </w:p>
    <w:p w:rsidR="002A4AD9" w:rsidRPr="00F47A0A" w:rsidRDefault="002A4AD9" w:rsidP="002A4AD9">
      <w:pPr>
        <w:pStyle w:val="ad"/>
        <w:ind w:left="240" w:hanging="240"/>
      </w:pPr>
      <w:r w:rsidRPr="00F47A0A">
        <w:tab/>
        <w:t>}</w:t>
      </w:r>
    </w:p>
    <w:p w:rsidR="002A4AD9" w:rsidRPr="00F47A0A" w:rsidRDefault="002A4AD9" w:rsidP="002A4AD9">
      <w:pPr>
        <w:pStyle w:val="ad"/>
        <w:ind w:left="240" w:hanging="240"/>
      </w:pPr>
      <w:r w:rsidRPr="00F47A0A">
        <w:t>}</w:t>
      </w:r>
    </w:p>
    <w:p w:rsidR="002A4AD9" w:rsidRDefault="002A4AD9" w:rsidP="002A4AD9">
      <w:pPr>
        <w:pStyle w:val="af0"/>
        <w:ind w:firstLine="240"/>
      </w:pPr>
      <w:r>
        <w:t>This will produce the following result based on the directories and files available in your </w:t>
      </w:r>
      <w:r>
        <w:rPr>
          <w:b/>
          <w:bCs/>
        </w:rPr>
        <w:t>/tmp</w:t>
      </w:r>
      <w:r>
        <w:t> directory −</w:t>
      </w:r>
    </w:p>
    <w:p w:rsidR="002A4AD9" w:rsidRDefault="002A4AD9" w:rsidP="002A4AD9">
      <w:pPr>
        <w:pStyle w:val="ad"/>
        <w:ind w:left="240" w:hanging="240"/>
      </w:pPr>
      <w:r>
        <w:t>Output</w:t>
      </w:r>
    </w:p>
    <w:p w:rsidR="002A4AD9" w:rsidRDefault="002A4AD9" w:rsidP="002A4AD9">
      <w:pPr>
        <w:pStyle w:val="ad"/>
        <w:ind w:left="240" w:hanging="240"/>
      </w:pPr>
      <w:r>
        <w:t>test1.txt</w:t>
      </w:r>
    </w:p>
    <w:p w:rsidR="002A4AD9" w:rsidRDefault="002A4AD9" w:rsidP="002A4AD9">
      <w:pPr>
        <w:pStyle w:val="ad"/>
        <w:ind w:left="240" w:hanging="240"/>
      </w:pPr>
      <w:r>
        <w:t>test2.txt</w:t>
      </w:r>
    </w:p>
    <w:p w:rsidR="002A4AD9" w:rsidRDefault="002A4AD9" w:rsidP="002A4AD9">
      <w:pPr>
        <w:pStyle w:val="ad"/>
        <w:ind w:left="240" w:hanging="240"/>
      </w:pPr>
      <w:r>
        <w:t>ReadDir.java</w:t>
      </w:r>
    </w:p>
    <w:p w:rsidR="002A4AD9" w:rsidRDefault="002A4AD9" w:rsidP="002A4AD9">
      <w:pPr>
        <w:pStyle w:val="ad"/>
        <w:ind w:left="240" w:hanging="240"/>
      </w:pPr>
      <w:r>
        <w:t>ReadDir.class</w:t>
      </w:r>
    </w:p>
    <w:p w:rsidR="002A4AD9" w:rsidRDefault="002A4AD9" w:rsidP="002A4AD9">
      <w:pPr>
        <w:pStyle w:val="af0"/>
        <w:ind w:firstLine="240"/>
      </w:pPr>
      <w:r>
        <w:br w:type="page"/>
      </w:r>
    </w:p>
    <w:p w:rsidR="00DA3A7D" w:rsidRPr="00544F42" w:rsidRDefault="004522D9" w:rsidP="00544F42">
      <w:pPr>
        <w:pStyle w:val="1"/>
        <w:spacing w:after="200"/>
      </w:pPr>
      <w:hyperlink r:id="rId24" w:history="1">
        <w:r w:rsidR="00DA3A7D" w:rsidRPr="00544F42">
          <w:t>java</w:t>
        </w:r>
        <w:r w:rsidR="00DA3A7D" w:rsidRPr="00544F42">
          <w:rPr>
            <w:rFonts w:hint="eastAsia"/>
          </w:rPr>
          <w:t>中</w:t>
        </w:r>
        <w:r w:rsidR="00DA3A7D" w:rsidRPr="00544F42">
          <w:t>outputStream</w:t>
        </w:r>
        <w:r w:rsidR="00DA3A7D" w:rsidRPr="00544F42">
          <w:rPr>
            <w:rFonts w:hint="eastAsia"/>
          </w:rPr>
          <w:t>與</w:t>
        </w:r>
        <w:r w:rsidR="00DA3A7D" w:rsidRPr="00544F42">
          <w:t>inputStream</w:t>
        </w:r>
        <w:r w:rsidR="00DA3A7D" w:rsidRPr="00544F42">
          <w:rPr>
            <w:rFonts w:hint="eastAsia"/>
          </w:rPr>
          <w:t>的相互轉換</w:t>
        </w:r>
      </w:hyperlink>
    </w:p>
    <w:p w:rsidR="00DA3A7D" w:rsidRDefault="00DA3A7D" w:rsidP="00DA3A7D">
      <w:pPr>
        <w:pStyle w:val="ad"/>
        <w:ind w:left="240" w:hanging="240"/>
      </w:pPr>
      <w:r w:rsidRPr="00843973">
        <w:t>/*</w:t>
      </w:r>
      <w:r w:rsidRPr="00843973">
        <w:rPr>
          <w:rFonts w:hint="eastAsia"/>
        </w:rPr>
        <w:t>做一個功能驗證，要用到</w:t>
      </w:r>
      <w:r w:rsidRPr="00843973">
        <w:t>inputStream</w:t>
      </w:r>
      <w:r w:rsidRPr="00843973">
        <w:rPr>
          <w:rFonts w:hint="eastAsia"/>
        </w:rPr>
        <w:t>與</w:t>
      </w:r>
      <w:r w:rsidRPr="00843973">
        <w:t>outputStream</w:t>
      </w:r>
      <w:r w:rsidRPr="00843973">
        <w:rPr>
          <w:rFonts w:hint="eastAsia"/>
        </w:rPr>
        <w:t>的轉換，本以為很簡單的東東</w:t>
      </w:r>
    </w:p>
    <w:p w:rsidR="00DA3A7D" w:rsidRDefault="00DA3A7D" w:rsidP="00DA3A7D">
      <w:pPr>
        <w:pStyle w:val="ad"/>
        <w:ind w:left="240" w:hanging="240"/>
      </w:pPr>
      <w:r w:rsidRPr="00843973">
        <w:rPr>
          <w:rFonts w:hint="eastAsia"/>
        </w:rPr>
        <w:t>搞了蠻久，從</w:t>
      </w:r>
      <w:r w:rsidRPr="00843973">
        <w:t>"</w:t>
      </w:r>
      <w:r w:rsidRPr="00843973">
        <w:rPr>
          <w:rFonts w:hint="eastAsia"/>
        </w:rPr>
        <w:t>程式師</w:t>
      </w:r>
      <w:r w:rsidRPr="00843973">
        <w:t xml:space="preserve"> </w:t>
      </w:r>
      <w:r w:rsidRPr="00843973">
        <w:rPr>
          <w:rFonts w:hint="eastAsia"/>
        </w:rPr>
        <w:t>閆帆</w:t>
      </w:r>
      <w:r w:rsidRPr="00843973">
        <w:t>"</w:t>
      </w:r>
      <w:r w:rsidRPr="00843973">
        <w:rPr>
          <w:rFonts w:hint="eastAsia"/>
        </w:rPr>
        <w:t>處取得一段</w:t>
      </w:r>
      <w:r>
        <w:rPr>
          <w:rFonts w:hint="eastAsia"/>
        </w:rPr>
        <w:t>程式碼</w:t>
      </w:r>
      <w:r w:rsidRPr="00843973">
        <w:t>*/</w:t>
      </w:r>
    </w:p>
    <w:p w:rsidR="00DA3A7D" w:rsidRPr="00843973" w:rsidRDefault="00DA3A7D" w:rsidP="00DA3A7D">
      <w:pPr>
        <w:pStyle w:val="ad"/>
        <w:ind w:left="240" w:hanging="240"/>
      </w:pPr>
      <w:r w:rsidRPr="00843973">
        <w:rPr>
          <w:color w:val="0000FF"/>
        </w:rPr>
        <w:t>package</w:t>
      </w:r>
      <w:r w:rsidRPr="00843973">
        <w:t xml:space="preserve"> com.boco.test;</w:t>
      </w:r>
    </w:p>
    <w:p w:rsidR="00DA3A7D" w:rsidRPr="00843973" w:rsidRDefault="00DA3A7D" w:rsidP="00DA3A7D">
      <w:pPr>
        <w:pStyle w:val="ad"/>
        <w:ind w:left="240" w:hanging="240"/>
      </w:pPr>
    </w:p>
    <w:p w:rsidR="00DA3A7D" w:rsidRPr="00843973" w:rsidRDefault="00DA3A7D" w:rsidP="00DA3A7D">
      <w:pPr>
        <w:pStyle w:val="ad"/>
        <w:ind w:left="240" w:hanging="240"/>
      </w:pPr>
      <w:r w:rsidRPr="00843973">
        <w:rPr>
          <w:color w:val="0000FF"/>
        </w:rPr>
        <w:t>import</w:t>
      </w:r>
      <w:r w:rsidRPr="00843973">
        <w:t xml:space="preserve"> java.io.ByteArrayInputStream;</w:t>
      </w:r>
    </w:p>
    <w:p w:rsidR="00DA3A7D" w:rsidRPr="00843973" w:rsidRDefault="00DA3A7D" w:rsidP="00DA3A7D">
      <w:pPr>
        <w:pStyle w:val="ad"/>
        <w:ind w:left="240" w:hanging="240"/>
      </w:pPr>
      <w:r w:rsidRPr="00843973">
        <w:rPr>
          <w:color w:val="0000FF"/>
        </w:rPr>
        <w:t>import</w:t>
      </w:r>
      <w:r w:rsidRPr="00843973">
        <w:t xml:space="preserve"> java.io.ByteArrayOutputStream;</w:t>
      </w:r>
    </w:p>
    <w:p w:rsidR="00DA3A7D" w:rsidRPr="00843973" w:rsidRDefault="00DA3A7D" w:rsidP="00DA3A7D">
      <w:pPr>
        <w:pStyle w:val="ad"/>
        <w:ind w:left="240" w:hanging="240"/>
      </w:pPr>
      <w:r w:rsidRPr="00843973">
        <w:rPr>
          <w:color w:val="0000FF"/>
        </w:rPr>
        <w:t>import</w:t>
      </w:r>
      <w:r w:rsidRPr="00843973">
        <w:t xml:space="preserve"> java.io.InputStream;</w:t>
      </w:r>
    </w:p>
    <w:p w:rsidR="00DA3A7D" w:rsidRPr="00843973" w:rsidRDefault="00DA3A7D" w:rsidP="00DA3A7D">
      <w:pPr>
        <w:pStyle w:val="ad"/>
        <w:ind w:left="240" w:hanging="240"/>
      </w:pPr>
      <w:r w:rsidRPr="00843973">
        <w:rPr>
          <w:color w:val="0000FF"/>
        </w:rPr>
        <w:t>import</w:t>
      </w:r>
      <w:r w:rsidRPr="00843973">
        <w:t xml:space="preserve"> java.io.OutputStream;</w:t>
      </w:r>
    </w:p>
    <w:p w:rsidR="00DA3A7D" w:rsidRPr="00843973" w:rsidRDefault="00DA3A7D" w:rsidP="00DA3A7D">
      <w:pPr>
        <w:pStyle w:val="ad"/>
        <w:ind w:left="240" w:hanging="240"/>
      </w:pPr>
    </w:p>
    <w:p w:rsidR="00DA3A7D" w:rsidRPr="00843973" w:rsidRDefault="00DA3A7D" w:rsidP="00DA3A7D">
      <w:pPr>
        <w:pStyle w:val="ad"/>
        <w:ind w:left="240" w:hanging="240"/>
      </w:pPr>
      <w:r w:rsidRPr="00843973">
        <w:rPr>
          <w:color w:val="0000FF"/>
        </w:rPr>
        <w:t>public</w:t>
      </w:r>
      <w:r w:rsidRPr="00843973">
        <w:t xml:space="preserve"> </w:t>
      </w:r>
      <w:r w:rsidRPr="00843973">
        <w:rPr>
          <w:color w:val="0000FF"/>
        </w:rPr>
        <w:t>class</w:t>
      </w:r>
      <w:r w:rsidRPr="00843973">
        <w:t xml:space="preserve"> ConvertUtil</w:t>
      </w:r>
      <w:r>
        <w:t>{</w:t>
      </w:r>
    </w:p>
    <w:p w:rsidR="00DA3A7D" w:rsidRPr="00843973" w:rsidRDefault="00DA3A7D" w:rsidP="00DA3A7D">
      <w:pPr>
        <w:pStyle w:val="ad"/>
        <w:ind w:left="240" w:hanging="240"/>
      </w:pPr>
      <w:r>
        <w:t>//</w:t>
      </w:r>
      <w:r w:rsidRPr="00843973">
        <w:t>inputStream</w:t>
      </w:r>
      <w:r w:rsidRPr="00843973">
        <w:rPr>
          <w:rFonts w:hint="eastAsia"/>
        </w:rPr>
        <w:t>轉</w:t>
      </w:r>
      <w:r w:rsidRPr="00843973">
        <w:t>outputStream</w:t>
      </w:r>
    </w:p>
    <w:p w:rsidR="00DA3A7D" w:rsidRPr="00843973" w:rsidRDefault="00DA3A7D" w:rsidP="00DA3A7D">
      <w:pPr>
        <w:pStyle w:val="ad"/>
        <w:ind w:left="240" w:hanging="240"/>
      </w:pPr>
      <w:r>
        <w:tab/>
      </w:r>
      <w:r w:rsidRPr="00843973">
        <w:rPr>
          <w:color w:val="0000FF"/>
        </w:rPr>
        <w:t>public</w:t>
      </w:r>
      <w:r w:rsidRPr="00843973">
        <w:t xml:space="preserve"> ByteArrayOutputStream parse(InputStream in</w:t>
      </w:r>
      <w:r w:rsidR="00694E9F">
        <w:t>) throw</w:t>
      </w:r>
      <w:r w:rsidRPr="00843973">
        <w:rPr>
          <w:color w:val="0000FF"/>
        </w:rPr>
        <w:t>s</w:t>
      </w:r>
      <w:r w:rsidRPr="00843973">
        <w:t xml:space="preserve"> Exception</w:t>
      </w:r>
      <w:r>
        <w:t>{</w:t>
      </w:r>
    </w:p>
    <w:p w:rsidR="00DA3A7D" w:rsidRPr="00843973" w:rsidRDefault="00DA3A7D" w:rsidP="00DA3A7D">
      <w:pPr>
        <w:pStyle w:val="ad"/>
        <w:ind w:left="240" w:hanging="240"/>
      </w:pPr>
      <w:r>
        <w:tab/>
      </w:r>
      <w:r>
        <w:tab/>
      </w:r>
      <w:r w:rsidRPr="00843973">
        <w:t xml:space="preserve">ByteArrayOutputStream swapStream = </w:t>
      </w:r>
      <w:r w:rsidRPr="00843973">
        <w:rPr>
          <w:color w:val="0000FF"/>
        </w:rPr>
        <w:t>new</w:t>
      </w:r>
      <w:r w:rsidRPr="00843973">
        <w:t xml:space="preserve"> ByteArrayOutputStream();</w:t>
      </w:r>
    </w:p>
    <w:p w:rsidR="00DA3A7D" w:rsidRPr="00843973" w:rsidRDefault="00DA3A7D" w:rsidP="00DA3A7D">
      <w:pPr>
        <w:pStyle w:val="ad"/>
        <w:ind w:left="240" w:hanging="240"/>
      </w:pPr>
      <w:r>
        <w:tab/>
      </w:r>
      <w:r>
        <w:tab/>
      </w:r>
      <w:r w:rsidRPr="00843973">
        <w:rPr>
          <w:color w:val="0000FF"/>
        </w:rPr>
        <w:t>int</w:t>
      </w:r>
      <w:r w:rsidRPr="00843973">
        <w:t xml:space="preserve"> ch;</w:t>
      </w:r>
    </w:p>
    <w:p w:rsidR="00DA3A7D" w:rsidRDefault="00DA3A7D" w:rsidP="00DA3A7D">
      <w:pPr>
        <w:pStyle w:val="ad"/>
        <w:ind w:left="240" w:hanging="240"/>
      </w:pPr>
      <w:r>
        <w:tab/>
      </w:r>
      <w:r>
        <w:tab/>
      </w:r>
      <w:r w:rsidRPr="00843973">
        <w:rPr>
          <w:color w:val="0000FF"/>
        </w:rPr>
        <w:t>while</w:t>
      </w:r>
      <w:r w:rsidRPr="00843973">
        <w:t xml:space="preserve"> ((ch = in.read()</w:t>
      </w:r>
      <w:r>
        <w:t>)</w:t>
      </w:r>
      <w:r w:rsidRPr="00843973">
        <w:t>!= -1</w:t>
      </w:r>
      <w:r>
        <w:t>)</w:t>
      </w:r>
      <w:r w:rsidRPr="00843973">
        <w:t>{</w:t>
      </w:r>
    </w:p>
    <w:p w:rsidR="00DA3A7D" w:rsidRDefault="00DA3A7D" w:rsidP="00DA3A7D">
      <w:pPr>
        <w:pStyle w:val="ad"/>
        <w:ind w:left="240" w:hanging="240"/>
      </w:pPr>
      <w:r>
        <w:tab/>
      </w:r>
      <w:r>
        <w:tab/>
      </w:r>
      <w:r>
        <w:tab/>
      </w:r>
      <w:r w:rsidRPr="00843973">
        <w:t>swapStream.write(ch);</w:t>
      </w:r>
    </w:p>
    <w:p w:rsidR="00DA3A7D" w:rsidRPr="00843973" w:rsidRDefault="00DA3A7D" w:rsidP="00DA3A7D">
      <w:pPr>
        <w:pStyle w:val="ad"/>
        <w:ind w:left="240" w:hanging="240"/>
      </w:pPr>
      <w:r>
        <w:tab/>
      </w:r>
      <w:r>
        <w:tab/>
      </w:r>
      <w:r w:rsidRPr="00843973">
        <w:t>}</w:t>
      </w:r>
    </w:p>
    <w:p w:rsidR="00DA3A7D" w:rsidRPr="00843973" w:rsidRDefault="00DA3A7D" w:rsidP="00DA3A7D">
      <w:pPr>
        <w:pStyle w:val="ad"/>
        <w:ind w:left="240" w:hanging="240"/>
      </w:pPr>
      <w:r>
        <w:tab/>
      </w:r>
      <w:r>
        <w:tab/>
      </w:r>
      <w:r w:rsidRPr="00843973">
        <w:rPr>
          <w:color w:val="0000FF"/>
        </w:rPr>
        <w:t>return</w:t>
      </w:r>
      <w:r w:rsidRPr="00843973">
        <w:t xml:space="preserve"> swapStream;</w:t>
      </w:r>
    </w:p>
    <w:p w:rsidR="00DA3A7D" w:rsidRPr="00843973" w:rsidRDefault="00DA3A7D" w:rsidP="00DA3A7D">
      <w:pPr>
        <w:pStyle w:val="ad"/>
        <w:ind w:left="240" w:hanging="240"/>
      </w:pPr>
      <w:r>
        <w:tab/>
      </w:r>
      <w:r w:rsidRPr="00843973">
        <w:t>}</w:t>
      </w:r>
    </w:p>
    <w:p w:rsidR="00DA3A7D" w:rsidRPr="00843973" w:rsidRDefault="00DA3A7D" w:rsidP="00DA3A7D">
      <w:pPr>
        <w:pStyle w:val="ad"/>
        <w:ind w:left="240" w:hanging="240"/>
      </w:pPr>
      <w:r>
        <w:t>//</w:t>
      </w:r>
      <w:r w:rsidRPr="00843973">
        <w:t>outputStream</w:t>
      </w:r>
      <w:r w:rsidRPr="00843973">
        <w:rPr>
          <w:rFonts w:hint="eastAsia"/>
        </w:rPr>
        <w:t>轉</w:t>
      </w:r>
      <w:r w:rsidRPr="00843973">
        <w:t>inputStream</w:t>
      </w:r>
    </w:p>
    <w:p w:rsidR="00DA3A7D" w:rsidRPr="00843973" w:rsidRDefault="00DA3A7D" w:rsidP="00DA3A7D">
      <w:pPr>
        <w:pStyle w:val="ad"/>
        <w:ind w:left="240" w:hanging="240"/>
      </w:pPr>
      <w:r>
        <w:tab/>
      </w:r>
      <w:r w:rsidRPr="00843973">
        <w:rPr>
          <w:color w:val="0000FF"/>
        </w:rPr>
        <w:t>public</w:t>
      </w:r>
      <w:r w:rsidRPr="00843973">
        <w:t xml:space="preserve"> ByteArrayInputStream parse(OutputStream out</w:t>
      </w:r>
      <w:r w:rsidR="00694E9F">
        <w:t>) throw</w:t>
      </w:r>
      <w:r w:rsidRPr="00843973">
        <w:rPr>
          <w:color w:val="0000FF"/>
        </w:rPr>
        <w:t>s</w:t>
      </w:r>
      <w:r w:rsidRPr="00843973">
        <w:t xml:space="preserve"> Exception</w:t>
      </w:r>
      <w:r>
        <w:t>{</w:t>
      </w:r>
    </w:p>
    <w:p w:rsidR="00DA3A7D" w:rsidRPr="00843973" w:rsidRDefault="00DA3A7D" w:rsidP="00DA3A7D">
      <w:pPr>
        <w:pStyle w:val="ad"/>
        <w:ind w:left="240" w:hanging="240"/>
      </w:pPr>
      <w:r>
        <w:tab/>
      </w:r>
      <w:r>
        <w:tab/>
      </w:r>
      <w:r w:rsidRPr="00843973">
        <w:t>ByteArrayOutputStream</w:t>
      </w:r>
      <w:r>
        <w:tab/>
      </w:r>
      <w:r w:rsidRPr="00843973">
        <w:t>baos=</w:t>
      </w:r>
      <w:r w:rsidRPr="00843973">
        <w:rPr>
          <w:color w:val="0000FF"/>
        </w:rPr>
        <w:t>new</w:t>
      </w:r>
      <w:r>
        <w:tab/>
      </w:r>
      <w:r w:rsidRPr="00843973">
        <w:t>ByteArrayOutputStream();</w:t>
      </w:r>
    </w:p>
    <w:p w:rsidR="00DA3A7D" w:rsidRPr="00843973" w:rsidRDefault="00DA3A7D" w:rsidP="00DA3A7D">
      <w:pPr>
        <w:pStyle w:val="ad"/>
        <w:ind w:left="240" w:hanging="240"/>
      </w:pPr>
      <w:r>
        <w:tab/>
      </w:r>
      <w:r>
        <w:tab/>
      </w:r>
      <w:r w:rsidRPr="00843973">
        <w:t>baos=(ByteArrayOutputStream</w:t>
      </w:r>
      <w:r>
        <w:t>)</w:t>
      </w:r>
      <w:r w:rsidRPr="00843973">
        <w:t>out;</w:t>
      </w:r>
    </w:p>
    <w:p w:rsidR="00DA3A7D" w:rsidRPr="00843973" w:rsidRDefault="00DA3A7D" w:rsidP="00DA3A7D">
      <w:pPr>
        <w:pStyle w:val="ad"/>
        <w:ind w:left="240" w:hanging="240"/>
      </w:pPr>
      <w:r>
        <w:tab/>
      </w:r>
      <w:r>
        <w:tab/>
      </w:r>
      <w:r w:rsidRPr="00843973">
        <w:t xml:space="preserve">ByteArrayInputStream swapStream = </w:t>
      </w:r>
      <w:r w:rsidRPr="00843973">
        <w:rPr>
          <w:color w:val="0000FF"/>
        </w:rPr>
        <w:t>new</w:t>
      </w:r>
      <w:r w:rsidRPr="00843973">
        <w:t xml:space="preserve"> ByteArrayInputStream(baos.toByteArray());</w:t>
      </w:r>
    </w:p>
    <w:p w:rsidR="00DA3A7D" w:rsidRPr="00843973" w:rsidRDefault="00DA3A7D" w:rsidP="00DA3A7D">
      <w:pPr>
        <w:pStyle w:val="ad"/>
        <w:ind w:left="240" w:hanging="240"/>
      </w:pPr>
      <w:r>
        <w:tab/>
      </w:r>
      <w:r>
        <w:tab/>
      </w:r>
      <w:r w:rsidRPr="00843973">
        <w:rPr>
          <w:color w:val="0000FF"/>
        </w:rPr>
        <w:t>return</w:t>
      </w:r>
      <w:r w:rsidRPr="00843973">
        <w:t xml:space="preserve"> swapStream;</w:t>
      </w:r>
    </w:p>
    <w:p w:rsidR="00DA3A7D" w:rsidRPr="00843973" w:rsidRDefault="00DA3A7D" w:rsidP="00DA3A7D">
      <w:pPr>
        <w:pStyle w:val="ad"/>
        <w:ind w:left="240" w:hanging="240"/>
      </w:pPr>
      <w:r>
        <w:tab/>
      </w:r>
      <w:r w:rsidRPr="00843973">
        <w:t>}</w:t>
      </w:r>
    </w:p>
    <w:p w:rsidR="00DA3A7D" w:rsidRPr="00843973" w:rsidRDefault="00DA3A7D" w:rsidP="00DA3A7D">
      <w:pPr>
        <w:pStyle w:val="ad"/>
        <w:ind w:left="240" w:hanging="240"/>
      </w:pPr>
      <w:r>
        <w:t>//</w:t>
      </w:r>
      <w:r w:rsidRPr="00843973">
        <w:t>inputStream</w:t>
      </w:r>
      <w:r w:rsidRPr="00843973">
        <w:rPr>
          <w:rFonts w:hint="eastAsia"/>
        </w:rPr>
        <w:t>轉</w:t>
      </w:r>
      <w:r w:rsidRPr="00843973">
        <w:t>String</w:t>
      </w:r>
    </w:p>
    <w:p w:rsidR="00DA3A7D" w:rsidRPr="00843973" w:rsidRDefault="00DA3A7D" w:rsidP="00DA3A7D">
      <w:pPr>
        <w:pStyle w:val="ad"/>
        <w:ind w:left="240" w:hanging="240"/>
      </w:pPr>
      <w:r>
        <w:tab/>
      </w:r>
      <w:r w:rsidRPr="00843973">
        <w:rPr>
          <w:color w:val="0000FF"/>
        </w:rPr>
        <w:t>public</w:t>
      </w:r>
      <w:r w:rsidRPr="00843973">
        <w:t xml:space="preserve"> String parse_String(InputStream in</w:t>
      </w:r>
      <w:r w:rsidR="00694E9F">
        <w:t>) throw</w:t>
      </w:r>
      <w:r w:rsidRPr="00843973">
        <w:rPr>
          <w:color w:val="0000FF"/>
        </w:rPr>
        <w:t>s</w:t>
      </w:r>
      <w:r w:rsidRPr="00843973">
        <w:t xml:space="preserve"> Exception</w:t>
      </w:r>
      <w:r>
        <w:t>{</w:t>
      </w:r>
    </w:p>
    <w:p w:rsidR="00DA3A7D" w:rsidRPr="00843973" w:rsidRDefault="00DA3A7D" w:rsidP="00DA3A7D">
      <w:pPr>
        <w:pStyle w:val="ad"/>
        <w:ind w:left="240" w:hanging="240"/>
      </w:pPr>
      <w:r>
        <w:tab/>
      </w:r>
      <w:r>
        <w:tab/>
      </w:r>
      <w:r w:rsidRPr="00843973">
        <w:t xml:space="preserve">ByteArrayOutputStream swapStream = </w:t>
      </w:r>
      <w:r w:rsidRPr="00843973">
        <w:rPr>
          <w:color w:val="0000FF"/>
        </w:rPr>
        <w:t>new</w:t>
      </w:r>
      <w:r w:rsidRPr="00843973">
        <w:t xml:space="preserve"> ByteArrayOutputStream();</w:t>
      </w:r>
    </w:p>
    <w:p w:rsidR="00DA3A7D" w:rsidRPr="00843973" w:rsidRDefault="00DA3A7D" w:rsidP="00DA3A7D">
      <w:pPr>
        <w:pStyle w:val="ad"/>
        <w:ind w:left="240" w:hanging="240"/>
      </w:pPr>
      <w:r>
        <w:tab/>
      </w:r>
      <w:r>
        <w:tab/>
      </w:r>
      <w:r w:rsidRPr="00843973">
        <w:rPr>
          <w:color w:val="0000FF"/>
        </w:rPr>
        <w:t>int</w:t>
      </w:r>
      <w:r w:rsidRPr="00843973">
        <w:t xml:space="preserve"> ch;</w:t>
      </w:r>
    </w:p>
    <w:p w:rsidR="00DA3A7D" w:rsidRDefault="00DA3A7D" w:rsidP="00DA3A7D">
      <w:pPr>
        <w:pStyle w:val="ad"/>
        <w:ind w:left="240" w:hanging="240"/>
      </w:pPr>
      <w:r>
        <w:tab/>
      </w:r>
      <w:r>
        <w:tab/>
      </w:r>
      <w:r w:rsidRPr="00843973">
        <w:rPr>
          <w:color w:val="0000FF"/>
        </w:rPr>
        <w:t>while</w:t>
      </w:r>
      <w:r w:rsidRPr="00843973">
        <w:t xml:space="preserve"> ((ch = in.read()</w:t>
      </w:r>
      <w:r>
        <w:t>)</w:t>
      </w:r>
      <w:r w:rsidRPr="00843973">
        <w:t>!= -1</w:t>
      </w:r>
      <w:r>
        <w:t>)</w:t>
      </w:r>
      <w:r w:rsidRPr="00843973">
        <w:t>{</w:t>
      </w:r>
    </w:p>
    <w:p w:rsidR="00DA3A7D" w:rsidRDefault="00DA3A7D" w:rsidP="00DA3A7D">
      <w:pPr>
        <w:pStyle w:val="ad"/>
        <w:ind w:left="240" w:hanging="240"/>
      </w:pPr>
      <w:r>
        <w:tab/>
      </w:r>
      <w:r>
        <w:tab/>
      </w:r>
      <w:r>
        <w:tab/>
      </w:r>
      <w:r w:rsidRPr="00843973">
        <w:t>swapStream.write(ch);</w:t>
      </w:r>
    </w:p>
    <w:p w:rsidR="00DA3A7D" w:rsidRPr="00843973" w:rsidRDefault="00DA3A7D" w:rsidP="00DA3A7D">
      <w:pPr>
        <w:pStyle w:val="ad"/>
        <w:ind w:left="240" w:hanging="240"/>
      </w:pPr>
      <w:r>
        <w:tab/>
      </w:r>
      <w:r>
        <w:tab/>
      </w:r>
      <w:r w:rsidRPr="00843973">
        <w:t>}</w:t>
      </w:r>
    </w:p>
    <w:p w:rsidR="00DA3A7D" w:rsidRPr="00843973" w:rsidRDefault="00DA3A7D" w:rsidP="00DA3A7D">
      <w:pPr>
        <w:pStyle w:val="ad"/>
        <w:ind w:left="240" w:hanging="240"/>
      </w:pPr>
      <w:r>
        <w:tab/>
      </w:r>
      <w:r>
        <w:tab/>
      </w:r>
      <w:r w:rsidRPr="00843973">
        <w:rPr>
          <w:color w:val="0000FF"/>
        </w:rPr>
        <w:t>return</w:t>
      </w:r>
      <w:r w:rsidRPr="00843973">
        <w:t xml:space="preserve"> swapStream.toString();</w:t>
      </w:r>
    </w:p>
    <w:p w:rsidR="00DA3A7D" w:rsidRPr="00843973" w:rsidRDefault="00DA3A7D" w:rsidP="00DA3A7D">
      <w:pPr>
        <w:pStyle w:val="ad"/>
        <w:ind w:left="240" w:hanging="240"/>
      </w:pPr>
      <w:r>
        <w:tab/>
      </w:r>
      <w:r w:rsidRPr="00843973">
        <w:t>}</w:t>
      </w:r>
    </w:p>
    <w:p w:rsidR="00DA3A7D" w:rsidRPr="00843973" w:rsidRDefault="00DA3A7D" w:rsidP="00DA3A7D">
      <w:pPr>
        <w:pStyle w:val="ad"/>
        <w:ind w:left="240" w:hanging="240"/>
      </w:pPr>
      <w:r>
        <w:t>//</w:t>
      </w:r>
      <w:r w:rsidRPr="00843973">
        <w:t xml:space="preserve">OutputStream </w:t>
      </w:r>
      <w:r w:rsidRPr="00843973">
        <w:rPr>
          <w:rFonts w:hint="eastAsia"/>
        </w:rPr>
        <w:t>轉</w:t>
      </w:r>
      <w:r w:rsidRPr="00843973">
        <w:t>String</w:t>
      </w:r>
    </w:p>
    <w:p w:rsidR="00DA3A7D" w:rsidRPr="00843973" w:rsidRDefault="00DA3A7D" w:rsidP="00DA3A7D">
      <w:pPr>
        <w:pStyle w:val="ad"/>
        <w:ind w:left="240" w:hanging="240"/>
      </w:pPr>
      <w:r>
        <w:tab/>
      </w:r>
      <w:r w:rsidRPr="00843973">
        <w:rPr>
          <w:color w:val="0000FF"/>
        </w:rPr>
        <w:t>public</w:t>
      </w:r>
      <w:r w:rsidRPr="00843973">
        <w:t xml:space="preserve"> String parse_String(OutputStream out</w:t>
      </w:r>
      <w:r w:rsidR="00694E9F">
        <w:t>) throw</w:t>
      </w:r>
      <w:r w:rsidRPr="00843973">
        <w:rPr>
          <w:color w:val="0000FF"/>
        </w:rPr>
        <w:t>s</w:t>
      </w:r>
      <w:r w:rsidRPr="00843973">
        <w:t xml:space="preserve"> Exception</w:t>
      </w:r>
      <w:r>
        <w:t>{</w:t>
      </w:r>
    </w:p>
    <w:p w:rsidR="00DA3A7D" w:rsidRPr="00843973" w:rsidRDefault="00DA3A7D" w:rsidP="00DA3A7D">
      <w:pPr>
        <w:pStyle w:val="ad"/>
        <w:ind w:left="240" w:hanging="240"/>
      </w:pPr>
      <w:r>
        <w:tab/>
      </w:r>
      <w:r>
        <w:tab/>
      </w:r>
      <w:r w:rsidRPr="00843973">
        <w:t>ByteArrayOutputStream</w:t>
      </w:r>
      <w:r>
        <w:tab/>
      </w:r>
      <w:r w:rsidRPr="00843973">
        <w:t>baos=</w:t>
      </w:r>
      <w:r w:rsidRPr="00843973">
        <w:rPr>
          <w:color w:val="0000FF"/>
        </w:rPr>
        <w:t>new</w:t>
      </w:r>
      <w:r>
        <w:tab/>
      </w:r>
      <w:r w:rsidRPr="00843973">
        <w:t>ByteArrayOutputStream();</w:t>
      </w:r>
    </w:p>
    <w:p w:rsidR="00DA3A7D" w:rsidRPr="00843973" w:rsidRDefault="00DA3A7D" w:rsidP="00DA3A7D">
      <w:pPr>
        <w:pStyle w:val="ad"/>
        <w:ind w:left="240" w:hanging="240"/>
      </w:pPr>
      <w:r>
        <w:tab/>
      </w:r>
      <w:r>
        <w:tab/>
      </w:r>
      <w:r w:rsidRPr="00843973">
        <w:t>baos=(ByteArrayOutputStream</w:t>
      </w:r>
      <w:r>
        <w:t>)</w:t>
      </w:r>
      <w:r w:rsidRPr="00843973">
        <w:t>out;</w:t>
      </w:r>
    </w:p>
    <w:p w:rsidR="00DA3A7D" w:rsidRPr="00843973" w:rsidRDefault="00DA3A7D" w:rsidP="00DA3A7D">
      <w:pPr>
        <w:pStyle w:val="ad"/>
        <w:ind w:left="240" w:hanging="240"/>
      </w:pPr>
      <w:r>
        <w:tab/>
      </w:r>
      <w:r>
        <w:tab/>
      </w:r>
      <w:r>
        <w:tab/>
      </w:r>
      <w:r>
        <w:tab/>
      </w:r>
      <w:r w:rsidRPr="00843973">
        <w:t xml:space="preserve">ByteArrayInputStream swapStream = </w:t>
      </w:r>
      <w:r w:rsidRPr="00843973">
        <w:rPr>
          <w:color w:val="0000FF"/>
        </w:rPr>
        <w:t>new</w:t>
      </w:r>
      <w:r w:rsidRPr="00843973">
        <w:t xml:space="preserve"> ByteAr</w:t>
      </w:r>
      <w:r w:rsidRPr="00843973">
        <w:lastRenderedPageBreak/>
        <w:t>rayInputStream(baos.toByteArray());</w:t>
      </w:r>
    </w:p>
    <w:p w:rsidR="00DA3A7D" w:rsidRPr="00843973" w:rsidRDefault="00DA3A7D" w:rsidP="00DA3A7D">
      <w:pPr>
        <w:pStyle w:val="ad"/>
        <w:ind w:left="240" w:hanging="240"/>
      </w:pPr>
      <w:r>
        <w:tab/>
      </w:r>
      <w:r>
        <w:tab/>
      </w:r>
      <w:r w:rsidRPr="00843973">
        <w:rPr>
          <w:color w:val="0000FF"/>
        </w:rPr>
        <w:t>return</w:t>
      </w:r>
      <w:r w:rsidRPr="00843973">
        <w:t xml:space="preserve"> swapStream.toString();</w:t>
      </w:r>
    </w:p>
    <w:p w:rsidR="00DA3A7D" w:rsidRPr="00843973" w:rsidRDefault="00DA3A7D" w:rsidP="00DA3A7D">
      <w:pPr>
        <w:pStyle w:val="ad"/>
        <w:ind w:left="240" w:hanging="240"/>
      </w:pPr>
      <w:r>
        <w:tab/>
      </w:r>
      <w:r w:rsidRPr="00843973">
        <w:t>}</w:t>
      </w:r>
    </w:p>
    <w:p w:rsidR="00DA3A7D" w:rsidRPr="00843973" w:rsidRDefault="00DA3A7D" w:rsidP="00DA3A7D">
      <w:pPr>
        <w:pStyle w:val="ad"/>
        <w:ind w:left="240" w:hanging="240"/>
      </w:pPr>
      <w:r>
        <w:t>//</w:t>
      </w:r>
      <w:r w:rsidRPr="00843973">
        <w:t>String</w:t>
      </w:r>
      <w:r w:rsidRPr="00843973">
        <w:rPr>
          <w:rFonts w:hint="eastAsia"/>
        </w:rPr>
        <w:t>轉</w:t>
      </w:r>
      <w:r w:rsidRPr="00843973">
        <w:t>inputStream</w:t>
      </w:r>
    </w:p>
    <w:p w:rsidR="00DA3A7D" w:rsidRPr="00843973" w:rsidRDefault="00DA3A7D" w:rsidP="00DA3A7D">
      <w:pPr>
        <w:pStyle w:val="ad"/>
        <w:ind w:left="240" w:hanging="240"/>
      </w:pPr>
      <w:r>
        <w:tab/>
      </w:r>
      <w:r w:rsidRPr="00843973">
        <w:rPr>
          <w:color w:val="0000FF"/>
        </w:rPr>
        <w:t>public</w:t>
      </w:r>
      <w:r w:rsidRPr="00843973">
        <w:t xml:space="preserve"> ByteArrayInputStream parse_inputStream(String in</w:t>
      </w:r>
      <w:r w:rsidR="00694E9F">
        <w:t>) throw</w:t>
      </w:r>
      <w:r w:rsidRPr="00843973">
        <w:rPr>
          <w:color w:val="0000FF"/>
        </w:rPr>
        <w:t>s</w:t>
      </w:r>
      <w:r w:rsidRPr="00843973">
        <w:t xml:space="preserve"> Exception</w:t>
      </w:r>
      <w:r>
        <w:t>{</w:t>
      </w:r>
    </w:p>
    <w:p w:rsidR="00DA3A7D" w:rsidRPr="00843973" w:rsidRDefault="00DA3A7D" w:rsidP="00DA3A7D">
      <w:pPr>
        <w:pStyle w:val="ad"/>
        <w:ind w:left="240" w:hanging="240"/>
      </w:pPr>
      <w:r>
        <w:tab/>
      </w:r>
      <w:r>
        <w:tab/>
      </w:r>
      <w:r w:rsidRPr="00843973">
        <w:t>ByteArrayInputStream input=</w:t>
      </w:r>
      <w:r w:rsidRPr="00843973">
        <w:rPr>
          <w:color w:val="0000FF"/>
        </w:rPr>
        <w:t>new</w:t>
      </w:r>
      <w:r w:rsidRPr="00843973">
        <w:t xml:space="preserve"> ByteArrayInputStream(in.getBytes());</w:t>
      </w:r>
    </w:p>
    <w:p w:rsidR="00DA3A7D" w:rsidRPr="00843973" w:rsidRDefault="00DA3A7D" w:rsidP="00DA3A7D">
      <w:pPr>
        <w:pStyle w:val="ad"/>
        <w:ind w:left="240" w:hanging="240"/>
      </w:pPr>
      <w:r>
        <w:tab/>
      </w:r>
      <w:r>
        <w:tab/>
      </w:r>
      <w:r w:rsidRPr="00843973">
        <w:rPr>
          <w:color w:val="0000FF"/>
        </w:rPr>
        <w:t>return</w:t>
      </w:r>
      <w:r w:rsidRPr="00843973">
        <w:t xml:space="preserve"> input;</w:t>
      </w:r>
    </w:p>
    <w:p w:rsidR="00DA3A7D" w:rsidRPr="00843973" w:rsidRDefault="00DA3A7D" w:rsidP="00DA3A7D">
      <w:pPr>
        <w:pStyle w:val="ad"/>
        <w:ind w:left="240" w:hanging="240"/>
      </w:pPr>
      <w:r>
        <w:tab/>
      </w:r>
      <w:r w:rsidRPr="00843973">
        <w:t>}</w:t>
      </w:r>
    </w:p>
    <w:p w:rsidR="00DA3A7D" w:rsidRPr="00843973" w:rsidRDefault="00DA3A7D" w:rsidP="00DA3A7D">
      <w:pPr>
        <w:pStyle w:val="ad"/>
        <w:ind w:left="240" w:hanging="240"/>
      </w:pPr>
      <w:r>
        <w:t>//</w:t>
      </w:r>
      <w:r w:rsidRPr="00843973">
        <w:t xml:space="preserve">String </w:t>
      </w:r>
      <w:r w:rsidRPr="00843973">
        <w:rPr>
          <w:rFonts w:hint="eastAsia"/>
        </w:rPr>
        <w:t>轉</w:t>
      </w:r>
      <w:r w:rsidRPr="00843973">
        <w:t>outputStream</w:t>
      </w:r>
    </w:p>
    <w:p w:rsidR="00DA3A7D" w:rsidRPr="00843973" w:rsidRDefault="00DA3A7D" w:rsidP="00DA3A7D">
      <w:pPr>
        <w:pStyle w:val="ad"/>
        <w:ind w:left="240" w:hanging="240"/>
      </w:pPr>
      <w:r>
        <w:tab/>
      </w:r>
      <w:r w:rsidRPr="00843973">
        <w:rPr>
          <w:color w:val="0000FF"/>
        </w:rPr>
        <w:t>public</w:t>
      </w:r>
      <w:r w:rsidRPr="00843973">
        <w:t xml:space="preserve"> ByteArrayOutputStream parse_outputStream(String in</w:t>
      </w:r>
      <w:r w:rsidR="00694E9F">
        <w:t>) throw</w:t>
      </w:r>
      <w:r w:rsidRPr="00843973">
        <w:rPr>
          <w:color w:val="0000FF"/>
        </w:rPr>
        <w:t>s</w:t>
      </w:r>
      <w:r w:rsidRPr="00843973">
        <w:t xml:space="preserve"> Exception</w:t>
      </w:r>
      <w:r>
        <w:t>{</w:t>
      </w:r>
    </w:p>
    <w:p w:rsidR="00DA3A7D" w:rsidRPr="00843973" w:rsidRDefault="00DA3A7D" w:rsidP="00DA3A7D">
      <w:pPr>
        <w:pStyle w:val="ad"/>
        <w:ind w:left="240" w:hanging="240"/>
      </w:pPr>
      <w:r>
        <w:tab/>
      </w:r>
      <w:r>
        <w:tab/>
      </w:r>
      <w:r w:rsidRPr="00843973">
        <w:rPr>
          <w:color w:val="0000FF"/>
        </w:rPr>
        <w:t>return</w:t>
      </w:r>
      <w:r w:rsidRPr="00843973">
        <w:t xml:space="preserve"> parse(parse_inputStream(in));</w:t>
      </w:r>
    </w:p>
    <w:p w:rsidR="00DA3A7D" w:rsidRPr="00843973" w:rsidRDefault="00DA3A7D" w:rsidP="00DA3A7D">
      <w:pPr>
        <w:pStyle w:val="ad"/>
        <w:ind w:left="240" w:hanging="240"/>
      </w:pPr>
      <w:r>
        <w:tab/>
      </w:r>
      <w:r w:rsidRPr="00843973">
        <w:t>}</w:t>
      </w:r>
    </w:p>
    <w:p w:rsidR="00DA3A7D" w:rsidRPr="00843973" w:rsidRDefault="00DA3A7D" w:rsidP="00DA3A7D">
      <w:pPr>
        <w:pStyle w:val="ad"/>
        <w:ind w:left="240" w:hanging="240"/>
      </w:pPr>
      <w:r w:rsidRPr="00843973">
        <w:t>}</w:t>
      </w:r>
    </w:p>
    <w:p w:rsidR="00DA3A7D" w:rsidRDefault="00DA3A7D" w:rsidP="00DA3A7D">
      <w:pPr>
        <w:pStyle w:val="af0"/>
        <w:ind w:firstLine="240"/>
      </w:pPr>
      <w:r>
        <w:br w:type="page"/>
      </w:r>
    </w:p>
    <w:p w:rsidR="00B21C81" w:rsidRDefault="00B21C81" w:rsidP="00B21C81">
      <w:pPr>
        <w:pStyle w:val="af0"/>
        <w:ind w:firstLine="240"/>
      </w:pPr>
      <w:r>
        <w:lastRenderedPageBreak/>
        <w:t xml:space="preserve">Byte </w:t>
      </w:r>
      <w:r>
        <w:rPr>
          <w:rFonts w:hint="eastAsia"/>
        </w:rPr>
        <w:t>傳輸</w:t>
      </w:r>
      <w:r>
        <w:tab/>
        <w:t>stream</w:t>
      </w:r>
    </w:p>
    <w:p w:rsidR="00B21C81" w:rsidRDefault="00B21C81" w:rsidP="00B21C81">
      <w:pPr>
        <w:pStyle w:val="af0"/>
        <w:ind w:firstLine="240"/>
      </w:pPr>
      <w:r>
        <w:t xml:space="preserve">String </w:t>
      </w:r>
      <w:r>
        <w:rPr>
          <w:rFonts w:hint="eastAsia"/>
        </w:rPr>
        <w:t>傳輸</w:t>
      </w:r>
      <w:r>
        <w:t xml:space="preserve"> Reader, Writer</w:t>
      </w:r>
    </w:p>
    <w:p w:rsidR="00B21C81" w:rsidRPr="00F47A0A" w:rsidRDefault="00B21C81" w:rsidP="00B21C81">
      <w:pPr>
        <w:pStyle w:val="af0"/>
        <w:ind w:firstLine="240"/>
      </w:pPr>
    </w:p>
    <w:p w:rsidR="00B21C81" w:rsidRPr="00F47A0A" w:rsidRDefault="00B21C81" w:rsidP="00B21C81">
      <w:pPr>
        <w:pStyle w:val="af0"/>
        <w:ind w:firstLine="240"/>
      </w:pPr>
      <w:r w:rsidRPr="00F47A0A">
        <w:t>FileInputStream</w:t>
      </w:r>
      <w:r w:rsidRPr="00F47A0A">
        <w:rPr>
          <w:rFonts w:hint="eastAsia"/>
        </w:rPr>
        <w:t>是做檔案位元輸入的類別</w:t>
      </w:r>
    </w:p>
    <w:p w:rsidR="00B21C81" w:rsidRPr="00F47A0A" w:rsidRDefault="00B21C81" w:rsidP="00B21C81">
      <w:pPr>
        <w:pStyle w:val="af0"/>
        <w:ind w:firstLine="240"/>
      </w:pPr>
      <w:r w:rsidRPr="00F47A0A">
        <w:t>InputStreamReader</w:t>
      </w:r>
      <w:r w:rsidRPr="00F47A0A">
        <w:rPr>
          <w:rFonts w:hint="eastAsia"/>
        </w:rPr>
        <w:t>是做字串輸入的類別</w:t>
      </w:r>
    </w:p>
    <w:p w:rsidR="00B21C81" w:rsidRPr="00F47A0A" w:rsidRDefault="00B21C81" w:rsidP="00B21C81">
      <w:pPr>
        <w:pStyle w:val="af0"/>
        <w:ind w:firstLine="240"/>
      </w:pPr>
    </w:p>
    <w:p w:rsidR="00B21C81" w:rsidRPr="00F47A0A" w:rsidRDefault="00B21C81" w:rsidP="00B21C81">
      <w:pPr>
        <w:pStyle w:val="af0"/>
        <w:ind w:firstLine="240"/>
      </w:pPr>
      <w:r w:rsidRPr="00F47A0A">
        <w:rPr>
          <w:rFonts w:hint="eastAsia"/>
        </w:rPr>
        <w:t>傳輸是以節點</w:t>
      </w:r>
      <w:r w:rsidRPr="00F47A0A">
        <w:t>(Node)</w:t>
      </w:r>
      <w:r w:rsidRPr="00F47A0A">
        <w:rPr>
          <w:rFonts w:hint="eastAsia"/>
        </w:rPr>
        <w:t>做為起點或終點，做出</w:t>
      </w:r>
      <w:r w:rsidRPr="00F47A0A">
        <w:t>Stream</w:t>
      </w:r>
      <w:r w:rsidRPr="00F47A0A">
        <w:rPr>
          <w:rFonts w:hint="eastAsia"/>
        </w:rPr>
        <w:t>這樣的動作</w:t>
      </w:r>
    </w:p>
    <w:p w:rsidR="00B21C81" w:rsidRPr="00F47A0A" w:rsidRDefault="00B21C81" w:rsidP="00B21C81">
      <w:pPr>
        <w:pStyle w:val="af0"/>
        <w:ind w:firstLine="240"/>
      </w:pPr>
    </w:p>
    <w:p w:rsidR="00B21C81" w:rsidRPr="00F47A0A" w:rsidRDefault="00B21C81" w:rsidP="00B21C81">
      <w:pPr>
        <w:pStyle w:val="af0"/>
        <w:ind w:firstLine="240"/>
      </w:pPr>
      <w:r w:rsidRPr="00F47A0A">
        <w:rPr>
          <w:rFonts w:hint="eastAsia"/>
        </w:rPr>
        <w:t>串流就會開啟，直到</w:t>
      </w:r>
      <w:r w:rsidRPr="00F47A0A">
        <w:t>close()</w:t>
      </w:r>
      <w:r w:rsidRPr="00F47A0A">
        <w:rPr>
          <w:rFonts w:hint="eastAsia"/>
        </w:rPr>
        <w:t>被呼叫為止</w:t>
      </w:r>
    </w:p>
    <w:p w:rsidR="00B21C81" w:rsidRPr="00F47A0A" w:rsidRDefault="00B21C81" w:rsidP="00B21C81">
      <w:pPr>
        <w:pStyle w:val="af0"/>
        <w:ind w:firstLine="240"/>
      </w:pPr>
      <w:r w:rsidRPr="00F47A0A">
        <w:rPr>
          <w:rFonts w:hint="eastAsia"/>
        </w:rPr>
        <w:t>串流會有保護同時只開放一個程式使用，因此必須記得</w:t>
      </w:r>
      <w:r w:rsidRPr="00F47A0A">
        <w:t>close()</w:t>
      </w:r>
      <w:r w:rsidRPr="00F47A0A">
        <w:rPr>
          <w:rFonts w:hint="eastAsia"/>
        </w:rPr>
        <w:t>串流</w:t>
      </w:r>
    </w:p>
    <w:p w:rsidR="00B21C81" w:rsidRPr="00F47A0A" w:rsidRDefault="00B21C81" w:rsidP="00B21C81">
      <w:pPr>
        <w:pStyle w:val="af0"/>
        <w:ind w:firstLine="240"/>
      </w:pPr>
    </w:p>
    <w:p w:rsidR="00B21C81" w:rsidRPr="00F47A0A" w:rsidRDefault="00B21C81" w:rsidP="00B21C81">
      <w:pPr>
        <w:pStyle w:val="af0"/>
        <w:ind w:firstLine="240"/>
      </w:pPr>
      <w:r w:rsidRPr="00F47A0A">
        <w:rPr>
          <w:rFonts w:hint="eastAsia"/>
        </w:rPr>
        <w:t>要讓流過的串流再回頭看一次，要使用</w:t>
      </w:r>
      <w:r w:rsidRPr="00F47A0A">
        <w:t>Buffer</w:t>
      </w:r>
      <w:r w:rsidRPr="00F47A0A">
        <w:rPr>
          <w:rFonts w:hint="eastAsia"/>
        </w:rPr>
        <w:t>方式，把串流存起來，就像是蓄水槽一樣</w:t>
      </w:r>
    </w:p>
    <w:p w:rsidR="00B21C81" w:rsidRPr="00F47A0A" w:rsidRDefault="00B21C81" w:rsidP="00B21C81">
      <w:pPr>
        <w:pStyle w:val="af0"/>
        <w:ind w:firstLine="240"/>
      </w:pPr>
    </w:p>
    <w:p w:rsidR="00B21C81" w:rsidRPr="00F47A0A" w:rsidRDefault="00B21C81" w:rsidP="00B21C81">
      <w:pPr>
        <w:pStyle w:val="af0"/>
        <w:ind w:firstLine="240"/>
      </w:pPr>
    </w:p>
    <w:p w:rsidR="00B21C81" w:rsidRPr="00F47A0A" w:rsidRDefault="00B21C81" w:rsidP="00B21C81">
      <w:pPr>
        <w:pStyle w:val="af0"/>
        <w:ind w:firstLine="240"/>
      </w:pPr>
      <w:r w:rsidRPr="00F47A0A">
        <w:rPr>
          <w:rFonts w:hint="eastAsia"/>
        </w:rPr>
        <w:t>串流使用方法</w:t>
      </w:r>
    </w:p>
    <w:p w:rsidR="00B21C81" w:rsidRPr="00F47A0A" w:rsidRDefault="00B21C81" w:rsidP="00B21C81">
      <w:pPr>
        <w:pStyle w:val="af0"/>
        <w:ind w:firstLine="240"/>
      </w:pPr>
      <w:r w:rsidRPr="00F47A0A">
        <w:rPr>
          <w:rFonts w:hint="eastAsia"/>
        </w:rPr>
        <w:t>開檔</w:t>
      </w:r>
    </w:p>
    <w:p w:rsidR="00B21C81" w:rsidRPr="00F47A0A" w:rsidRDefault="00B21C81" w:rsidP="00B21C81">
      <w:pPr>
        <w:pStyle w:val="af0"/>
        <w:ind w:firstLine="240"/>
      </w:pPr>
      <w:r w:rsidRPr="00F47A0A">
        <w:rPr>
          <w:rFonts w:hint="eastAsia"/>
        </w:rPr>
        <w:t>建立</w:t>
      </w:r>
      <w:r w:rsidRPr="00F47A0A">
        <w:t>Stream</w:t>
      </w:r>
      <w:r w:rsidRPr="00F47A0A">
        <w:rPr>
          <w:rFonts w:hint="eastAsia"/>
        </w:rPr>
        <w:t>物件</w:t>
      </w:r>
    </w:p>
    <w:p w:rsidR="00B21C81" w:rsidRPr="00F47A0A" w:rsidRDefault="00B21C81" w:rsidP="00B21C81">
      <w:pPr>
        <w:pStyle w:val="af0"/>
        <w:ind w:firstLine="240"/>
      </w:pPr>
      <w:r w:rsidRPr="00F47A0A">
        <w:rPr>
          <w:rFonts w:hint="eastAsia"/>
        </w:rPr>
        <w:t>使用讀寫的方法</w:t>
      </w:r>
    </w:p>
    <w:p w:rsidR="00B21C81" w:rsidRDefault="00B21C81" w:rsidP="00B21C81">
      <w:pPr>
        <w:pStyle w:val="af0"/>
        <w:ind w:firstLine="240"/>
      </w:pPr>
    </w:p>
    <w:p w:rsidR="00B21C81" w:rsidRDefault="00B21C81" w:rsidP="00B21C81">
      <w:pPr>
        <w:pStyle w:val="af0"/>
        <w:ind w:firstLine="240"/>
      </w:pPr>
    </w:p>
    <w:p w:rsidR="00B21C81" w:rsidRPr="00F47A0A" w:rsidRDefault="00B21C81" w:rsidP="00B21C81">
      <w:pPr>
        <w:pStyle w:val="ad"/>
        <w:ind w:left="240" w:hanging="240"/>
      </w:pPr>
      <w:r w:rsidRPr="00F47A0A">
        <w:t>public class Test{</w:t>
      </w:r>
    </w:p>
    <w:p w:rsidR="00B21C81" w:rsidRPr="00F47A0A" w:rsidRDefault="00B21C81" w:rsidP="00B21C81">
      <w:pPr>
        <w:pStyle w:val="ad"/>
        <w:ind w:left="240" w:hanging="240"/>
      </w:pPr>
      <w:r w:rsidRPr="00F47A0A">
        <w:tab/>
        <w:t>public static void main(String[] args){</w:t>
      </w:r>
    </w:p>
    <w:p w:rsidR="00B21C81" w:rsidRPr="00F47A0A" w:rsidRDefault="00B21C81" w:rsidP="00B21C81">
      <w:pPr>
        <w:pStyle w:val="ad"/>
        <w:ind w:left="240" w:hanging="240"/>
      </w:pPr>
      <w:r w:rsidRPr="00F47A0A">
        <w:tab/>
      </w:r>
      <w:r w:rsidRPr="00F47A0A">
        <w:tab/>
        <w:t>FileInputStream fin;</w:t>
      </w:r>
    </w:p>
    <w:p w:rsidR="00B21C81" w:rsidRPr="00F47A0A" w:rsidRDefault="00B21C81" w:rsidP="00B21C81">
      <w:pPr>
        <w:pStyle w:val="ad"/>
        <w:ind w:left="240" w:hanging="240"/>
      </w:pPr>
      <w:r w:rsidRPr="00F47A0A">
        <w:tab/>
      </w:r>
      <w:r w:rsidRPr="00F47A0A">
        <w:tab/>
        <w:t>try{</w:t>
      </w:r>
    </w:p>
    <w:p w:rsidR="00B21C81" w:rsidRPr="00F47A0A" w:rsidRDefault="00B21C81" w:rsidP="00B21C81">
      <w:pPr>
        <w:pStyle w:val="ad"/>
        <w:ind w:left="240" w:hanging="240"/>
      </w:pPr>
      <w:r w:rsidRPr="00F47A0A">
        <w:tab/>
      </w:r>
      <w:r w:rsidRPr="00F47A0A">
        <w:tab/>
      </w:r>
      <w:r w:rsidRPr="00F47A0A">
        <w:tab/>
        <w:t>fin = new FileInputStream("c:\\file.txt");</w:t>
      </w:r>
    </w:p>
    <w:p w:rsidR="00B21C81" w:rsidRPr="00F47A0A" w:rsidRDefault="00B21C81" w:rsidP="00B21C81">
      <w:pPr>
        <w:pStyle w:val="ad"/>
        <w:ind w:left="240" w:hanging="240"/>
      </w:pPr>
      <w:r w:rsidRPr="00F47A0A">
        <w:tab/>
      </w:r>
      <w:r w:rsidRPr="00F47A0A">
        <w:tab/>
      </w:r>
      <w:r w:rsidRPr="00F47A0A">
        <w:tab/>
        <w:t>while (fin.available()&gt; 0)</w:t>
      </w:r>
    </w:p>
    <w:p w:rsidR="00B21C81" w:rsidRPr="00F47A0A" w:rsidRDefault="00B21C81" w:rsidP="00B21C81">
      <w:pPr>
        <w:pStyle w:val="ad"/>
        <w:ind w:left="240" w:hanging="240"/>
      </w:pPr>
      <w:r w:rsidRPr="00F47A0A">
        <w:tab/>
      </w:r>
      <w:r w:rsidRPr="00F47A0A">
        <w:tab/>
      </w:r>
      <w:r w:rsidRPr="00F47A0A">
        <w:tab/>
      </w:r>
      <w:r w:rsidRPr="00F47A0A">
        <w:tab/>
        <w:t>System.out.print(fin.read());</w:t>
      </w:r>
    </w:p>
    <w:p w:rsidR="00B21C81" w:rsidRPr="00F47A0A" w:rsidRDefault="00B21C81" w:rsidP="00B21C81">
      <w:pPr>
        <w:pStyle w:val="ad"/>
        <w:ind w:left="240" w:hanging="240"/>
      </w:pPr>
      <w:r w:rsidRPr="00F47A0A">
        <w:tab/>
      </w:r>
      <w:r w:rsidRPr="00F47A0A">
        <w:tab/>
        <w:t>} catch (IOException e){</w:t>
      </w:r>
    </w:p>
    <w:p w:rsidR="00B21C81" w:rsidRPr="00F47A0A" w:rsidRDefault="00B21C81" w:rsidP="00B21C81">
      <w:pPr>
        <w:pStyle w:val="ad"/>
        <w:ind w:left="240" w:hanging="240"/>
      </w:pPr>
      <w:r w:rsidRPr="00F47A0A">
        <w:tab/>
      </w:r>
      <w:r w:rsidRPr="00F47A0A">
        <w:tab/>
      </w:r>
      <w:r w:rsidRPr="00F47A0A">
        <w:tab/>
        <w:t>e.printStackTrace();</w:t>
      </w:r>
    </w:p>
    <w:p w:rsidR="00B21C81" w:rsidRPr="00F47A0A" w:rsidRDefault="00B21C81" w:rsidP="00B21C81">
      <w:pPr>
        <w:pStyle w:val="ad"/>
        <w:ind w:left="240" w:hanging="240"/>
      </w:pPr>
      <w:r w:rsidRPr="00F47A0A">
        <w:tab/>
      </w:r>
      <w:r w:rsidRPr="00F47A0A">
        <w:tab/>
        <w:t>}</w:t>
      </w:r>
    </w:p>
    <w:p w:rsidR="00B21C81" w:rsidRPr="00F47A0A" w:rsidRDefault="00B21C81" w:rsidP="00B21C81">
      <w:pPr>
        <w:pStyle w:val="ad"/>
        <w:ind w:left="240" w:hanging="240"/>
      </w:pPr>
      <w:r w:rsidRPr="00F47A0A">
        <w:tab/>
        <w:t>}</w:t>
      </w:r>
    </w:p>
    <w:p w:rsidR="00B21C81" w:rsidRPr="00F47A0A" w:rsidRDefault="00B21C81" w:rsidP="00B21C81">
      <w:pPr>
        <w:pStyle w:val="ad"/>
        <w:ind w:left="240" w:hanging="240"/>
      </w:pPr>
      <w:r w:rsidRPr="00F47A0A">
        <w:t>}</w:t>
      </w:r>
    </w:p>
    <w:p w:rsidR="00B21C81" w:rsidRPr="00F47A0A" w:rsidRDefault="00B21C81" w:rsidP="00B21C81">
      <w:pPr>
        <w:pStyle w:val="af0"/>
        <w:ind w:firstLine="240"/>
      </w:pPr>
    </w:p>
    <w:p w:rsidR="00B21C81" w:rsidRPr="00F47A0A" w:rsidRDefault="00B21C81" w:rsidP="00B21C81">
      <w:pPr>
        <w:pStyle w:val="af0"/>
        <w:ind w:firstLine="240"/>
      </w:pPr>
      <w:r w:rsidRPr="00F47A0A">
        <w:t>FileInputStream</w:t>
      </w:r>
      <w:r w:rsidRPr="00F47A0A">
        <w:rPr>
          <w:rFonts w:hint="eastAsia"/>
        </w:rPr>
        <w:t>以</w:t>
      </w:r>
      <w:r w:rsidRPr="00F47A0A">
        <w:t>Byte</w:t>
      </w:r>
      <w:r w:rsidRPr="00F47A0A">
        <w:rPr>
          <w:rFonts w:hint="eastAsia"/>
        </w:rPr>
        <w:t>為傳輸單位</w:t>
      </w:r>
    </w:p>
    <w:p w:rsidR="00B21C81" w:rsidRPr="00F47A0A" w:rsidRDefault="00B21C81" w:rsidP="00B21C81">
      <w:pPr>
        <w:pStyle w:val="af0"/>
        <w:ind w:firstLine="240"/>
      </w:pPr>
    </w:p>
    <w:p w:rsidR="00B21C81" w:rsidRPr="00F47A0A" w:rsidRDefault="00B21C81" w:rsidP="00B21C81">
      <w:pPr>
        <w:pStyle w:val="af0"/>
        <w:ind w:firstLine="240"/>
      </w:pPr>
    </w:p>
    <w:p w:rsidR="00B21C81" w:rsidRPr="00F47A0A" w:rsidRDefault="00B21C81" w:rsidP="00B21C81">
      <w:pPr>
        <w:pStyle w:val="af0"/>
        <w:ind w:firstLine="240"/>
      </w:pPr>
      <w:r w:rsidRPr="00F47A0A">
        <w:rPr>
          <w:rFonts w:hint="eastAsia"/>
        </w:rPr>
        <w:t>中文佔用</w:t>
      </w:r>
      <w:r w:rsidRPr="00F47A0A">
        <w:t>2</w:t>
      </w:r>
      <w:r w:rsidRPr="00F47A0A">
        <w:rPr>
          <w:rFonts w:hint="eastAsia"/>
        </w:rPr>
        <w:t>個</w:t>
      </w:r>
      <w:r w:rsidRPr="00F47A0A">
        <w:t>bytes</w:t>
      </w:r>
      <w:r w:rsidRPr="00F47A0A">
        <w:rPr>
          <w:rFonts w:hint="eastAsia"/>
        </w:rPr>
        <w:t>，所以要用</w:t>
      </w:r>
      <w:r w:rsidRPr="00F47A0A">
        <w:t xml:space="preserve">Byte[] </w:t>
      </w:r>
      <w:r w:rsidRPr="00F47A0A">
        <w:rPr>
          <w:rFonts w:hint="eastAsia"/>
        </w:rPr>
        <w:t>來做</w:t>
      </w:r>
      <w:r w:rsidRPr="00F47A0A">
        <w:t>buffer</w:t>
      </w:r>
      <w:r w:rsidRPr="00F47A0A">
        <w:rPr>
          <w:rFonts w:hint="eastAsia"/>
        </w:rPr>
        <w:t>，而且陣列大小必須是</w:t>
      </w:r>
      <w:r w:rsidRPr="00F47A0A">
        <w:t>2</w:t>
      </w:r>
      <w:r w:rsidRPr="00F47A0A">
        <w:rPr>
          <w:rFonts w:hint="eastAsia"/>
        </w:rPr>
        <w:t>的倍數</w:t>
      </w:r>
    </w:p>
    <w:p w:rsidR="00B21C81" w:rsidRPr="00F47A0A" w:rsidRDefault="00B21C81" w:rsidP="00B21C81">
      <w:pPr>
        <w:pStyle w:val="ad"/>
        <w:ind w:left="240" w:hanging="240"/>
      </w:pPr>
      <w:r w:rsidRPr="00F47A0A">
        <w:t>public class Test{</w:t>
      </w:r>
    </w:p>
    <w:p w:rsidR="00B21C81" w:rsidRPr="00F47A0A" w:rsidRDefault="00B21C81" w:rsidP="00B21C81">
      <w:pPr>
        <w:pStyle w:val="ad"/>
        <w:ind w:left="240" w:hanging="240"/>
      </w:pPr>
      <w:r w:rsidRPr="00F47A0A">
        <w:tab/>
        <w:t>public static void main(String[] args){</w:t>
      </w:r>
    </w:p>
    <w:p w:rsidR="00B21C81" w:rsidRPr="00F47A0A" w:rsidRDefault="00B21C81" w:rsidP="00B21C81">
      <w:pPr>
        <w:pStyle w:val="ad"/>
        <w:ind w:left="240" w:hanging="240"/>
      </w:pPr>
      <w:r w:rsidRPr="00F47A0A">
        <w:lastRenderedPageBreak/>
        <w:tab/>
      </w:r>
      <w:r w:rsidRPr="00F47A0A">
        <w:tab/>
        <w:t>FileInputStream fin;</w:t>
      </w:r>
    </w:p>
    <w:p w:rsidR="00B21C81" w:rsidRPr="00F47A0A" w:rsidRDefault="00B21C81" w:rsidP="00B21C81">
      <w:pPr>
        <w:pStyle w:val="ad"/>
        <w:ind w:left="240" w:hanging="240"/>
      </w:pPr>
      <w:r w:rsidRPr="00F47A0A">
        <w:tab/>
      </w:r>
      <w:r w:rsidRPr="00F47A0A">
        <w:tab/>
        <w:t>try{</w:t>
      </w:r>
    </w:p>
    <w:p w:rsidR="00B21C81" w:rsidRPr="00F47A0A" w:rsidRDefault="00B21C81" w:rsidP="00B21C81">
      <w:pPr>
        <w:pStyle w:val="ad"/>
        <w:ind w:left="240" w:hanging="240"/>
      </w:pPr>
      <w:r w:rsidRPr="00F47A0A">
        <w:tab/>
      </w:r>
      <w:r w:rsidRPr="00F47A0A">
        <w:tab/>
      </w:r>
      <w:r w:rsidRPr="00F47A0A">
        <w:tab/>
        <w:t>fin = new FileInputStream("c:\\file.txt");</w:t>
      </w:r>
    </w:p>
    <w:p w:rsidR="00B21C81" w:rsidRPr="00F47A0A" w:rsidRDefault="00B21C81" w:rsidP="00B21C81">
      <w:pPr>
        <w:pStyle w:val="ad"/>
        <w:ind w:left="240" w:hanging="240"/>
      </w:pPr>
      <w:r w:rsidRPr="00F47A0A">
        <w:tab/>
      </w:r>
      <w:r w:rsidRPr="00F47A0A">
        <w:tab/>
      </w:r>
      <w:r w:rsidRPr="00F47A0A">
        <w:tab/>
        <w:t>byte buf[] = new byte[8];//</w:t>
      </w:r>
      <w:r w:rsidRPr="00F47A0A">
        <w:rPr>
          <w:rFonts w:hint="eastAsia"/>
        </w:rPr>
        <w:t>建立一個大小</w:t>
      </w:r>
      <w:r w:rsidRPr="00F47A0A">
        <w:t>8Byte</w:t>
      </w:r>
      <w:r w:rsidRPr="00F47A0A">
        <w:rPr>
          <w:rFonts w:hint="eastAsia"/>
        </w:rPr>
        <w:t>的緩衝區</w:t>
      </w:r>
    </w:p>
    <w:p w:rsidR="00B21C81" w:rsidRPr="00F47A0A" w:rsidRDefault="00B21C81" w:rsidP="00B21C81">
      <w:pPr>
        <w:pStyle w:val="ad"/>
        <w:ind w:left="240" w:hanging="240"/>
      </w:pPr>
      <w:r w:rsidRPr="00F47A0A">
        <w:tab/>
      </w:r>
      <w:r w:rsidRPr="00F47A0A">
        <w:tab/>
      </w:r>
      <w:r w:rsidRPr="00F47A0A">
        <w:tab/>
        <w:t>int bufSize;//</w:t>
      </w:r>
      <w:r w:rsidRPr="00F47A0A">
        <w:rPr>
          <w:rFonts w:hint="eastAsia"/>
        </w:rPr>
        <w:t>用來計算</w:t>
      </w:r>
      <w:r w:rsidR="002D1C4C">
        <w:rPr>
          <w:rFonts w:hint="eastAsia"/>
        </w:rPr>
        <w:t>讀取</w:t>
      </w:r>
      <w:r w:rsidRPr="00F47A0A">
        <w:rPr>
          <w:rFonts w:hint="eastAsia"/>
        </w:rPr>
        <w:t>的資料大小</w:t>
      </w:r>
    </w:p>
    <w:p w:rsidR="00B21C81" w:rsidRPr="00F47A0A" w:rsidRDefault="00B21C81" w:rsidP="00B21C81">
      <w:pPr>
        <w:pStyle w:val="ad"/>
        <w:ind w:left="240" w:hanging="240"/>
      </w:pPr>
      <w:r w:rsidRPr="00F47A0A">
        <w:tab/>
      </w:r>
      <w:r w:rsidRPr="00F47A0A">
        <w:tab/>
      </w:r>
      <w:r w:rsidRPr="00F47A0A">
        <w:tab/>
        <w:t>while (fin.available()&gt; 0)</w:t>
      </w:r>
    </w:p>
    <w:p w:rsidR="00B21C81" w:rsidRPr="00F47A0A" w:rsidRDefault="00B21C81" w:rsidP="00B21C81">
      <w:pPr>
        <w:pStyle w:val="ad"/>
        <w:ind w:left="240" w:hanging="240"/>
      </w:pPr>
      <w:r w:rsidRPr="00F47A0A">
        <w:tab/>
      </w:r>
      <w:r w:rsidRPr="00F47A0A">
        <w:tab/>
      </w:r>
      <w:r w:rsidRPr="00F47A0A">
        <w:tab/>
      </w:r>
      <w:r w:rsidRPr="00F47A0A">
        <w:tab/>
        <w:t>bufSize = fin.read(buf);//</w:t>
      </w:r>
      <w:r w:rsidRPr="00F47A0A">
        <w:rPr>
          <w:rFonts w:hint="eastAsia"/>
        </w:rPr>
        <w:t>讀取資料到</w:t>
      </w:r>
      <w:r w:rsidRPr="00F47A0A">
        <w:t>buf</w:t>
      </w:r>
      <w:r w:rsidRPr="00F47A0A">
        <w:rPr>
          <w:rFonts w:hint="eastAsia"/>
        </w:rPr>
        <w:t>內</w:t>
      </w:r>
    </w:p>
    <w:p w:rsidR="00B21C81" w:rsidRPr="00F47A0A" w:rsidRDefault="00B21C81" w:rsidP="00B21C81">
      <w:pPr>
        <w:pStyle w:val="ad"/>
        <w:ind w:left="240" w:hanging="240"/>
      </w:pPr>
      <w:r w:rsidRPr="00F47A0A">
        <w:tab/>
      </w:r>
      <w:r w:rsidRPr="00F47A0A">
        <w:tab/>
      </w:r>
      <w:r w:rsidRPr="00F47A0A">
        <w:tab/>
      </w:r>
      <w:r w:rsidRPr="00F47A0A">
        <w:tab/>
        <w:t>System.out.print(new String(buf, 0, bufSize));</w:t>
      </w:r>
    </w:p>
    <w:p w:rsidR="00B21C81" w:rsidRPr="00F47A0A" w:rsidRDefault="00B21C81" w:rsidP="00B21C81">
      <w:pPr>
        <w:pStyle w:val="ad"/>
        <w:ind w:left="240" w:hanging="240"/>
      </w:pPr>
      <w:r w:rsidRPr="00F47A0A">
        <w:tab/>
      </w:r>
      <w:r w:rsidRPr="00F47A0A">
        <w:tab/>
        <w:t>} catch (IOException e){</w:t>
      </w:r>
    </w:p>
    <w:p w:rsidR="00B21C81" w:rsidRPr="00F47A0A" w:rsidRDefault="00B21C81" w:rsidP="00B21C81">
      <w:pPr>
        <w:pStyle w:val="ad"/>
        <w:ind w:left="240" w:hanging="240"/>
      </w:pPr>
      <w:r w:rsidRPr="00F47A0A">
        <w:tab/>
      </w:r>
      <w:r w:rsidRPr="00F47A0A">
        <w:tab/>
      </w:r>
      <w:r w:rsidRPr="00F47A0A">
        <w:tab/>
        <w:t>e.printStackTrace();</w:t>
      </w:r>
    </w:p>
    <w:p w:rsidR="00B21C81" w:rsidRPr="00F47A0A" w:rsidRDefault="00B21C81" w:rsidP="00B21C81">
      <w:pPr>
        <w:pStyle w:val="ad"/>
        <w:ind w:left="240" w:hanging="240"/>
      </w:pPr>
      <w:r w:rsidRPr="00F47A0A">
        <w:tab/>
      </w:r>
      <w:r w:rsidRPr="00F47A0A">
        <w:tab/>
        <w:t>}</w:t>
      </w:r>
    </w:p>
    <w:p w:rsidR="00B21C81" w:rsidRPr="00F47A0A" w:rsidRDefault="00B21C81" w:rsidP="00B21C81">
      <w:pPr>
        <w:pStyle w:val="ad"/>
        <w:ind w:left="240" w:hanging="240"/>
      </w:pPr>
      <w:r w:rsidRPr="00F47A0A">
        <w:tab/>
        <w:t>}</w:t>
      </w:r>
    </w:p>
    <w:p w:rsidR="00B21C81" w:rsidRPr="00F47A0A" w:rsidRDefault="00B21C81" w:rsidP="00B21C81">
      <w:pPr>
        <w:pStyle w:val="ad"/>
        <w:ind w:left="240" w:hanging="240"/>
      </w:pPr>
      <w:r w:rsidRPr="00F47A0A">
        <w:t>}</w:t>
      </w:r>
    </w:p>
    <w:p w:rsidR="00B21C81" w:rsidRPr="00F47A0A" w:rsidRDefault="00B21C81" w:rsidP="00B21C81">
      <w:pPr>
        <w:pStyle w:val="af0"/>
        <w:ind w:firstLine="240"/>
      </w:pPr>
    </w:p>
    <w:p w:rsidR="00B21C81" w:rsidRPr="00F47A0A" w:rsidRDefault="00B21C81" w:rsidP="00B21C81">
      <w:pPr>
        <w:pStyle w:val="af0"/>
        <w:ind w:firstLine="240"/>
      </w:pPr>
      <w:r w:rsidRPr="00F47A0A">
        <w:rPr>
          <w:rFonts w:hint="eastAsia"/>
        </w:rPr>
        <w:t>中文字中間夾雜了</w:t>
      </w:r>
      <w:r w:rsidRPr="00F47A0A">
        <w:t>1Byte</w:t>
      </w:r>
      <w:r w:rsidRPr="00F47A0A">
        <w:rPr>
          <w:rFonts w:hint="eastAsia"/>
        </w:rPr>
        <w:t>大小的字元，讀取就會錯亂，這時候就沒有辦法再堅持使用</w:t>
      </w:r>
      <w:r w:rsidRPr="00F47A0A">
        <w:t>FileInputStream</w:t>
      </w:r>
    </w:p>
    <w:p w:rsidR="00B21C81" w:rsidRPr="00F47A0A" w:rsidRDefault="00B21C81" w:rsidP="00B21C81">
      <w:pPr>
        <w:pStyle w:val="af0"/>
        <w:ind w:firstLine="240"/>
      </w:pPr>
    </w:p>
    <w:p w:rsidR="00B21C81" w:rsidRPr="00F47A0A" w:rsidRDefault="00B21C81" w:rsidP="00B21C81">
      <w:pPr>
        <w:pStyle w:val="ad"/>
        <w:ind w:left="240" w:hanging="240"/>
      </w:pPr>
      <w:r w:rsidRPr="00F47A0A">
        <w:t>public class Test{</w:t>
      </w:r>
    </w:p>
    <w:p w:rsidR="00B21C81" w:rsidRPr="00F47A0A" w:rsidRDefault="00B21C81" w:rsidP="00B21C81">
      <w:pPr>
        <w:pStyle w:val="ad"/>
        <w:ind w:left="240" w:hanging="240"/>
      </w:pPr>
      <w:r w:rsidRPr="00F47A0A">
        <w:tab/>
        <w:t>public static void main(String[] args){</w:t>
      </w:r>
    </w:p>
    <w:p w:rsidR="00B21C81" w:rsidRPr="00F47A0A" w:rsidRDefault="00B21C81" w:rsidP="00B21C81">
      <w:pPr>
        <w:pStyle w:val="ad"/>
        <w:ind w:left="240" w:hanging="240"/>
      </w:pPr>
      <w:r w:rsidRPr="00F47A0A">
        <w:tab/>
      </w:r>
      <w:r w:rsidRPr="00F47A0A">
        <w:tab/>
        <w:t>FileReader fin;</w:t>
      </w:r>
    </w:p>
    <w:p w:rsidR="00B21C81" w:rsidRPr="00F47A0A" w:rsidRDefault="00B21C81" w:rsidP="00B21C81">
      <w:pPr>
        <w:pStyle w:val="ad"/>
        <w:ind w:left="240" w:hanging="240"/>
      </w:pPr>
      <w:r w:rsidRPr="00F47A0A">
        <w:tab/>
      </w:r>
      <w:r w:rsidRPr="00F47A0A">
        <w:tab/>
        <w:t>try{</w:t>
      </w:r>
    </w:p>
    <w:p w:rsidR="00B21C81" w:rsidRPr="00F47A0A" w:rsidRDefault="00B21C81" w:rsidP="00B21C81">
      <w:pPr>
        <w:pStyle w:val="ad"/>
        <w:ind w:left="240" w:hanging="240"/>
      </w:pPr>
      <w:r w:rsidRPr="00F47A0A">
        <w:tab/>
      </w:r>
      <w:r w:rsidRPr="00F47A0A">
        <w:tab/>
      </w:r>
      <w:r w:rsidRPr="00F47A0A">
        <w:tab/>
        <w:t>fin = new FileReader("c:\\file.txt");</w:t>
      </w:r>
    </w:p>
    <w:p w:rsidR="00B21C81" w:rsidRPr="00F47A0A" w:rsidRDefault="00B21C81" w:rsidP="00B21C81">
      <w:pPr>
        <w:pStyle w:val="ad"/>
        <w:ind w:left="240" w:hanging="240"/>
      </w:pPr>
      <w:r w:rsidRPr="00F47A0A">
        <w:tab/>
      </w:r>
      <w:r w:rsidRPr="00F47A0A">
        <w:tab/>
      </w:r>
      <w:r w:rsidRPr="00F47A0A">
        <w:tab/>
        <w:t>int word;</w:t>
      </w:r>
    </w:p>
    <w:p w:rsidR="00B21C81" w:rsidRPr="00F47A0A" w:rsidRDefault="00B21C81" w:rsidP="00B21C81">
      <w:pPr>
        <w:pStyle w:val="ad"/>
        <w:ind w:left="240" w:hanging="240"/>
      </w:pPr>
      <w:r w:rsidRPr="00F47A0A">
        <w:tab/>
      </w:r>
      <w:r w:rsidRPr="00F47A0A">
        <w:tab/>
      </w:r>
      <w:r w:rsidRPr="00F47A0A">
        <w:tab/>
        <w:t>while (fin.ready()){</w:t>
      </w:r>
    </w:p>
    <w:p w:rsidR="00B21C81" w:rsidRPr="00F47A0A" w:rsidRDefault="00B21C81" w:rsidP="00B21C81">
      <w:pPr>
        <w:pStyle w:val="ad"/>
        <w:ind w:left="240" w:hanging="240"/>
      </w:pPr>
      <w:r w:rsidRPr="00F47A0A">
        <w:tab/>
      </w:r>
      <w:r w:rsidRPr="00F47A0A">
        <w:tab/>
      </w:r>
      <w:r w:rsidRPr="00F47A0A">
        <w:tab/>
      </w:r>
      <w:r w:rsidRPr="00F47A0A">
        <w:tab/>
        <w:t>word = fin.read();</w:t>
      </w:r>
    </w:p>
    <w:p w:rsidR="00B21C81" w:rsidRPr="00F47A0A" w:rsidRDefault="00B21C81" w:rsidP="00B21C81">
      <w:pPr>
        <w:pStyle w:val="ad"/>
        <w:ind w:left="240" w:hanging="240"/>
      </w:pPr>
      <w:r w:rsidRPr="00F47A0A">
        <w:tab/>
      </w:r>
      <w:r w:rsidRPr="00F47A0A">
        <w:tab/>
      </w:r>
      <w:r w:rsidRPr="00F47A0A">
        <w:tab/>
      </w:r>
      <w:r w:rsidRPr="00F47A0A">
        <w:tab/>
        <w:t>System.out.print((char)word);</w:t>
      </w:r>
    </w:p>
    <w:p w:rsidR="00B21C81" w:rsidRPr="00F47A0A" w:rsidRDefault="00B21C81" w:rsidP="00B21C81">
      <w:pPr>
        <w:pStyle w:val="ad"/>
        <w:ind w:left="240" w:hanging="240"/>
      </w:pPr>
      <w:r w:rsidRPr="00F47A0A">
        <w:tab/>
      </w:r>
      <w:r w:rsidRPr="00F47A0A">
        <w:tab/>
      </w:r>
      <w:r w:rsidRPr="00F47A0A">
        <w:tab/>
        <w:t>}</w:t>
      </w:r>
    </w:p>
    <w:p w:rsidR="00B21C81" w:rsidRPr="00F47A0A" w:rsidRDefault="00B21C81" w:rsidP="00B21C81">
      <w:pPr>
        <w:pStyle w:val="ad"/>
        <w:ind w:left="240" w:hanging="240"/>
      </w:pPr>
      <w:r w:rsidRPr="00F47A0A">
        <w:tab/>
      </w:r>
      <w:r w:rsidRPr="00F47A0A">
        <w:tab/>
        <w:t>} catch (IOException e){</w:t>
      </w:r>
    </w:p>
    <w:p w:rsidR="00B21C81" w:rsidRPr="00F47A0A" w:rsidRDefault="00B21C81" w:rsidP="00B21C81">
      <w:pPr>
        <w:pStyle w:val="ad"/>
        <w:ind w:left="240" w:hanging="240"/>
      </w:pPr>
      <w:r w:rsidRPr="00F47A0A">
        <w:tab/>
      </w:r>
      <w:r w:rsidRPr="00F47A0A">
        <w:tab/>
      </w:r>
      <w:r w:rsidRPr="00F47A0A">
        <w:tab/>
        <w:t>e.printStackTrace();</w:t>
      </w:r>
    </w:p>
    <w:p w:rsidR="00B21C81" w:rsidRPr="00F47A0A" w:rsidRDefault="00B21C81" w:rsidP="00B21C81">
      <w:pPr>
        <w:pStyle w:val="ad"/>
        <w:ind w:left="240" w:hanging="240"/>
      </w:pPr>
      <w:r w:rsidRPr="00F47A0A">
        <w:tab/>
      </w:r>
      <w:r w:rsidRPr="00F47A0A">
        <w:tab/>
        <w:t>}</w:t>
      </w:r>
    </w:p>
    <w:p w:rsidR="00B21C81" w:rsidRPr="00F47A0A" w:rsidRDefault="00B21C81" w:rsidP="00B21C81">
      <w:pPr>
        <w:pStyle w:val="ad"/>
        <w:ind w:left="240" w:hanging="240"/>
      </w:pPr>
      <w:r w:rsidRPr="00F47A0A">
        <w:tab/>
        <w:t>}</w:t>
      </w:r>
    </w:p>
    <w:p w:rsidR="00B21C81" w:rsidRPr="00F47A0A" w:rsidRDefault="00B21C81" w:rsidP="00B21C81">
      <w:pPr>
        <w:pStyle w:val="ad"/>
        <w:ind w:left="240" w:hanging="240"/>
      </w:pPr>
      <w:r w:rsidRPr="00F47A0A">
        <w:t>}</w:t>
      </w:r>
    </w:p>
    <w:p w:rsidR="00B21C81" w:rsidRDefault="00B21C81" w:rsidP="00B21C81">
      <w:pPr>
        <w:pStyle w:val="af0"/>
        <w:ind w:firstLine="240"/>
        <w:rPr>
          <w:shd w:val="clear" w:color="auto" w:fill="FFFAEE"/>
        </w:rPr>
      </w:pPr>
    </w:p>
    <w:p w:rsidR="00B21C81" w:rsidRDefault="00B21C81" w:rsidP="00B21C81">
      <w:pPr>
        <w:pStyle w:val="af0"/>
        <w:ind w:firstLine="240"/>
        <w:rPr>
          <w:shd w:val="clear" w:color="auto" w:fill="FFFAEE"/>
        </w:rPr>
      </w:pPr>
    </w:p>
    <w:p w:rsidR="00B21C81" w:rsidRDefault="00B21C81" w:rsidP="00B21C81">
      <w:pPr>
        <w:pStyle w:val="af0"/>
        <w:ind w:firstLine="240"/>
        <w:rPr>
          <w:shd w:val="clear" w:color="auto" w:fill="FFFAEE"/>
        </w:rPr>
      </w:pPr>
    </w:p>
    <w:p w:rsidR="00B21C81" w:rsidRPr="00F47A0A" w:rsidRDefault="00B21C81" w:rsidP="00B21C81">
      <w:pPr>
        <w:pStyle w:val="af0"/>
        <w:ind w:firstLine="240"/>
      </w:pPr>
      <w:r w:rsidRPr="00F47A0A">
        <w:rPr>
          <w:rFonts w:hint="eastAsia"/>
        </w:rPr>
        <w:t>資料型態與串流做個連結，稱作</w:t>
      </w:r>
      <w:r w:rsidRPr="00F47A0A">
        <w:t>chain</w:t>
      </w:r>
    </w:p>
    <w:p w:rsidR="00B21C81" w:rsidRPr="00F47A0A" w:rsidRDefault="00B21C81" w:rsidP="00B21C81">
      <w:pPr>
        <w:pStyle w:val="af0"/>
        <w:ind w:firstLine="240"/>
      </w:pPr>
      <w:r w:rsidRPr="00F47A0A">
        <w:rPr>
          <w:rFonts w:hint="eastAsia"/>
        </w:rPr>
        <w:t>為了達到串流連結，要用到一些的類別，也就是轉接頭，稱作</w:t>
      </w:r>
      <w:r w:rsidRPr="00F47A0A">
        <w:t>Filter</w:t>
      </w:r>
    </w:p>
    <w:p w:rsidR="00B21C81" w:rsidRPr="00F47A0A" w:rsidRDefault="00B21C81" w:rsidP="00B21C81">
      <w:pPr>
        <w:pStyle w:val="af0"/>
        <w:ind w:firstLine="240"/>
      </w:pPr>
      <w:r w:rsidRPr="00F47A0A">
        <w:t>Filter</w:t>
      </w:r>
      <w:r w:rsidRPr="00F47A0A">
        <w:rPr>
          <w:rFonts w:hint="eastAsia"/>
        </w:rPr>
        <w:t>除了可以達到轉換</w:t>
      </w:r>
      <w:r>
        <w:rPr>
          <w:rFonts w:hint="eastAsia"/>
        </w:rPr>
        <w:t>型態的功能外，還有些具有緩衝的功能，也就是讓流去的串流可以被回溯</w:t>
      </w:r>
    </w:p>
    <w:p w:rsidR="00B21C81" w:rsidRPr="00F47A0A" w:rsidRDefault="00B21C81" w:rsidP="00B21C81">
      <w:pPr>
        <w:pStyle w:val="af0"/>
        <w:ind w:firstLine="240"/>
      </w:pPr>
      <w:r w:rsidRPr="00F47A0A">
        <w:rPr>
          <w:rFonts w:hint="eastAsia"/>
        </w:rPr>
        <w:t>來看看</w:t>
      </w:r>
      <w:r w:rsidRPr="00F47A0A">
        <w:t>JAVA</w:t>
      </w:r>
      <w:r w:rsidRPr="00F47A0A">
        <w:rPr>
          <w:rFonts w:hint="eastAsia"/>
        </w:rPr>
        <w:t>提供那些</w:t>
      </w:r>
      <w:r w:rsidRPr="00F47A0A">
        <w:t>Filter</w:t>
      </w:r>
      <w:r w:rsidRPr="00F47A0A">
        <w:rPr>
          <w:rFonts w:hint="eastAsia"/>
        </w:rPr>
        <w:t>的類別</w:t>
      </w:r>
    </w:p>
    <w:tbl>
      <w:tblPr>
        <w:tblW w:w="5104" w:type="dxa"/>
        <w:tblLayout w:type="fixed"/>
        <w:tblCellMar>
          <w:left w:w="0" w:type="dxa"/>
          <w:right w:w="0" w:type="dxa"/>
        </w:tblCellMar>
        <w:tblLook w:val="04A0" w:firstRow="1" w:lastRow="0" w:firstColumn="1" w:lastColumn="0" w:noHBand="0" w:noVBand="1"/>
      </w:tblPr>
      <w:tblGrid>
        <w:gridCol w:w="1985"/>
        <w:gridCol w:w="3119"/>
      </w:tblGrid>
      <w:tr w:rsidR="00B21C81" w:rsidRPr="00F47A0A" w:rsidTr="00B21C81">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snapToGrid w:val="0"/>
              <w:ind w:firstLineChars="0" w:firstLine="0"/>
            </w:pPr>
            <w:r w:rsidRPr="00F47A0A">
              <w:rPr>
                <w:rFonts w:hint="eastAsia"/>
              </w:rPr>
              <w:t>串流緩衝區</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ind w:firstLine="240"/>
            </w:pPr>
            <w:r w:rsidRPr="00F47A0A">
              <w:t>BufferedInputStream</w:t>
            </w:r>
          </w:p>
          <w:p w:rsidR="00B21C81" w:rsidRPr="00F47A0A" w:rsidRDefault="00B21C81" w:rsidP="00B21C81">
            <w:pPr>
              <w:pStyle w:val="af2"/>
              <w:ind w:firstLine="240"/>
            </w:pPr>
            <w:r w:rsidRPr="00F47A0A">
              <w:t>BufferedOutputStream</w:t>
            </w:r>
          </w:p>
          <w:p w:rsidR="00B21C81" w:rsidRPr="00F47A0A" w:rsidRDefault="00B21C81" w:rsidP="00B21C81">
            <w:pPr>
              <w:pStyle w:val="af2"/>
              <w:ind w:firstLine="240"/>
            </w:pPr>
            <w:r w:rsidRPr="00F47A0A">
              <w:t>BufferedReader</w:t>
            </w:r>
          </w:p>
          <w:p w:rsidR="00B21C81" w:rsidRPr="00F47A0A" w:rsidRDefault="00B21C81" w:rsidP="00B21C81">
            <w:pPr>
              <w:pStyle w:val="af2"/>
              <w:ind w:firstLine="240"/>
            </w:pPr>
            <w:r w:rsidRPr="00F47A0A">
              <w:t>BufferedWriter</w:t>
            </w:r>
          </w:p>
        </w:tc>
      </w:tr>
      <w:tr w:rsidR="00B21C81" w:rsidRPr="00F47A0A" w:rsidTr="00B21C81">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snapToGrid w:val="0"/>
              <w:ind w:firstLineChars="0" w:firstLine="0"/>
            </w:pPr>
            <w:r w:rsidRPr="00F47A0A">
              <w:rPr>
                <w:rFonts w:hint="eastAsia"/>
              </w:rPr>
              <w:t>物件串流</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ind w:firstLine="240"/>
            </w:pPr>
            <w:r w:rsidRPr="00F47A0A">
              <w:t>ObjectInputStream</w:t>
            </w:r>
          </w:p>
          <w:p w:rsidR="00B21C81" w:rsidRPr="00F47A0A" w:rsidRDefault="00B21C81" w:rsidP="00B21C81">
            <w:pPr>
              <w:pStyle w:val="af2"/>
              <w:ind w:firstLine="240"/>
            </w:pPr>
            <w:r w:rsidRPr="00F47A0A">
              <w:lastRenderedPageBreak/>
              <w:t>ObjectOutputStream</w:t>
            </w:r>
          </w:p>
        </w:tc>
      </w:tr>
      <w:tr w:rsidR="00B21C81" w:rsidRPr="00F47A0A" w:rsidTr="00B21C81">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snapToGrid w:val="0"/>
              <w:ind w:firstLineChars="0" w:firstLine="0"/>
            </w:pPr>
            <w:r w:rsidRPr="00F47A0A">
              <w:rPr>
                <w:rFonts w:hint="eastAsia"/>
              </w:rPr>
              <w:lastRenderedPageBreak/>
              <w:t>基本資料型態串流</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ind w:firstLine="240"/>
            </w:pPr>
            <w:r w:rsidRPr="00F47A0A">
              <w:t>InputStreamReader</w:t>
            </w:r>
          </w:p>
          <w:p w:rsidR="00B21C81" w:rsidRPr="00F47A0A" w:rsidRDefault="00B21C81" w:rsidP="00B21C81">
            <w:pPr>
              <w:pStyle w:val="af2"/>
              <w:ind w:firstLine="240"/>
            </w:pPr>
            <w:r w:rsidRPr="00F47A0A">
              <w:t>InputStreamWriter</w:t>
            </w:r>
          </w:p>
          <w:p w:rsidR="00B21C81" w:rsidRPr="00F47A0A" w:rsidRDefault="00B21C81" w:rsidP="00B21C81">
            <w:pPr>
              <w:pStyle w:val="af2"/>
              <w:ind w:firstLine="240"/>
            </w:pPr>
            <w:r w:rsidRPr="00F47A0A">
              <w:t>DataInputStream</w:t>
            </w:r>
          </w:p>
          <w:p w:rsidR="00B21C81" w:rsidRPr="00F47A0A" w:rsidRDefault="00B21C81" w:rsidP="00B21C81">
            <w:pPr>
              <w:pStyle w:val="af2"/>
              <w:ind w:firstLine="240"/>
            </w:pPr>
            <w:r w:rsidRPr="00F47A0A">
              <w:t>DataOutputStream</w:t>
            </w:r>
          </w:p>
        </w:tc>
      </w:tr>
      <w:tr w:rsidR="00B21C81" w:rsidRPr="00F47A0A" w:rsidTr="00B21C81">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snapToGrid w:val="0"/>
              <w:ind w:firstLineChars="0" w:firstLine="0"/>
            </w:pPr>
            <w:r w:rsidRPr="00F47A0A">
              <w:rPr>
                <w:rFonts w:hint="eastAsia"/>
              </w:rPr>
              <w:t>計算行數</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ind w:firstLine="240"/>
            </w:pPr>
            <w:r w:rsidRPr="00F47A0A">
              <w:t>LineNumberInputStream</w:t>
            </w:r>
          </w:p>
          <w:p w:rsidR="00B21C81" w:rsidRPr="00F47A0A" w:rsidRDefault="00B21C81" w:rsidP="00B21C81">
            <w:pPr>
              <w:pStyle w:val="af2"/>
              <w:ind w:firstLine="240"/>
            </w:pPr>
            <w:r w:rsidRPr="00F47A0A">
              <w:t>LineNumberReader</w:t>
            </w:r>
          </w:p>
        </w:tc>
      </w:tr>
      <w:tr w:rsidR="00B21C81" w:rsidRPr="00F47A0A" w:rsidTr="00B21C81">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snapToGrid w:val="0"/>
              <w:ind w:firstLineChars="0" w:firstLine="0"/>
            </w:pPr>
            <w:r w:rsidRPr="00F47A0A">
              <w:rPr>
                <w:rFonts w:hint="eastAsia"/>
              </w:rPr>
              <w:t>堆疊串流</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ind w:firstLine="240"/>
            </w:pPr>
            <w:r w:rsidRPr="00F47A0A">
              <w:t>PushbackInputStream</w:t>
            </w:r>
          </w:p>
          <w:p w:rsidR="00B21C81" w:rsidRPr="00F47A0A" w:rsidRDefault="00B21C81" w:rsidP="00B21C81">
            <w:pPr>
              <w:pStyle w:val="af2"/>
              <w:ind w:firstLine="240"/>
            </w:pPr>
            <w:r w:rsidRPr="00F47A0A">
              <w:t>PushbackReader</w:t>
            </w:r>
          </w:p>
        </w:tc>
      </w:tr>
      <w:tr w:rsidR="00B21C81" w:rsidRPr="00F47A0A" w:rsidTr="00B21C81">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snapToGrid w:val="0"/>
              <w:ind w:firstLineChars="0" w:firstLine="0"/>
            </w:pPr>
            <w:r w:rsidRPr="00F47A0A">
              <w:rPr>
                <w:rFonts w:hint="eastAsia"/>
              </w:rPr>
              <w:t>列印串流</w:t>
            </w:r>
          </w:p>
        </w:tc>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rsidR="00B21C81" w:rsidRPr="00F47A0A" w:rsidRDefault="00B21C81" w:rsidP="00B21C81">
            <w:pPr>
              <w:pStyle w:val="af2"/>
              <w:ind w:firstLine="240"/>
            </w:pPr>
            <w:r w:rsidRPr="00F47A0A">
              <w:t>PrintStream</w:t>
            </w:r>
          </w:p>
          <w:p w:rsidR="00B21C81" w:rsidRPr="00F47A0A" w:rsidRDefault="00B21C81" w:rsidP="00B21C81">
            <w:pPr>
              <w:pStyle w:val="af2"/>
              <w:ind w:firstLine="240"/>
            </w:pPr>
            <w:r w:rsidRPr="00F47A0A">
              <w:t>PrintWriter</w:t>
            </w:r>
          </w:p>
        </w:tc>
      </w:tr>
    </w:tbl>
    <w:p w:rsidR="00B21C81" w:rsidRDefault="00B21C81" w:rsidP="00B21C81">
      <w:pPr>
        <w:pStyle w:val="af0"/>
        <w:ind w:firstLine="240"/>
      </w:pPr>
    </w:p>
    <w:p w:rsidR="00B21C81" w:rsidRPr="00BB7CED" w:rsidRDefault="00B21C81" w:rsidP="00B21C81">
      <w:pPr>
        <w:pStyle w:val="ad"/>
        <w:ind w:left="240" w:hanging="240"/>
      </w:pPr>
      <w:r w:rsidRPr="00BB7CED">
        <w:t>public class Test{</w:t>
      </w:r>
    </w:p>
    <w:p w:rsidR="00B21C81" w:rsidRPr="00BB7CED" w:rsidRDefault="00B21C81" w:rsidP="00B21C81">
      <w:pPr>
        <w:pStyle w:val="ad"/>
        <w:ind w:left="240" w:hanging="240"/>
      </w:pPr>
      <w:r w:rsidRPr="00BB7CED">
        <w:tab/>
        <w:t>public static void main(String[] args){</w:t>
      </w:r>
    </w:p>
    <w:p w:rsidR="00B21C81" w:rsidRPr="00BB7CED" w:rsidRDefault="00B21C81" w:rsidP="00B21C81">
      <w:pPr>
        <w:pStyle w:val="ad"/>
        <w:ind w:left="240" w:hanging="240"/>
      </w:pPr>
      <w:r w:rsidRPr="00BB7CED">
        <w:tab/>
      </w:r>
      <w:r w:rsidRPr="00BB7CED">
        <w:tab/>
        <w:t>FileOutputStream fin;</w:t>
      </w:r>
    </w:p>
    <w:p w:rsidR="00B21C81" w:rsidRPr="00BB7CED" w:rsidRDefault="00B21C81" w:rsidP="00B21C81">
      <w:pPr>
        <w:pStyle w:val="ad"/>
        <w:ind w:left="240" w:hanging="240"/>
      </w:pPr>
      <w:r w:rsidRPr="00BB7CED">
        <w:tab/>
      </w:r>
      <w:r w:rsidRPr="00BB7CED">
        <w:tab/>
        <w:t>try{</w:t>
      </w:r>
    </w:p>
    <w:p w:rsidR="00B21C81" w:rsidRPr="00BB7CED" w:rsidRDefault="00B21C81" w:rsidP="00B21C81">
      <w:pPr>
        <w:pStyle w:val="ad"/>
        <w:ind w:left="240" w:hanging="240"/>
      </w:pPr>
      <w:r w:rsidRPr="00BB7CED">
        <w:tab/>
      </w:r>
      <w:r w:rsidRPr="00BB7CED">
        <w:tab/>
      </w:r>
      <w:r w:rsidRPr="00BB7CED">
        <w:tab/>
        <w:t>fin = new FileOutputStream("c:\\file.txt");</w:t>
      </w:r>
    </w:p>
    <w:p w:rsidR="00B21C81" w:rsidRPr="00BB7CED" w:rsidRDefault="00B21C81" w:rsidP="00B21C81">
      <w:pPr>
        <w:pStyle w:val="ad"/>
        <w:ind w:left="240" w:hanging="240"/>
      </w:pPr>
      <w:r w:rsidRPr="00BB7CED">
        <w:tab/>
      </w:r>
      <w:r w:rsidRPr="00BB7CED">
        <w:tab/>
      </w:r>
      <w:r w:rsidRPr="00BB7CED">
        <w:tab/>
        <w:t>DataOutputStream dataWrite = new DataOutputStream(fin);</w:t>
      </w:r>
    </w:p>
    <w:p w:rsidR="00B21C81" w:rsidRPr="00BB7CED" w:rsidRDefault="00B21C81" w:rsidP="00B21C81">
      <w:pPr>
        <w:pStyle w:val="ad"/>
        <w:ind w:left="240" w:hanging="240"/>
      </w:pPr>
      <w:r w:rsidRPr="00BB7CED">
        <w:tab/>
      </w:r>
      <w:r w:rsidRPr="00BB7CED">
        <w:tab/>
      </w:r>
      <w:r w:rsidRPr="00BB7CED">
        <w:tab/>
        <w:t>short sh[] ={1,2,3,4,5};</w:t>
      </w:r>
    </w:p>
    <w:p w:rsidR="00B21C81" w:rsidRPr="00BB7CED" w:rsidRDefault="00B21C81" w:rsidP="00B21C81">
      <w:pPr>
        <w:pStyle w:val="ad"/>
        <w:ind w:left="240" w:hanging="240"/>
      </w:pPr>
      <w:r w:rsidRPr="00BB7CED">
        <w:tab/>
      </w:r>
      <w:r w:rsidRPr="00BB7CED">
        <w:tab/>
      </w:r>
      <w:r w:rsidRPr="00BB7CED">
        <w:tab/>
        <w:t>for(short i : sh){</w:t>
      </w:r>
    </w:p>
    <w:p w:rsidR="00B21C81" w:rsidRPr="00BB7CED" w:rsidRDefault="00B21C81" w:rsidP="00B21C81">
      <w:pPr>
        <w:pStyle w:val="ad"/>
        <w:ind w:left="240" w:hanging="240"/>
      </w:pPr>
      <w:r w:rsidRPr="00BB7CED">
        <w:tab/>
      </w:r>
      <w:r w:rsidRPr="00BB7CED">
        <w:tab/>
      </w:r>
      <w:r w:rsidRPr="00BB7CED">
        <w:tab/>
      </w:r>
      <w:r w:rsidRPr="00BB7CED">
        <w:tab/>
        <w:t>dataWrite.writeShort(i);//</w:t>
      </w:r>
      <w:r w:rsidRPr="00BB7CED">
        <w:rPr>
          <w:rFonts w:hint="eastAsia"/>
        </w:rPr>
        <w:t>這裡的方法要搭配資料型態使用</w:t>
      </w:r>
    </w:p>
    <w:p w:rsidR="00B21C81" w:rsidRPr="00BB7CED" w:rsidRDefault="00B21C81" w:rsidP="00B21C81">
      <w:pPr>
        <w:pStyle w:val="ad"/>
        <w:ind w:left="240" w:hanging="240"/>
      </w:pPr>
      <w:r w:rsidRPr="00BB7CED">
        <w:tab/>
      </w:r>
      <w:r w:rsidRPr="00BB7CED">
        <w:tab/>
      </w:r>
      <w:r w:rsidRPr="00BB7CED">
        <w:tab/>
        <w:t>}</w:t>
      </w:r>
    </w:p>
    <w:p w:rsidR="00B21C81" w:rsidRPr="00BB7CED" w:rsidRDefault="00B21C81" w:rsidP="00B21C81">
      <w:pPr>
        <w:pStyle w:val="ad"/>
        <w:ind w:left="240" w:hanging="240"/>
      </w:pPr>
      <w:r w:rsidRPr="00BB7CED">
        <w:tab/>
      </w:r>
      <w:r w:rsidRPr="00BB7CED">
        <w:tab/>
        <w:t>} catch (IOException e){</w:t>
      </w:r>
    </w:p>
    <w:p w:rsidR="00B21C81" w:rsidRPr="00BB7CED" w:rsidRDefault="00B21C81" w:rsidP="00B21C81">
      <w:pPr>
        <w:pStyle w:val="ad"/>
        <w:ind w:left="240" w:hanging="240"/>
      </w:pPr>
      <w:r w:rsidRPr="00BB7CED">
        <w:tab/>
      </w:r>
      <w:r w:rsidRPr="00BB7CED">
        <w:tab/>
      </w:r>
      <w:r w:rsidRPr="00BB7CED">
        <w:tab/>
        <w:t>e.printStackTrace();</w:t>
      </w:r>
    </w:p>
    <w:p w:rsidR="00B21C81" w:rsidRPr="00BB7CED" w:rsidRDefault="00B21C81" w:rsidP="00B21C81">
      <w:pPr>
        <w:pStyle w:val="ad"/>
        <w:ind w:left="240" w:hanging="240"/>
      </w:pPr>
      <w:r w:rsidRPr="00BB7CED">
        <w:tab/>
      </w:r>
      <w:r w:rsidRPr="00BB7CED">
        <w:tab/>
        <w:t>}</w:t>
      </w:r>
    </w:p>
    <w:p w:rsidR="00B21C81" w:rsidRPr="00BB7CED" w:rsidRDefault="00B21C81" w:rsidP="00B21C81">
      <w:pPr>
        <w:pStyle w:val="ad"/>
        <w:ind w:left="240" w:hanging="240"/>
      </w:pPr>
      <w:r w:rsidRPr="00BB7CED">
        <w:tab/>
        <w:t>}</w:t>
      </w:r>
    </w:p>
    <w:p w:rsidR="00B21C81" w:rsidRPr="00BB7CED" w:rsidRDefault="00B21C81" w:rsidP="00B21C81">
      <w:pPr>
        <w:pStyle w:val="ad"/>
        <w:ind w:left="240" w:hanging="240"/>
      </w:pPr>
      <w:r w:rsidRPr="00BB7CED">
        <w:t>}</w:t>
      </w:r>
    </w:p>
    <w:p w:rsidR="00B21C81" w:rsidRDefault="00B21C81" w:rsidP="00B21C81">
      <w:pPr>
        <w:pStyle w:val="af0"/>
        <w:ind w:firstLine="240"/>
        <w:rPr>
          <w:shd w:val="clear" w:color="auto" w:fill="FFFAEE"/>
        </w:rPr>
      </w:pPr>
    </w:p>
    <w:p w:rsidR="00B21C81" w:rsidRDefault="00B21C81" w:rsidP="00B21C81">
      <w:pPr>
        <w:pStyle w:val="af0"/>
        <w:ind w:firstLine="240"/>
        <w:rPr>
          <w:shd w:val="clear" w:color="auto" w:fill="FFFAEE"/>
        </w:rPr>
      </w:pPr>
      <w:r>
        <w:rPr>
          <w:rFonts w:hint="eastAsia"/>
          <w:shd w:val="clear" w:color="auto" w:fill="FFFAEE"/>
        </w:rPr>
        <w:t>範例</w:t>
      </w:r>
    </w:p>
    <w:p w:rsidR="00B21C81" w:rsidRPr="00843973" w:rsidRDefault="00B21C81" w:rsidP="00B21C81">
      <w:pPr>
        <w:pStyle w:val="ad"/>
        <w:ind w:left="240" w:hanging="240"/>
        <w:rPr>
          <w:sz w:val="16"/>
          <w:szCs w:val="16"/>
        </w:rPr>
      </w:pPr>
      <w:r w:rsidRPr="00843973">
        <w:t>import java.io.BufferedInputStream;</w:t>
      </w:r>
    </w:p>
    <w:p w:rsidR="00B21C81" w:rsidRPr="00843973" w:rsidRDefault="00B21C81" w:rsidP="00B21C81">
      <w:pPr>
        <w:pStyle w:val="ad"/>
        <w:ind w:left="240" w:hanging="240"/>
        <w:rPr>
          <w:sz w:val="16"/>
          <w:szCs w:val="16"/>
        </w:rPr>
      </w:pPr>
      <w:r w:rsidRPr="00843973">
        <w:t>import java.io.BufferedOutputStream;</w:t>
      </w:r>
    </w:p>
    <w:p w:rsidR="00B21C81" w:rsidRPr="00843973" w:rsidRDefault="00B21C81" w:rsidP="00B21C81">
      <w:pPr>
        <w:pStyle w:val="ad"/>
        <w:ind w:left="240" w:hanging="240"/>
        <w:rPr>
          <w:sz w:val="16"/>
          <w:szCs w:val="16"/>
        </w:rPr>
      </w:pPr>
      <w:r w:rsidRPr="00843973">
        <w:t>import java.io.File;</w:t>
      </w:r>
    </w:p>
    <w:p w:rsidR="00B21C81" w:rsidRPr="00843973" w:rsidRDefault="00B21C81" w:rsidP="00B21C81">
      <w:pPr>
        <w:pStyle w:val="ad"/>
        <w:ind w:left="240" w:hanging="240"/>
        <w:rPr>
          <w:sz w:val="16"/>
          <w:szCs w:val="16"/>
        </w:rPr>
      </w:pPr>
      <w:r w:rsidRPr="00843973">
        <w:t>import java.io.FileInputStream;</w:t>
      </w:r>
    </w:p>
    <w:p w:rsidR="00B21C81" w:rsidRPr="00843973" w:rsidRDefault="00B21C81" w:rsidP="00B21C81">
      <w:pPr>
        <w:pStyle w:val="ad"/>
        <w:ind w:left="240" w:hanging="240"/>
        <w:rPr>
          <w:sz w:val="16"/>
          <w:szCs w:val="16"/>
        </w:rPr>
      </w:pPr>
      <w:r w:rsidRPr="00843973">
        <w:t>import java.io.FileOutputStream;</w:t>
      </w:r>
    </w:p>
    <w:p w:rsidR="00B21C81" w:rsidRPr="00843973" w:rsidRDefault="00B21C81" w:rsidP="00B21C81">
      <w:pPr>
        <w:pStyle w:val="ad"/>
        <w:ind w:left="240" w:hanging="240"/>
        <w:rPr>
          <w:sz w:val="16"/>
          <w:szCs w:val="16"/>
        </w:rPr>
      </w:pPr>
      <w:r w:rsidRPr="00843973">
        <w:t>/**</w:t>
      </w:r>
    </w:p>
    <w:p w:rsidR="00B21C81" w:rsidRPr="00843973" w:rsidRDefault="00B21C81" w:rsidP="00B21C81">
      <w:pPr>
        <w:pStyle w:val="ad"/>
        <w:ind w:left="240" w:hanging="240"/>
        <w:rPr>
          <w:sz w:val="16"/>
          <w:szCs w:val="16"/>
        </w:rPr>
      </w:pPr>
      <w:r w:rsidRPr="00843973">
        <w:t xml:space="preserve"> * </w:t>
      </w:r>
      <w:r w:rsidRPr="00843973">
        <w:rPr>
          <w:rFonts w:hint="eastAsia"/>
        </w:rPr>
        <w:t>測試</w:t>
      </w:r>
      <w:r>
        <w:rPr>
          <w:rFonts w:hint="eastAsia"/>
        </w:rPr>
        <w:t>類別</w:t>
      </w:r>
    </w:p>
    <w:p w:rsidR="00B21C81" w:rsidRPr="00843973" w:rsidRDefault="00B21C81" w:rsidP="00B21C81">
      <w:pPr>
        <w:pStyle w:val="ad"/>
        <w:ind w:left="240" w:hanging="240"/>
        <w:rPr>
          <w:sz w:val="16"/>
          <w:szCs w:val="16"/>
        </w:rPr>
      </w:pPr>
      <w:r w:rsidRPr="00843973">
        <w:t> * @author hanlw</w:t>
      </w:r>
    </w:p>
    <w:p w:rsidR="00B21C81" w:rsidRPr="00843973" w:rsidRDefault="00B21C81" w:rsidP="00B21C81">
      <w:pPr>
        <w:pStyle w:val="ad"/>
        <w:ind w:left="240" w:hanging="240"/>
        <w:rPr>
          <w:sz w:val="16"/>
          <w:szCs w:val="16"/>
        </w:rPr>
      </w:pPr>
      <w:r w:rsidRPr="00843973">
        <w:t> * 2012 -07 - 04</w:t>
      </w:r>
    </w:p>
    <w:p w:rsidR="00B21C81" w:rsidRPr="00843973" w:rsidRDefault="00B21C81" w:rsidP="00B21C81">
      <w:pPr>
        <w:pStyle w:val="ad"/>
        <w:ind w:left="240" w:hanging="240"/>
        <w:rPr>
          <w:sz w:val="16"/>
          <w:szCs w:val="16"/>
        </w:rPr>
      </w:pPr>
      <w:r w:rsidRPr="00843973">
        <w:t> */</w:t>
      </w:r>
    </w:p>
    <w:p w:rsidR="00B21C81" w:rsidRPr="00843973" w:rsidRDefault="00B21C81" w:rsidP="00B21C81">
      <w:pPr>
        <w:pStyle w:val="ad"/>
        <w:ind w:left="240" w:hanging="240"/>
        <w:rPr>
          <w:sz w:val="16"/>
          <w:szCs w:val="16"/>
        </w:rPr>
      </w:pPr>
      <w:r w:rsidRPr="00843973">
        <w:t>public class Test_two</w:t>
      </w:r>
      <w:r>
        <w:t>{</w:t>
      </w:r>
    </w:p>
    <w:p w:rsidR="00B21C81" w:rsidRDefault="00B21C81" w:rsidP="00B21C81">
      <w:pPr>
        <w:pStyle w:val="ad"/>
        <w:ind w:left="240" w:hanging="240"/>
      </w:pPr>
    </w:p>
    <w:p w:rsidR="00B21C81" w:rsidRPr="00843973" w:rsidRDefault="00B21C81" w:rsidP="00B21C81">
      <w:pPr>
        <w:pStyle w:val="ad"/>
        <w:ind w:left="240" w:hanging="240"/>
      </w:pPr>
    </w:p>
    <w:p w:rsidR="00B21C81" w:rsidRPr="00843973" w:rsidRDefault="00B21C81" w:rsidP="00B21C81">
      <w:pPr>
        <w:pStyle w:val="ad"/>
        <w:ind w:left="160" w:hanging="160"/>
        <w:rPr>
          <w:sz w:val="16"/>
          <w:szCs w:val="16"/>
        </w:rPr>
      </w:pPr>
      <w:r w:rsidRPr="00843973">
        <w:rPr>
          <w:sz w:val="16"/>
        </w:rPr>
        <w:tab/>
      </w:r>
      <w:r w:rsidRPr="00843973">
        <w:t>public static void main(String[] args</w:t>
      </w:r>
      <w:r w:rsidR="00694E9F">
        <w:t>) throw</w:t>
      </w:r>
      <w:r w:rsidRPr="00843973">
        <w:t>s Exception{</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240" w:hanging="240"/>
        <w:rPr>
          <w:szCs w:val="16"/>
        </w:rPr>
      </w:pPr>
      <w:r w:rsidRPr="00843973">
        <w:tab/>
      </w:r>
      <w:r w:rsidRPr="00843973">
        <w:tab/>
      </w:r>
      <w:r w:rsidRPr="00843973">
        <w:rPr>
          <w:sz w:val="11"/>
        </w:rPr>
        <w:t>/**</w:t>
      </w:r>
    </w:p>
    <w:p w:rsidR="00B21C81" w:rsidRPr="00843973" w:rsidRDefault="00B21C81" w:rsidP="00B21C81">
      <w:pPr>
        <w:pStyle w:val="ad"/>
        <w:ind w:left="160" w:hanging="160"/>
        <w:rPr>
          <w:sz w:val="16"/>
          <w:szCs w:val="16"/>
        </w:rPr>
      </w:pPr>
      <w:r w:rsidRPr="00843973">
        <w:rPr>
          <w:sz w:val="16"/>
        </w:rPr>
        <w:tab/>
      </w:r>
      <w:r>
        <w:rPr>
          <w:sz w:val="16"/>
        </w:rPr>
        <w:tab/>
      </w:r>
      <w:r w:rsidRPr="00843973">
        <w:t>* InputStream</w:t>
      </w:r>
      <w:r w:rsidRPr="00843973">
        <w:rPr>
          <w:rFonts w:hint="eastAsia"/>
        </w:rPr>
        <w:t>與</w:t>
      </w:r>
      <w:r w:rsidRPr="00843973">
        <w:t>OutputStream</w:t>
      </w:r>
      <w:r w:rsidRPr="00843973">
        <w:rPr>
          <w:rFonts w:hint="eastAsia"/>
        </w:rPr>
        <w:t>的使用例子</w:t>
      </w:r>
    </w:p>
    <w:p w:rsidR="00B21C81" w:rsidRDefault="00B21C81" w:rsidP="00B21C81">
      <w:pPr>
        <w:pStyle w:val="ad"/>
        <w:ind w:left="240" w:hanging="240"/>
        <w:rPr>
          <w:sz w:val="11"/>
          <w:szCs w:val="11"/>
        </w:rPr>
      </w:pPr>
      <w:r w:rsidRPr="00843973">
        <w:tab/>
      </w:r>
      <w:r>
        <w:tab/>
      </w:r>
      <w:r w:rsidRPr="00843973">
        <w:rPr>
          <w:sz w:val="11"/>
          <w:szCs w:val="11"/>
        </w:rPr>
        <w:t>*</w:t>
      </w:r>
    </w:p>
    <w:p w:rsidR="00B21C81" w:rsidRPr="00843973" w:rsidRDefault="00B21C81" w:rsidP="00B21C81">
      <w:pPr>
        <w:pStyle w:val="ad"/>
        <w:ind w:left="160" w:hanging="160"/>
        <w:rPr>
          <w:sz w:val="16"/>
          <w:szCs w:val="16"/>
        </w:rPr>
      </w:pPr>
      <w:r w:rsidRPr="00843973">
        <w:rPr>
          <w:sz w:val="16"/>
        </w:rPr>
        <w:tab/>
      </w:r>
      <w:r>
        <w:rPr>
          <w:sz w:val="16"/>
        </w:rPr>
        <w:tab/>
      </w:r>
      <w:r w:rsidRPr="00843973">
        <w:t>* (</w:t>
      </w:r>
      <w:r w:rsidRPr="00843973">
        <w:rPr>
          <w:rFonts w:hint="eastAsia"/>
        </w:rPr>
        <w:t>緩衝</w:t>
      </w:r>
      <w:r w:rsidR="00544F42">
        <w:rPr>
          <w:rFonts w:hint="eastAsia"/>
        </w:rPr>
        <w:t>檔案</w:t>
      </w:r>
      <w:r w:rsidRPr="00843973">
        <w:rPr>
          <w:rFonts w:hint="eastAsia"/>
        </w:rPr>
        <w:t>輸入</w:t>
      </w:r>
      <w:r>
        <w:rPr>
          <w:rFonts w:hint="eastAsia"/>
        </w:rPr>
        <w:t>串流</w:t>
      </w:r>
      <w:r w:rsidRPr="00843973">
        <w:t xml:space="preserve">)BufferedInputStream </w:t>
      </w:r>
      <w:r w:rsidRPr="00843973">
        <w:rPr>
          <w:rFonts w:hint="eastAsia"/>
        </w:rPr>
        <w:t>→</w:t>
      </w:r>
      <w:r w:rsidRPr="00843973">
        <w:t xml:space="preserve"> (</w:t>
      </w:r>
      <w:r w:rsidR="00544F42">
        <w:rPr>
          <w:rFonts w:hint="eastAsia"/>
        </w:rPr>
        <w:t>檔案</w:t>
      </w:r>
      <w:r w:rsidRPr="00843973">
        <w:rPr>
          <w:rFonts w:hint="eastAsia"/>
        </w:rPr>
        <w:t>輸入</w:t>
      </w:r>
      <w:r>
        <w:rPr>
          <w:rFonts w:hint="eastAsia"/>
        </w:rPr>
        <w:t>串流</w:t>
      </w:r>
      <w:r w:rsidRPr="00843973">
        <w:t xml:space="preserve">)FileInputStream </w:t>
      </w:r>
      <w:r w:rsidRPr="00843973">
        <w:rPr>
          <w:rFonts w:hint="eastAsia"/>
        </w:rPr>
        <w:t>→</w:t>
      </w:r>
      <w:r w:rsidRPr="00843973">
        <w:t xml:space="preserve"> (</w:t>
      </w:r>
      <w:r w:rsidRPr="00843973">
        <w:rPr>
          <w:rFonts w:hint="eastAsia"/>
        </w:rPr>
        <w:t>輸入</w:t>
      </w:r>
      <w:r>
        <w:rPr>
          <w:rFonts w:hint="eastAsia"/>
        </w:rPr>
        <w:t>串流</w:t>
      </w:r>
      <w:r w:rsidRPr="00843973">
        <w:t>)java.io.InputStream</w:t>
      </w:r>
    </w:p>
    <w:p w:rsidR="00B21C81" w:rsidRDefault="00B21C81" w:rsidP="00B21C81">
      <w:pPr>
        <w:pStyle w:val="ad"/>
        <w:ind w:left="240" w:hanging="240"/>
        <w:rPr>
          <w:sz w:val="11"/>
          <w:szCs w:val="11"/>
        </w:rPr>
      </w:pPr>
      <w:r w:rsidRPr="00843973">
        <w:tab/>
      </w:r>
      <w:r>
        <w:tab/>
      </w:r>
      <w:r w:rsidRPr="00843973">
        <w:rPr>
          <w:sz w:val="11"/>
          <w:szCs w:val="11"/>
        </w:rPr>
        <w:t>*</w:t>
      </w:r>
    </w:p>
    <w:p w:rsidR="00B21C81" w:rsidRPr="00843973" w:rsidRDefault="00B21C81" w:rsidP="00B21C81">
      <w:pPr>
        <w:pStyle w:val="ad"/>
        <w:ind w:left="160" w:hanging="160"/>
        <w:rPr>
          <w:sz w:val="16"/>
          <w:szCs w:val="16"/>
        </w:rPr>
      </w:pPr>
      <w:r w:rsidRPr="00843973">
        <w:rPr>
          <w:sz w:val="16"/>
        </w:rPr>
        <w:tab/>
      </w:r>
      <w:r>
        <w:rPr>
          <w:sz w:val="16"/>
        </w:rPr>
        <w:tab/>
      </w:r>
      <w:r w:rsidRPr="00843973">
        <w:t>* (</w:t>
      </w:r>
      <w:r w:rsidRPr="00843973">
        <w:rPr>
          <w:rFonts w:hint="eastAsia"/>
        </w:rPr>
        <w:t>緩衝</w:t>
      </w:r>
      <w:r w:rsidR="00544F42">
        <w:rPr>
          <w:rFonts w:hint="eastAsia"/>
        </w:rPr>
        <w:t>檔案</w:t>
      </w:r>
      <w:r w:rsidRPr="00843973">
        <w:rPr>
          <w:rFonts w:hint="eastAsia"/>
        </w:rPr>
        <w:t>輸出</w:t>
      </w:r>
      <w:r>
        <w:rPr>
          <w:rFonts w:hint="eastAsia"/>
        </w:rPr>
        <w:t>串流</w:t>
      </w:r>
      <w:r w:rsidRPr="00843973">
        <w:t xml:space="preserve">)BufferedOuputStream </w:t>
      </w:r>
      <w:r w:rsidRPr="00843973">
        <w:rPr>
          <w:rFonts w:hint="eastAsia"/>
        </w:rPr>
        <w:t>→</w:t>
      </w:r>
      <w:r w:rsidRPr="00843973">
        <w:t xml:space="preserve"> (</w:t>
      </w:r>
      <w:r w:rsidR="00544F42">
        <w:rPr>
          <w:rFonts w:hint="eastAsia"/>
        </w:rPr>
        <w:t>檔案</w:t>
      </w:r>
      <w:r w:rsidRPr="00843973">
        <w:rPr>
          <w:rFonts w:hint="eastAsia"/>
        </w:rPr>
        <w:t>輸出</w:t>
      </w:r>
      <w:r>
        <w:rPr>
          <w:rFonts w:hint="eastAsia"/>
        </w:rPr>
        <w:t>串流</w:t>
      </w:r>
      <w:r w:rsidRPr="00843973">
        <w:t xml:space="preserve">)FileOuputStream </w:t>
      </w:r>
      <w:r w:rsidRPr="00843973">
        <w:rPr>
          <w:rFonts w:hint="eastAsia"/>
        </w:rPr>
        <w:t>→</w:t>
      </w:r>
      <w:r w:rsidRPr="00843973">
        <w:t xml:space="preserve"> (</w:t>
      </w:r>
      <w:r w:rsidRPr="00843973">
        <w:rPr>
          <w:rFonts w:hint="eastAsia"/>
        </w:rPr>
        <w:t>輸出</w:t>
      </w:r>
      <w:r>
        <w:rPr>
          <w:rFonts w:hint="eastAsia"/>
        </w:rPr>
        <w:t>串</w:t>
      </w:r>
      <w:r>
        <w:rPr>
          <w:rFonts w:hint="eastAsia"/>
        </w:rPr>
        <w:lastRenderedPageBreak/>
        <w:t>流</w:t>
      </w:r>
      <w:r w:rsidRPr="00843973">
        <w:t>)java.io.OutputStream</w:t>
      </w:r>
    </w:p>
    <w:p w:rsidR="00B21C81" w:rsidRPr="00843973" w:rsidRDefault="00B21C81" w:rsidP="00B21C81">
      <w:pPr>
        <w:pStyle w:val="ad"/>
        <w:ind w:left="240" w:hanging="240"/>
        <w:rPr>
          <w:szCs w:val="16"/>
        </w:rPr>
      </w:pPr>
      <w:r w:rsidRPr="00843973">
        <w:tab/>
      </w:r>
      <w:r>
        <w:tab/>
      </w:r>
      <w:r w:rsidRPr="00843973">
        <w:rPr>
          <w:sz w:val="11"/>
          <w:szCs w:val="11"/>
        </w:rPr>
        <w:t>*/</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240" w:hanging="240"/>
        <w:rPr>
          <w:color w:val="333333"/>
          <w:szCs w:val="16"/>
        </w:rPr>
      </w:pPr>
      <w:r w:rsidRPr="00843973">
        <w:tab/>
      </w:r>
      <w:r w:rsidRPr="00843973">
        <w:tab/>
      </w:r>
      <w:r w:rsidRPr="00843973">
        <w:rPr>
          <w:sz w:val="11"/>
        </w:rPr>
        <w:t>/**</w:t>
      </w:r>
    </w:p>
    <w:p w:rsidR="00B21C81" w:rsidRPr="00843973" w:rsidRDefault="00B21C81" w:rsidP="00B21C81">
      <w:pPr>
        <w:pStyle w:val="ad"/>
        <w:ind w:left="160" w:hanging="160"/>
        <w:rPr>
          <w:color w:val="333333"/>
          <w:sz w:val="16"/>
          <w:szCs w:val="16"/>
        </w:rPr>
      </w:pPr>
      <w:r w:rsidRPr="00843973">
        <w:rPr>
          <w:sz w:val="16"/>
        </w:rPr>
        <w:tab/>
      </w:r>
      <w:r>
        <w:rPr>
          <w:sz w:val="16"/>
        </w:rPr>
        <w:tab/>
      </w:r>
      <w:r w:rsidRPr="00843973">
        <w:t>* 1.</w:t>
      </w:r>
      <w:r w:rsidRPr="00843973">
        <w:rPr>
          <w:rFonts w:hint="eastAsia"/>
        </w:rPr>
        <w:t>通過</w:t>
      </w:r>
      <w:r>
        <w:rPr>
          <w:rFonts w:hint="eastAsia"/>
        </w:rPr>
        <w:t>串流</w:t>
      </w:r>
      <w:r w:rsidRPr="00843973">
        <w:rPr>
          <w:rFonts w:hint="eastAsia"/>
        </w:rPr>
        <w:t>複製一個圖片的例子</w:t>
      </w:r>
    </w:p>
    <w:p w:rsidR="00B21C81" w:rsidRPr="00843973" w:rsidRDefault="00B21C81" w:rsidP="00B21C81">
      <w:pPr>
        <w:pStyle w:val="ad"/>
        <w:ind w:left="240" w:hanging="240"/>
        <w:rPr>
          <w:color w:val="333333"/>
          <w:szCs w:val="16"/>
        </w:rPr>
      </w:pPr>
      <w:r w:rsidRPr="00843973">
        <w:tab/>
      </w:r>
      <w:r>
        <w:tab/>
      </w:r>
      <w:r w:rsidRPr="00843973">
        <w:rPr>
          <w:sz w:val="11"/>
          <w:szCs w:val="11"/>
        </w:rPr>
        <w:t>*/</w:t>
      </w:r>
    </w:p>
    <w:p w:rsidR="00B21C81" w:rsidRPr="00843973" w:rsidRDefault="00B21C81" w:rsidP="00B21C81">
      <w:pPr>
        <w:pStyle w:val="ad"/>
        <w:ind w:left="240" w:hanging="240"/>
        <w:rPr>
          <w:sz w:val="16"/>
          <w:szCs w:val="16"/>
        </w:rPr>
      </w:pPr>
      <w:r w:rsidRPr="00843973">
        <w:t>/*</w:t>
      </w:r>
      <w:r w:rsidRPr="00843973">
        <w:rPr>
          <w:sz w:val="16"/>
        </w:rPr>
        <w:tab/>
      </w:r>
      <w:r w:rsidRPr="00843973">
        <w:rPr>
          <w:sz w:val="16"/>
        </w:rPr>
        <w:tab/>
      </w:r>
      <w:r w:rsidRPr="00843973">
        <w:t>File file = new File("c:/images/1.png");</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 outfile = new File("C:/temp.png");</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FileInputStream inputStream = new FileInputStream(file);</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FileOutputStream outputStream = new FileOutputStream(outfile);</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int i = 0;</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while(i != -1</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i = inputStream.read();</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outputStream.write(i);</w:t>
      </w:r>
    </w:p>
    <w:p w:rsidR="00B21C81" w:rsidRPr="00843973" w:rsidRDefault="00B21C81" w:rsidP="00B21C81">
      <w:pPr>
        <w:pStyle w:val="ad"/>
        <w:ind w:left="240" w:hanging="240"/>
        <w:rPr>
          <w:szCs w:val="16"/>
        </w:rPr>
      </w:pPr>
      <w:r w:rsidRPr="00843973">
        <w:tab/>
      </w:r>
      <w:r w:rsidRPr="00843973">
        <w:tab/>
      </w:r>
      <w:r w:rsidRPr="00843973">
        <w:rPr>
          <w:sz w:val="11"/>
          <w:szCs w:val="11"/>
        </w:rPr>
        <w:t>}</w:t>
      </w:r>
    </w:p>
    <w:p w:rsidR="00B21C81" w:rsidRPr="00843973" w:rsidRDefault="00B21C81" w:rsidP="00B21C81">
      <w:pPr>
        <w:pStyle w:val="ad"/>
        <w:ind w:left="160" w:hanging="160"/>
        <w:rPr>
          <w:color w:val="333333"/>
          <w:sz w:val="16"/>
          <w:szCs w:val="16"/>
        </w:rPr>
      </w:pPr>
      <w:r>
        <w:rPr>
          <w:color w:val="333333"/>
          <w:sz w:val="16"/>
        </w:rPr>
        <w:t>//</w:t>
      </w:r>
      <w:r w:rsidRPr="00843973">
        <w:rPr>
          <w:rFonts w:hint="eastAsia"/>
        </w:rPr>
        <w:t>注意</w:t>
      </w:r>
      <w:r>
        <w:rPr>
          <w:rFonts w:hint="eastAsia"/>
        </w:rPr>
        <w:t>串流</w:t>
      </w:r>
      <w:r w:rsidRPr="00843973">
        <w:rPr>
          <w:rFonts w:hint="eastAsia"/>
        </w:rPr>
        <w:t>的關閉</w:t>
      </w:r>
      <w:r w:rsidRPr="00843973">
        <w:t>(</w:t>
      </w:r>
      <w:r w:rsidRPr="00843973">
        <w:rPr>
          <w:rFonts w:ascii="細明體" w:eastAsia="細明體" w:hAnsi="細明體" w:cs="細明體" w:hint="eastAsia"/>
        </w:rPr>
        <w:t>★</w:t>
      </w:r>
      <w:r w:rsidRPr="00843973">
        <w:rPr>
          <w:rFonts w:hint="eastAsia"/>
        </w:rPr>
        <w:t>必須的</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inputStream.close();</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outputStream.close();</w:t>
      </w:r>
    </w:p>
    <w:p w:rsidR="00B21C81" w:rsidRPr="00843973" w:rsidRDefault="00B21C81" w:rsidP="00B21C81">
      <w:pPr>
        <w:pStyle w:val="ad"/>
        <w:ind w:left="240" w:hanging="240"/>
        <w:rPr>
          <w:sz w:val="16"/>
          <w:szCs w:val="16"/>
        </w:rPr>
      </w:pPr>
      <w:r w:rsidRPr="00843973">
        <w:t>*/</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240" w:hanging="240"/>
        <w:rPr>
          <w:color w:val="333333"/>
          <w:szCs w:val="16"/>
        </w:rPr>
      </w:pPr>
      <w:r w:rsidRPr="00843973">
        <w:tab/>
      </w:r>
      <w:r w:rsidRPr="00843973">
        <w:tab/>
      </w:r>
      <w:r w:rsidRPr="00843973">
        <w:rPr>
          <w:sz w:val="11"/>
        </w:rPr>
        <w:t>/**</w:t>
      </w:r>
    </w:p>
    <w:p w:rsidR="00B21C81" w:rsidRPr="00843973" w:rsidRDefault="00B21C81" w:rsidP="00B21C81">
      <w:pPr>
        <w:pStyle w:val="ad"/>
        <w:ind w:left="160" w:hanging="160"/>
        <w:rPr>
          <w:color w:val="333333"/>
          <w:sz w:val="16"/>
          <w:szCs w:val="16"/>
        </w:rPr>
      </w:pPr>
      <w:r w:rsidRPr="00843973">
        <w:rPr>
          <w:sz w:val="16"/>
        </w:rPr>
        <w:tab/>
      </w:r>
      <w:r>
        <w:rPr>
          <w:sz w:val="16"/>
        </w:rPr>
        <w:tab/>
      </w:r>
      <w:r w:rsidRPr="00843973">
        <w:t>* 2.</w:t>
      </w:r>
      <w:r w:rsidRPr="00843973">
        <w:rPr>
          <w:rFonts w:hint="eastAsia"/>
        </w:rPr>
        <w:t>如果想提高要提高複製的速度，可以採用緩衝</w:t>
      </w:r>
      <w:r w:rsidR="00544F42">
        <w:rPr>
          <w:rFonts w:hint="eastAsia"/>
        </w:rPr>
        <w:t>檔案</w:t>
      </w:r>
      <w:r w:rsidRPr="00843973">
        <w:rPr>
          <w:rFonts w:hint="eastAsia"/>
        </w:rPr>
        <w:t>輸入</w:t>
      </w:r>
      <w:r w:rsidRPr="00843973">
        <w:t>\</w:t>
      </w:r>
      <w:r w:rsidRPr="00843973">
        <w:rPr>
          <w:rFonts w:hint="eastAsia"/>
        </w:rPr>
        <w:t>輸出</w:t>
      </w:r>
      <w:r>
        <w:rPr>
          <w:rFonts w:hint="eastAsia"/>
        </w:rPr>
        <w:t>串流</w:t>
      </w:r>
      <w:r w:rsidRPr="00843973">
        <w:rPr>
          <w:rFonts w:hint="eastAsia"/>
        </w:rPr>
        <w:t>，如下：</w:t>
      </w:r>
    </w:p>
    <w:p w:rsidR="00B21C81" w:rsidRPr="00843973" w:rsidRDefault="00B21C81" w:rsidP="00B21C81">
      <w:pPr>
        <w:pStyle w:val="ad"/>
        <w:ind w:left="240" w:hanging="240"/>
        <w:rPr>
          <w:color w:val="333333"/>
          <w:szCs w:val="16"/>
        </w:rPr>
      </w:pPr>
      <w:r w:rsidRPr="00843973">
        <w:tab/>
      </w:r>
      <w:r>
        <w:tab/>
      </w:r>
      <w:r w:rsidRPr="00843973">
        <w:rPr>
          <w:sz w:val="11"/>
          <w:szCs w:val="11"/>
        </w:rPr>
        <w:t>*/</w:t>
      </w:r>
    </w:p>
    <w:p w:rsidR="00B21C81" w:rsidRPr="00843973" w:rsidRDefault="00B21C81" w:rsidP="00B21C81">
      <w:pPr>
        <w:pStyle w:val="ad"/>
        <w:ind w:left="240" w:hanging="240"/>
        <w:rPr>
          <w:sz w:val="16"/>
          <w:szCs w:val="16"/>
        </w:rPr>
      </w:pPr>
      <w:r w:rsidRPr="00843973">
        <w:t>/*</w:t>
      </w:r>
      <w:r w:rsidRPr="00843973">
        <w:rPr>
          <w:sz w:val="16"/>
        </w:rPr>
        <w:tab/>
      </w:r>
      <w:r w:rsidRPr="00843973">
        <w:rPr>
          <w:sz w:val="16"/>
        </w:rPr>
        <w:tab/>
      </w:r>
      <w:r w:rsidRPr="00843973">
        <w:t>File file = new File("C:/images/1.png");</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 outfile = new File("C:/temp1.jpg");</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Pr>
          <w:sz w:val="16"/>
        </w:rPr>
        <w:t>//</w:t>
      </w:r>
      <w:r w:rsidR="00544F42">
        <w:rPr>
          <w:rFonts w:hint="eastAsia"/>
        </w:rPr>
        <w:t>檔案</w:t>
      </w:r>
      <w:r w:rsidRPr="00843973">
        <w:rPr>
          <w:rFonts w:hint="eastAsia"/>
        </w:rPr>
        <w:t>輸入</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FileInputStream inputStream = new FileInputStream(file);</w:t>
      </w:r>
    </w:p>
    <w:p w:rsidR="00B21C81" w:rsidRPr="00843973" w:rsidRDefault="00B21C81" w:rsidP="00B21C81">
      <w:pPr>
        <w:pStyle w:val="ad"/>
        <w:ind w:left="160" w:hanging="160"/>
        <w:rPr>
          <w:sz w:val="16"/>
          <w:szCs w:val="16"/>
        </w:rPr>
      </w:pPr>
      <w:r>
        <w:rPr>
          <w:sz w:val="16"/>
        </w:rPr>
        <w:t>//</w:t>
      </w:r>
      <w:r w:rsidR="00544F42">
        <w:rPr>
          <w:rFonts w:hint="eastAsia"/>
        </w:rPr>
        <w:t>檔案</w:t>
      </w:r>
      <w:r w:rsidRPr="00843973">
        <w:rPr>
          <w:rFonts w:hint="eastAsia"/>
        </w:rPr>
        <w:t>輸出</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FileOutputStream outputStream = new FileOutputStream(outfile);</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Pr>
          <w:sz w:val="16"/>
        </w:rPr>
        <w:t>//</w:t>
      </w:r>
      <w:r w:rsidRPr="00843973">
        <w:rPr>
          <w:rFonts w:hint="eastAsia"/>
        </w:rPr>
        <w:t>緩衝</w:t>
      </w:r>
      <w:r w:rsidR="00544F42">
        <w:rPr>
          <w:rFonts w:hint="eastAsia"/>
        </w:rPr>
        <w:t>檔案</w:t>
      </w:r>
      <w:r w:rsidRPr="00843973">
        <w:rPr>
          <w:rFonts w:hint="eastAsia"/>
        </w:rPr>
        <w:t>輸入</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BufferedInputStream bufferedInputStream = new BufferedInputStream(inputStream);</w:t>
      </w:r>
    </w:p>
    <w:p w:rsidR="00B21C81" w:rsidRPr="00843973" w:rsidRDefault="00B21C81" w:rsidP="00B21C81">
      <w:pPr>
        <w:pStyle w:val="ad"/>
        <w:ind w:left="160" w:hanging="160"/>
        <w:rPr>
          <w:sz w:val="16"/>
          <w:szCs w:val="16"/>
        </w:rPr>
      </w:pPr>
      <w:r>
        <w:rPr>
          <w:sz w:val="16"/>
        </w:rPr>
        <w:t>//</w:t>
      </w:r>
      <w:r w:rsidRPr="00843973">
        <w:rPr>
          <w:rFonts w:hint="eastAsia"/>
        </w:rPr>
        <w:t>緩衝</w:t>
      </w:r>
      <w:r w:rsidR="00544F42">
        <w:rPr>
          <w:rFonts w:hint="eastAsia"/>
        </w:rPr>
        <w:t>檔案</w:t>
      </w:r>
      <w:r w:rsidRPr="00843973">
        <w:rPr>
          <w:rFonts w:hint="eastAsia"/>
        </w:rPr>
        <w:t>輸出</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BufferedOutputStream bufferedOutputStream = new BufferedOutputStream(outputStream);</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int i = 0;</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while(i != -1</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i = bufferedInputStream.read();</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bufferedOutputStream.write(i);</w:t>
      </w:r>
    </w:p>
    <w:p w:rsidR="00B21C81" w:rsidRPr="00843973" w:rsidRDefault="00B21C81" w:rsidP="00B21C81">
      <w:pPr>
        <w:pStyle w:val="ad"/>
        <w:ind w:left="240" w:hanging="240"/>
        <w:rPr>
          <w:szCs w:val="16"/>
        </w:rPr>
      </w:pPr>
      <w:r w:rsidRPr="00843973">
        <w:tab/>
      </w:r>
      <w:r w:rsidRPr="00843973">
        <w:tab/>
      </w:r>
      <w:r w:rsidRPr="00843973">
        <w:rPr>
          <w:sz w:val="11"/>
          <w:szCs w:val="11"/>
        </w:rPr>
        <w:t>}</w:t>
      </w:r>
    </w:p>
    <w:p w:rsidR="00B21C81" w:rsidRPr="00843973" w:rsidRDefault="00B21C81" w:rsidP="00B21C81">
      <w:pPr>
        <w:pStyle w:val="ad"/>
        <w:ind w:left="160" w:hanging="160"/>
        <w:rPr>
          <w:sz w:val="16"/>
          <w:szCs w:val="16"/>
        </w:rPr>
      </w:pPr>
      <w:r>
        <w:rPr>
          <w:sz w:val="16"/>
        </w:rPr>
        <w:t>//</w:t>
      </w:r>
      <w:r>
        <w:rPr>
          <w:rFonts w:hint="eastAsia"/>
        </w:rPr>
        <w:t>串流</w:t>
      </w:r>
      <w:r w:rsidRPr="00843973">
        <w:rPr>
          <w:rFonts w:hint="eastAsia"/>
        </w:rPr>
        <w:t>的關閉</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bufferedOutputStream.flush();//</w:t>
      </w:r>
      <w:r w:rsidRPr="00843973">
        <w:rPr>
          <w:rFonts w:hint="eastAsia"/>
        </w:rPr>
        <w:t>強制清除緩衝區的內容</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bufferedInputStream.close();</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bufferedOutputStream.close();</w:t>
      </w:r>
    </w:p>
    <w:p w:rsidR="00B21C81" w:rsidRPr="00843973" w:rsidRDefault="00B21C81" w:rsidP="00B21C81">
      <w:pPr>
        <w:pStyle w:val="ad"/>
        <w:ind w:left="240" w:hanging="240"/>
        <w:rPr>
          <w:sz w:val="16"/>
          <w:szCs w:val="16"/>
        </w:rPr>
      </w:pPr>
      <w:r w:rsidRPr="00843973">
        <w:t>*/</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240" w:hanging="240"/>
        <w:rPr>
          <w:color w:val="333333"/>
          <w:szCs w:val="16"/>
        </w:rPr>
      </w:pPr>
      <w:r w:rsidRPr="00843973">
        <w:tab/>
      </w:r>
      <w:r w:rsidRPr="00843973">
        <w:tab/>
      </w:r>
      <w:r w:rsidRPr="00843973">
        <w:rPr>
          <w:sz w:val="11"/>
        </w:rPr>
        <w:t>/**</w:t>
      </w:r>
    </w:p>
    <w:p w:rsidR="00B21C81" w:rsidRPr="00843973" w:rsidRDefault="00B21C81" w:rsidP="00B21C81">
      <w:pPr>
        <w:pStyle w:val="ad"/>
        <w:ind w:left="160" w:hanging="160"/>
        <w:rPr>
          <w:color w:val="333333"/>
          <w:sz w:val="16"/>
          <w:szCs w:val="16"/>
        </w:rPr>
      </w:pPr>
      <w:r w:rsidRPr="00843973">
        <w:rPr>
          <w:sz w:val="16"/>
        </w:rPr>
        <w:tab/>
      </w:r>
      <w:r>
        <w:rPr>
          <w:sz w:val="16"/>
        </w:rPr>
        <w:tab/>
      </w:r>
      <w:r w:rsidRPr="00843973">
        <w:t>* 3.</w:t>
      </w:r>
      <w:r w:rsidRPr="00843973">
        <w:rPr>
          <w:rFonts w:hint="eastAsia"/>
        </w:rPr>
        <w:t>當</w:t>
      </w:r>
      <w:r w:rsidR="00544F42">
        <w:rPr>
          <w:rFonts w:hint="eastAsia"/>
        </w:rPr>
        <w:t>檔案</w:t>
      </w:r>
      <w:r w:rsidRPr="00843973">
        <w:rPr>
          <w:rFonts w:hint="eastAsia"/>
        </w:rPr>
        <w:t>很大</w:t>
      </w:r>
      <w:r w:rsidRPr="00843973">
        <w:t>,</w:t>
      </w:r>
      <w:r w:rsidRPr="00843973">
        <w:rPr>
          <w:rFonts w:hint="eastAsia"/>
        </w:rPr>
        <w:t>要做一個緩衝處理來提高速度。</w:t>
      </w:r>
      <w:r w:rsidRPr="00843973">
        <w:rPr>
          <w:rFonts w:hint="eastAsia"/>
        </w:rPr>
        <w:lastRenderedPageBreak/>
        <w:t>如下：當</w:t>
      </w:r>
      <w:r w:rsidR="00544F42">
        <w:rPr>
          <w:rFonts w:hint="eastAsia"/>
        </w:rPr>
        <w:t>檔案</w:t>
      </w:r>
      <w:r w:rsidRPr="00843973">
        <w:rPr>
          <w:rFonts w:hint="eastAsia"/>
        </w:rPr>
        <w:t>的大小大於</w:t>
      </w:r>
      <w:r w:rsidRPr="00843973">
        <w:t>512</w:t>
      </w:r>
      <w:r w:rsidRPr="00843973">
        <w:rPr>
          <w:rFonts w:hint="eastAsia"/>
        </w:rPr>
        <w:t>個位元組時，每次</w:t>
      </w:r>
      <w:r w:rsidR="002D1C4C">
        <w:rPr>
          <w:rFonts w:hint="eastAsia"/>
        </w:rPr>
        <w:t>讀取</w:t>
      </w:r>
      <w:r w:rsidRPr="00843973">
        <w:t>512</w:t>
      </w:r>
      <w:r w:rsidRPr="00843973">
        <w:rPr>
          <w:rFonts w:hint="eastAsia"/>
        </w:rPr>
        <w:t>個位元組後再做處理</w:t>
      </w:r>
    </w:p>
    <w:p w:rsidR="00B21C81" w:rsidRDefault="00B21C81" w:rsidP="00B21C81">
      <w:pPr>
        <w:pStyle w:val="ad"/>
        <w:ind w:left="240" w:hanging="240"/>
        <w:rPr>
          <w:sz w:val="11"/>
          <w:szCs w:val="11"/>
        </w:rPr>
      </w:pPr>
      <w:r w:rsidRPr="00843973">
        <w:tab/>
      </w:r>
      <w:r>
        <w:tab/>
      </w:r>
      <w:r w:rsidRPr="00843973">
        <w:rPr>
          <w:sz w:val="11"/>
          <w:szCs w:val="11"/>
        </w:rPr>
        <w:t>*</w:t>
      </w:r>
    </w:p>
    <w:p w:rsidR="00B21C81" w:rsidRPr="00843973" w:rsidRDefault="00B21C81" w:rsidP="00B21C81">
      <w:pPr>
        <w:pStyle w:val="ad"/>
        <w:ind w:left="240" w:hanging="240"/>
        <w:rPr>
          <w:color w:val="333333"/>
          <w:szCs w:val="16"/>
        </w:rPr>
      </w:pPr>
      <w:r w:rsidRPr="00843973">
        <w:tab/>
      </w:r>
      <w:r>
        <w:tab/>
      </w:r>
      <w:r w:rsidRPr="00843973">
        <w:rPr>
          <w:sz w:val="11"/>
          <w:szCs w:val="11"/>
        </w:rPr>
        <w:t>*/</w:t>
      </w:r>
    </w:p>
    <w:p w:rsidR="00B21C81" w:rsidRPr="00843973" w:rsidRDefault="00B21C81" w:rsidP="00B21C81">
      <w:pPr>
        <w:pStyle w:val="ad"/>
        <w:ind w:left="240" w:hanging="240"/>
        <w:rPr>
          <w:sz w:val="16"/>
          <w:szCs w:val="16"/>
        </w:rPr>
      </w:pPr>
      <w:r w:rsidRPr="00843973">
        <w:t>/*</w:t>
      </w:r>
      <w:r w:rsidRPr="00843973">
        <w:rPr>
          <w:sz w:val="16"/>
        </w:rPr>
        <w:tab/>
      </w:r>
      <w:r w:rsidRPr="00843973">
        <w:rPr>
          <w:sz w:val="16"/>
        </w:rPr>
        <w:tab/>
      </w:r>
      <w:r w:rsidRPr="00843973">
        <w:t>File file = new File("C:/images/1.png");</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 outfile = new File("C:/temp2.png");</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Pr>
          <w:sz w:val="16"/>
        </w:rPr>
        <w:t>//</w:t>
      </w:r>
      <w:r w:rsidR="00544F42">
        <w:rPr>
          <w:rFonts w:hint="eastAsia"/>
        </w:rPr>
        <w:t>檔案</w:t>
      </w:r>
      <w:r w:rsidRPr="00843973">
        <w:rPr>
          <w:rFonts w:hint="eastAsia"/>
        </w:rPr>
        <w:t>輸入</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FileInputStream inputStream = new FileInputStream(file);</w:t>
      </w:r>
    </w:p>
    <w:p w:rsidR="00B21C81" w:rsidRPr="00843973" w:rsidRDefault="00B21C81" w:rsidP="00B21C81">
      <w:pPr>
        <w:pStyle w:val="ad"/>
        <w:ind w:left="160" w:hanging="160"/>
        <w:rPr>
          <w:sz w:val="16"/>
          <w:szCs w:val="16"/>
        </w:rPr>
      </w:pPr>
      <w:r>
        <w:rPr>
          <w:sz w:val="16"/>
        </w:rPr>
        <w:t>//</w:t>
      </w:r>
      <w:r w:rsidR="00544F42">
        <w:rPr>
          <w:rFonts w:hint="eastAsia"/>
        </w:rPr>
        <w:t>檔案</w:t>
      </w:r>
      <w:r w:rsidRPr="00843973">
        <w:rPr>
          <w:rFonts w:hint="eastAsia"/>
        </w:rPr>
        <w:t>輸出</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FileOutputStream outputStream = new FileOutputStream(outfile);</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int i = 0;</w:t>
      </w:r>
    </w:p>
    <w:p w:rsidR="00B21C81" w:rsidRPr="00843973" w:rsidRDefault="00B21C81" w:rsidP="00B21C81">
      <w:pPr>
        <w:pStyle w:val="ad"/>
        <w:ind w:left="160" w:hanging="160"/>
        <w:rPr>
          <w:sz w:val="16"/>
          <w:szCs w:val="16"/>
        </w:rPr>
      </w:pPr>
      <w:r>
        <w:rPr>
          <w:sz w:val="16"/>
        </w:rPr>
        <w:t>//</w:t>
      </w:r>
      <w:r w:rsidRPr="00843973">
        <w:rPr>
          <w:rFonts w:hint="eastAsia"/>
        </w:rPr>
        <w:t>緩衝大小為</w:t>
      </w:r>
      <w:r w:rsidRPr="00843973">
        <w:t>512</w:t>
      </w:r>
      <w:r w:rsidRPr="00843973">
        <w:rPr>
          <w:rFonts w:hint="eastAsia"/>
        </w:rPr>
        <w:t>位元組</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byte[] buffer = new byte[512];</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while(true</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if(inputStream.available(</w:t>
      </w:r>
      <w:r>
        <w:t>)</w:t>
      </w:r>
      <w:r w:rsidRPr="00843973">
        <w:t>&lt; 512</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while(i != -1</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rPr>
          <w:sz w:val="16"/>
        </w:rPr>
        <w:tab/>
      </w:r>
      <w:r w:rsidRPr="00843973">
        <w:t>i = inputStream.read();</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rPr>
          <w:sz w:val="16"/>
        </w:rPr>
        <w:tab/>
      </w:r>
      <w:r w:rsidRPr="00843973">
        <w:t>outputStream.write(i);</w:t>
      </w:r>
    </w:p>
    <w:p w:rsidR="00B21C81" w:rsidRPr="00843973" w:rsidRDefault="00B21C81" w:rsidP="00B21C81">
      <w:pPr>
        <w:pStyle w:val="ad"/>
        <w:ind w:left="240" w:hanging="240"/>
        <w:rPr>
          <w:szCs w:val="16"/>
        </w:rPr>
      </w:pPr>
      <w:r w:rsidRPr="00843973">
        <w:tab/>
      </w:r>
      <w:r w:rsidRPr="00843973">
        <w:tab/>
      </w:r>
      <w:r w:rsidRPr="00843973">
        <w:tab/>
      </w:r>
      <w:r w:rsidRPr="00843973">
        <w:tab/>
      </w:r>
      <w:r w:rsidRPr="00843973">
        <w:rPr>
          <w:sz w:val="11"/>
          <w:szCs w:val="11"/>
        </w:rPr>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break;//</w:t>
      </w:r>
      <w:r w:rsidRPr="00843973">
        <w:rPr>
          <w:rFonts w:hint="eastAsia"/>
        </w:rPr>
        <w:t>注意此處不能忘記哦</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w:t>
      </w:r>
      <w:r>
        <w:t>else{</w:t>
      </w:r>
    </w:p>
    <w:p w:rsidR="00B21C81" w:rsidRPr="00843973" w:rsidRDefault="00B21C81" w:rsidP="00B21C81">
      <w:pPr>
        <w:pStyle w:val="ad"/>
        <w:ind w:left="160" w:hanging="160"/>
        <w:rPr>
          <w:sz w:val="16"/>
          <w:szCs w:val="16"/>
        </w:rPr>
      </w:pPr>
      <w:r>
        <w:rPr>
          <w:sz w:val="16"/>
        </w:rPr>
        <w:t>//</w:t>
      </w:r>
      <w:r w:rsidRPr="00843973">
        <w:rPr>
          <w:rFonts w:hint="eastAsia"/>
        </w:rPr>
        <w:t>當</w:t>
      </w:r>
      <w:r w:rsidR="00544F42">
        <w:rPr>
          <w:rFonts w:hint="eastAsia"/>
        </w:rPr>
        <w:t>檔案</w:t>
      </w:r>
      <w:r w:rsidRPr="00843973">
        <w:rPr>
          <w:rFonts w:hint="eastAsia"/>
        </w:rPr>
        <w:t>的大小大於</w:t>
      </w:r>
      <w:r w:rsidRPr="00843973">
        <w:t>512</w:t>
      </w:r>
      <w:r w:rsidRPr="00843973">
        <w:rPr>
          <w:rFonts w:hint="eastAsia"/>
        </w:rPr>
        <w:t>位元組時</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inputStream.read(buffer);</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outputStream.write(buffer);</w:t>
      </w:r>
    </w:p>
    <w:p w:rsidR="00B21C81" w:rsidRPr="00843973" w:rsidRDefault="00B21C81" w:rsidP="00B21C81">
      <w:pPr>
        <w:pStyle w:val="ad"/>
        <w:ind w:left="240" w:hanging="240"/>
        <w:rPr>
          <w:szCs w:val="16"/>
        </w:rPr>
      </w:pPr>
      <w:r w:rsidRPr="00843973">
        <w:tab/>
      </w:r>
      <w:r w:rsidRPr="00843973">
        <w:tab/>
      </w:r>
      <w:r w:rsidRPr="00843973">
        <w:tab/>
      </w:r>
      <w:r w:rsidRPr="00843973">
        <w:rPr>
          <w:sz w:val="11"/>
          <w:szCs w:val="11"/>
        </w:rPr>
        <w:t>}</w:t>
      </w:r>
    </w:p>
    <w:p w:rsidR="00B21C81" w:rsidRPr="00843973" w:rsidRDefault="00B21C81" w:rsidP="00B21C81">
      <w:pPr>
        <w:pStyle w:val="ad"/>
        <w:ind w:left="240" w:hanging="240"/>
        <w:rPr>
          <w:szCs w:val="16"/>
        </w:rPr>
      </w:pPr>
      <w:r w:rsidRPr="00843973">
        <w:tab/>
      </w:r>
      <w:r w:rsidRPr="00843973">
        <w:tab/>
      </w:r>
      <w:r w:rsidRPr="00843973">
        <w:rPr>
          <w:sz w:val="11"/>
          <w:szCs w:val="11"/>
        </w:rPr>
        <w:t>}</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Pr>
          <w:sz w:val="16"/>
        </w:rPr>
        <w:t>//</w:t>
      </w:r>
      <w:r>
        <w:rPr>
          <w:rFonts w:hint="eastAsia"/>
        </w:rPr>
        <w:t>串流</w:t>
      </w:r>
      <w:r w:rsidRPr="00843973">
        <w:rPr>
          <w:rFonts w:hint="eastAsia"/>
        </w:rPr>
        <w:t>的關閉</w:t>
      </w:r>
    </w:p>
    <w:p w:rsidR="00B21C81" w:rsidRPr="00843973" w:rsidRDefault="00B21C81" w:rsidP="00B21C81">
      <w:pPr>
        <w:pStyle w:val="ad"/>
        <w:ind w:left="160" w:hanging="160"/>
        <w:rPr>
          <w:color w:val="333333"/>
          <w:sz w:val="16"/>
          <w:szCs w:val="16"/>
        </w:rPr>
      </w:pPr>
      <w:r>
        <w:rPr>
          <w:sz w:val="16"/>
        </w:rPr>
        <w:t>//</w:t>
      </w:r>
      <w:r w:rsidRPr="00843973">
        <w:rPr>
          <w:rFonts w:hint="eastAsia"/>
        </w:rPr>
        <w:t>注意</w:t>
      </w:r>
      <w:r>
        <w:rPr>
          <w:rFonts w:hint="eastAsia"/>
        </w:rPr>
        <w:t>串流</w:t>
      </w:r>
      <w:r w:rsidRPr="00843973">
        <w:rPr>
          <w:rFonts w:hint="eastAsia"/>
        </w:rPr>
        <w:t>的關閉</w:t>
      </w:r>
      <w:r w:rsidRPr="00843973">
        <w:t>(</w:t>
      </w:r>
      <w:r w:rsidRPr="00843973">
        <w:rPr>
          <w:rFonts w:ascii="細明體" w:eastAsia="細明體" w:hAnsi="細明體" w:cs="細明體" w:hint="eastAsia"/>
        </w:rPr>
        <w:t>★</w:t>
      </w:r>
      <w:r w:rsidRPr="00843973">
        <w:rPr>
          <w:rFonts w:hint="eastAsia"/>
        </w:rPr>
        <w:t>必須的</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inputStream.close();</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outputStream.close();</w:t>
      </w:r>
    </w:p>
    <w:p w:rsidR="00B21C81" w:rsidRPr="00843973" w:rsidRDefault="00B21C81" w:rsidP="00B21C81">
      <w:pPr>
        <w:pStyle w:val="ad"/>
        <w:ind w:left="240" w:hanging="240"/>
        <w:rPr>
          <w:sz w:val="16"/>
          <w:szCs w:val="16"/>
        </w:rPr>
      </w:pPr>
      <w:r w:rsidRPr="00843973">
        <w:t>*/</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240" w:hanging="240"/>
        <w:rPr>
          <w:color w:val="333333"/>
          <w:szCs w:val="16"/>
        </w:rPr>
      </w:pPr>
      <w:r w:rsidRPr="00843973">
        <w:tab/>
      </w:r>
      <w:r w:rsidRPr="00843973">
        <w:tab/>
      </w:r>
      <w:r w:rsidRPr="00843973">
        <w:rPr>
          <w:sz w:val="11"/>
        </w:rPr>
        <w:t>/**</w:t>
      </w:r>
    </w:p>
    <w:p w:rsidR="00B21C81" w:rsidRPr="00843973" w:rsidRDefault="00B21C81" w:rsidP="00B21C81">
      <w:pPr>
        <w:pStyle w:val="ad"/>
        <w:ind w:left="160" w:hanging="160"/>
        <w:rPr>
          <w:color w:val="333333"/>
          <w:sz w:val="16"/>
          <w:szCs w:val="16"/>
        </w:rPr>
      </w:pPr>
      <w:r w:rsidRPr="00843973">
        <w:rPr>
          <w:sz w:val="16"/>
        </w:rPr>
        <w:tab/>
      </w:r>
      <w:r>
        <w:rPr>
          <w:sz w:val="16"/>
        </w:rPr>
        <w:tab/>
      </w:r>
      <w:r w:rsidRPr="00843973">
        <w:t>* 4.</w:t>
      </w:r>
      <w:r w:rsidRPr="00843973">
        <w:rPr>
          <w:rFonts w:hint="eastAsia"/>
        </w:rPr>
        <w:t>根據上面的例子，可以知道：可以做一個雙緩衝的</w:t>
      </w:r>
      <w:r w:rsidR="00544F42">
        <w:rPr>
          <w:rFonts w:hint="eastAsia"/>
        </w:rPr>
        <w:t>檔案</w:t>
      </w:r>
      <w:r w:rsidRPr="00843973">
        <w:rPr>
          <w:rFonts w:hint="eastAsia"/>
        </w:rPr>
        <w:t>複製</w:t>
      </w:r>
    </w:p>
    <w:p w:rsidR="00B21C81" w:rsidRPr="00843973" w:rsidRDefault="00B21C81" w:rsidP="00B21C81">
      <w:pPr>
        <w:pStyle w:val="ad"/>
        <w:ind w:left="240" w:hanging="240"/>
        <w:rPr>
          <w:color w:val="333333"/>
          <w:szCs w:val="16"/>
        </w:rPr>
      </w:pPr>
      <w:r w:rsidRPr="00843973">
        <w:tab/>
      </w:r>
      <w:r>
        <w:tab/>
      </w:r>
      <w:r w:rsidRPr="00843973">
        <w:rPr>
          <w:sz w:val="11"/>
          <w:szCs w:val="11"/>
        </w:rPr>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 file = new File("C:/images/1.png");</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 outfile = new File("C:/temp3.png");</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Pr>
          <w:sz w:val="16"/>
        </w:rPr>
        <w:t>//</w:t>
      </w:r>
      <w:r w:rsidR="00544F42">
        <w:rPr>
          <w:rFonts w:hint="eastAsia"/>
        </w:rPr>
        <w:t>檔案</w:t>
      </w:r>
      <w:r w:rsidRPr="00843973">
        <w:rPr>
          <w:rFonts w:hint="eastAsia"/>
        </w:rPr>
        <w:t>輸入</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FileInputStream inputStream = new FileInputStream(file);</w:t>
      </w:r>
    </w:p>
    <w:p w:rsidR="00B21C81" w:rsidRPr="00843973" w:rsidRDefault="00B21C81" w:rsidP="00B21C81">
      <w:pPr>
        <w:pStyle w:val="ad"/>
        <w:ind w:left="160" w:hanging="160"/>
        <w:rPr>
          <w:sz w:val="16"/>
          <w:szCs w:val="16"/>
        </w:rPr>
      </w:pPr>
      <w:r>
        <w:rPr>
          <w:sz w:val="16"/>
        </w:rPr>
        <w:t>//</w:t>
      </w:r>
      <w:r w:rsidR="00544F42">
        <w:rPr>
          <w:rFonts w:hint="eastAsia"/>
        </w:rPr>
        <w:t>檔案</w:t>
      </w:r>
      <w:r w:rsidRPr="00843973">
        <w:rPr>
          <w:rFonts w:hint="eastAsia"/>
        </w:rPr>
        <w:t>輸出</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FileOutputStream outputStream = new FileOutputStream(outfile);</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Pr>
          <w:sz w:val="16"/>
        </w:rPr>
        <w:t>//</w:t>
      </w:r>
      <w:r w:rsidRPr="00843973">
        <w:rPr>
          <w:rFonts w:hint="eastAsia"/>
        </w:rPr>
        <w:t>緩衝</w:t>
      </w:r>
      <w:r w:rsidR="00544F42">
        <w:rPr>
          <w:rFonts w:hint="eastAsia"/>
        </w:rPr>
        <w:t>檔案</w:t>
      </w:r>
      <w:r w:rsidRPr="00843973">
        <w:rPr>
          <w:rFonts w:hint="eastAsia"/>
        </w:rPr>
        <w:t>輸入</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BufferedInputStream bufferedInputStream = new BufferedInputStream(inputStream);</w:t>
      </w:r>
    </w:p>
    <w:p w:rsidR="00B21C81" w:rsidRPr="00843973" w:rsidRDefault="00B21C81" w:rsidP="00B21C81">
      <w:pPr>
        <w:pStyle w:val="ad"/>
        <w:ind w:left="160" w:hanging="160"/>
        <w:rPr>
          <w:sz w:val="16"/>
          <w:szCs w:val="16"/>
        </w:rPr>
      </w:pPr>
      <w:r>
        <w:rPr>
          <w:sz w:val="16"/>
        </w:rPr>
        <w:t>//</w:t>
      </w:r>
      <w:r w:rsidRPr="00843973">
        <w:rPr>
          <w:rFonts w:hint="eastAsia"/>
        </w:rPr>
        <w:t>緩衝</w:t>
      </w:r>
      <w:r w:rsidR="00544F42">
        <w:rPr>
          <w:rFonts w:hint="eastAsia"/>
        </w:rPr>
        <w:t>檔案</w:t>
      </w:r>
      <w:r w:rsidRPr="00843973">
        <w:rPr>
          <w:rFonts w:hint="eastAsia"/>
        </w:rPr>
        <w:t>輸出</w:t>
      </w:r>
      <w:r>
        <w:rPr>
          <w:rFonts w:hint="eastAsia"/>
        </w:rPr>
        <w:t>串流</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BufferedOutputStream bufferedOutputStream = new BufferedOutputStream(outputStream);</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sidRPr="00843973">
        <w:rPr>
          <w:sz w:val="16"/>
        </w:rPr>
        <w:lastRenderedPageBreak/>
        <w:tab/>
      </w:r>
      <w:r w:rsidRPr="00843973">
        <w:rPr>
          <w:sz w:val="16"/>
        </w:rPr>
        <w:tab/>
      </w:r>
      <w:r w:rsidRPr="00843973">
        <w:t>int i = 0;</w:t>
      </w:r>
    </w:p>
    <w:p w:rsidR="00B21C81" w:rsidRPr="00843973" w:rsidRDefault="00B21C81" w:rsidP="00B21C81">
      <w:pPr>
        <w:pStyle w:val="ad"/>
        <w:ind w:left="160" w:hanging="160"/>
        <w:rPr>
          <w:sz w:val="16"/>
          <w:szCs w:val="16"/>
        </w:rPr>
      </w:pPr>
      <w:r>
        <w:rPr>
          <w:sz w:val="16"/>
        </w:rPr>
        <w:t>//</w:t>
      </w:r>
      <w:r w:rsidRPr="00843973">
        <w:rPr>
          <w:rFonts w:hint="eastAsia"/>
        </w:rPr>
        <w:t>緩衝區的大小</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byte[] buffer = new byte[512];</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t>while(true</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if(bufferedInputStream.available(</w:t>
      </w:r>
      <w:r>
        <w:t>)</w:t>
      </w:r>
      <w:r w:rsidRPr="00843973">
        <w:t>&lt; 512</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while(i != -1</w:t>
      </w:r>
      <w:r>
        <w:t>)</w:t>
      </w:r>
      <w:r w:rsidRPr="00843973">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rPr>
          <w:sz w:val="16"/>
        </w:rPr>
        <w:tab/>
      </w:r>
      <w:r w:rsidRPr="00843973">
        <w:t>i = bufferedInputStream.read();</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rPr>
          <w:sz w:val="16"/>
        </w:rPr>
        <w:tab/>
      </w:r>
      <w:r w:rsidRPr="00843973">
        <w:t>bufferedOutputStream.write(i);</w:t>
      </w:r>
    </w:p>
    <w:p w:rsidR="00B21C81" w:rsidRPr="00843973" w:rsidRDefault="00B21C81" w:rsidP="00B21C81">
      <w:pPr>
        <w:pStyle w:val="ad"/>
        <w:ind w:left="240" w:hanging="240"/>
        <w:rPr>
          <w:szCs w:val="16"/>
        </w:rPr>
      </w:pPr>
      <w:r w:rsidRPr="00843973">
        <w:tab/>
      </w:r>
      <w:r w:rsidRPr="00843973">
        <w:tab/>
      </w:r>
      <w:r w:rsidRPr="00843973">
        <w:tab/>
      </w:r>
      <w:r w:rsidRPr="00843973">
        <w:tab/>
      </w:r>
      <w:r w:rsidRPr="00843973">
        <w:rPr>
          <w:sz w:val="11"/>
          <w:szCs w:val="11"/>
        </w:rPr>
        <w:t>}</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break;</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t>}</w:t>
      </w:r>
      <w:r>
        <w:t>else{</w:t>
      </w:r>
    </w:p>
    <w:p w:rsidR="00B21C81" w:rsidRPr="00843973" w:rsidRDefault="00B21C81" w:rsidP="00B21C81">
      <w:pPr>
        <w:pStyle w:val="ad"/>
        <w:ind w:left="160" w:hanging="160"/>
        <w:rPr>
          <w:sz w:val="16"/>
          <w:szCs w:val="16"/>
        </w:rPr>
      </w:pPr>
      <w:r>
        <w:rPr>
          <w:sz w:val="16"/>
        </w:rPr>
        <w:t>//</w:t>
      </w:r>
      <w:r w:rsidRPr="00843973">
        <w:rPr>
          <w:rFonts w:hint="eastAsia"/>
        </w:rPr>
        <w:t>當</w:t>
      </w:r>
      <w:r w:rsidR="00544F42">
        <w:rPr>
          <w:rFonts w:hint="eastAsia"/>
        </w:rPr>
        <w:t>檔案</w:t>
      </w:r>
      <w:r w:rsidRPr="00843973">
        <w:rPr>
          <w:rFonts w:hint="eastAsia"/>
        </w:rPr>
        <w:t>的大小還大於</w:t>
      </w:r>
      <w:r w:rsidRPr="00843973">
        <w:t>512</w:t>
      </w:r>
      <w:r w:rsidRPr="00843973">
        <w:rPr>
          <w:rFonts w:hint="eastAsia"/>
        </w:rPr>
        <w:t>位元組時</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bufferedInputStream.read(buffer);</w:t>
      </w:r>
    </w:p>
    <w:p w:rsidR="00B21C81" w:rsidRPr="00843973" w:rsidRDefault="00B21C81" w:rsidP="00B21C81">
      <w:pPr>
        <w:pStyle w:val="ad"/>
        <w:ind w:left="160" w:hanging="160"/>
        <w:rPr>
          <w:sz w:val="16"/>
          <w:szCs w:val="16"/>
        </w:rPr>
      </w:pPr>
      <w:r w:rsidRPr="00843973">
        <w:rPr>
          <w:sz w:val="16"/>
        </w:rPr>
        <w:tab/>
      </w:r>
      <w:r w:rsidRPr="00843973">
        <w:rPr>
          <w:sz w:val="16"/>
        </w:rPr>
        <w:tab/>
      </w:r>
      <w:r w:rsidRPr="00843973">
        <w:rPr>
          <w:sz w:val="16"/>
        </w:rPr>
        <w:tab/>
      </w:r>
      <w:r w:rsidRPr="00843973">
        <w:rPr>
          <w:sz w:val="16"/>
        </w:rPr>
        <w:tab/>
      </w:r>
      <w:r w:rsidRPr="00843973">
        <w:t>bufferedOutputStream.write(buffer);</w:t>
      </w:r>
    </w:p>
    <w:p w:rsidR="00B21C81" w:rsidRPr="00843973" w:rsidRDefault="00B21C81" w:rsidP="00B21C81">
      <w:pPr>
        <w:pStyle w:val="ad"/>
        <w:ind w:left="240" w:hanging="240"/>
        <w:rPr>
          <w:szCs w:val="16"/>
        </w:rPr>
      </w:pPr>
      <w:r w:rsidRPr="00843973">
        <w:tab/>
      </w:r>
      <w:r w:rsidRPr="00843973">
        <w:tab/>
      </w:r>
      <w:r w:rsidRPr="00843973">
        <w:tab/>
      </w:r>
      <w:r w:rsidRPr="00843973">
        <w:tab/>
      </w:r>
    </w:p>
    <w:p w:rsidR="00B21C81" w:rsidRPr="00843973" w:rsidRDefault="00B21C81" w:rsidP="00B21C81">
      <w:pPr>
        <w:pStyle w:val="ad"/>
        <w:ind w:left="240" w:hanging="240"/>
        <w:rPr>
          <w:szCs w:val="16"/>
        </w:rPr>
      </w:pPr>
      <w:r w:rsidRPr="00843973">
        <w:tab/>
      </w:r>
      <w:r w:rsidRPr="00843973">
        <w:tab/>
      </w:r>
      <w:r w:rsidRPr="00843973">
        <w:tab/>
      </w:r>
      <w:r w:rsidRPr="00843973">
        <w:rPr>
          <w:sz w:val="11"/>
          <w:szCs w:val="11"/>
        </w:rPr>
        <w:t>}</w:t>
      </w:r>
    </w:p>
    <w:p w:rsidR="00B21C81" w:rsidRPr="00843973" w:rsidRDefault="00B21C81" w:rsidP="00B21C81">
      <w:pPr>
        <w:pStyle w:val="ad"/>
        <w:ind w:left="240" w:hanging="240"/>
        <w:rPr>
          <w:szCs w:val="16"/>
        </w:rPr>
      </w:pPr>
      <w:r w:rsidRPr="00843973">
        <w:tab/>
      </w:r>
      <w:r w:rsidRPr="00843973">
        <w:tab/>
      </w:r>
      <w:r w:rsidRPr="00843973">
        <w:rPr>
          <w:sz w:val="11"/>
          <w:szCs w:val="11"/>
        </w:rPr>
        <w:t>}</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160" w:hanging="160"/>
        <w:rPr>
          <w:color w:val="333333"/>
          <w:sz w:val="16"/>
          <w:szCs w:val="16"/>
        </w:rPr>
      </w:pPr>
      <w:r>
        <w:rPr>
          <w:sz w:val="16"/>
        </w:rPr>
        <w:t>//</w:t>
      </w:r>
      <w:r w:rsidRPr="00843973">
        <w:rPr>
          <w:rFonts w:hint="eastAsia"/>
        </w:rPr>
        <w:t>強制清空緩衝區的內容</w:t>
      </w:r>
    </w:p>
    <w:p w:rsidR="00B21C81" w:rsidRPr="00843973" w:rsidRDefault="00B21C81" w:rsidP="00B21C81">
      <w:pPr>
        <w:pStyle w:val="ad"/>
        <w:ind w:left="160" w:hanging="160"/>
        <w:rPr>
          <w:color w:val="333333"/>
          <w:sz w:val="16"/>
          <w:szCs w:val="16"/>
        </w:rPr>
      </w:pPr>
      <w:r w:rsidRPr="00843973">
        <w:rPr>
          <w:sz w:val="16"/>
        </w:rPr>
        <w:tab/>
      </w:r>
      <w:r w:rsidRPr="00843973">
        <w:rPr>
          <w:sz w:val="16"/>
        </w:rPr>
        <w:tab/>
      </w:r>
      <w:r w:rsidRPr="00843973">
        <w:t>bufferedOutputStream.flush();</w:t>
      </w:r>
    </w:p>
    <w:p w:rsidR="00B21C81" w:rsidRPr="00843973" w:rsidRDefault="00B21C81" w:rsidP="00B21C81">
      <w:pPr>
        <w:pStyle w:val="ad"/>
        <w:ind w:left="160" w:hanging="160"/>
        <w:rPr>
          <w:color w:val="333333"/>
          <w:sz w:val="16"/>
          <w:szCs w:val="16"/>
        </w:rPr>
      </w:pPr>
      <w:r>
        <w:rPr>
          <w:sz w:val="16"/>
        </w:rPr>
        <w:t>//</w:t>
      </w:r>
      <w:r>
        <w:rPr>
          <w:rFonts w:hint="eastAsia"/>
        </w:rPr>
        <w:t>串流</w:t>
      </w:r>
      <w:r w:rsidRPr="00843973">
        <w:rPr>
          <w:rFonts w:hint="eastAsia"/>
        </w:rPr>
        <w:t>的關閉</w:t>
      </w:r>
    </w:p>
    <w:p w:rsidR="00B21C81" w:rsidRPr="00843973" w:rsidRDefault="00B21C81" w:rsidP="00B21C81">
      <w:pPr>
        <w:pStyle w:val="ad"/>
        <w:ind w:left="160" w:hanging="160"/>
        <w:rPr>
          <w:color w:val="333333"/>
          <w:sz w:val="16"/>
          <w:szCs w:val="16"/>
        </w:rPr>
      </w:pPr>
      <w:r w:rsidRPr="00843973">
        <w:rPr>
          <w:sz w:val="16"/>
        </w:rPr>
        <w:tab/>
      </w:r>
      <w:r w:rsidRPr="00843973">
        <w:rPr>
          <w:sz w:val="16"/>
        </w:rPr>
        <w:tab/>
      </w:r>
      <w:r w:rsidRPr="00843973">
        <w:t>bufferedInputStream.close();</w:t>
      </w:r>
    </w:p>
    <w:p w:rsidR="00B21C81" w:rsidRPr="00843973" w:rsidRDefault="00B21C81" w:rsidP="00B21C81">
      <w:pPr>
        <w:pStyle w:val="ad"/>
        <w:ind w:left="160" w:hanging="160"/>
        <w:rPr>
          <w:color w:val="333333"/>
          <w:sz w:val="16"/>
          <w:szCs w:val="16"/>
        </w:rPr>
      </w:pPr>
      <w:r w:rsidRPr="00843973">
        <w:rPr>
          <w:sz w:val="16"/>
        </w:rPr>
        <w:tab/>
      </w:r>
      <w:r w:rsidRPr="00843973">
        <w:rPr>
          <w:sz w:val="16"/>
        </w:rPr>
        <w:tab/>
      </w:r>
      <w:r w:rsidRPr="00843973">
        <w:t>bufferedOutputStream.close();</w:t>
      </w:r>
    </w:p>
    <w:p w:rsidR="00B21C81" w:rsidRPr="00843973" w:rsidRDefault="00B21C81" w:rsidP="00B21C81">
      <w:pPr>
        <w:pStyle w:val="ad"/>
        <w:ind w:left="240" w:hanging="240"/>
        <w:rPr>
          <w:szCs w:val="16"/>
        </w:rPr>
      </w:pPr>
      <w:r w:rsidRPr="00843973">
        <w:tab/>
      </w:r>
      <w:r w:rsidRPr="00843973">
        <w:tab/>
      </w:r>
    </w:p>
    <w:p w:rsidR="00B21C81" w:rsidRPr="00843973" w:rsidRDefault="00B21C81" w:rsidP="00B21C81">
      <w:pPr>
        <w:pStyle w:val="ad"/>
        <w:ind w:left="240" w:hanging="240"/>
        <w:rPr>
          <w:szCs w:val="16"/>
        </w:rPr>
      </w:pPr>
      <w:r w:rsidRPr="00843973">
        <w:tab/>
      </w:r>
      <w:r w:rsidRPr="00843973">
        <w:rPr>
          <w:sz w:val="11"/>
          <w:szCs w:val="11"/>
        </w:rPr>
        <w:t>}</w:t>
      </w:r>
    </w:p>
    <w:p w:rsidR="00B21C81" w:rsidRPr="00843973" w:rsidRDefault="00B21C81" w:rsidP="00B21C81">
      <w:pPr>
        <w:pStyle w:val="ad"/>
        <w:ind w:left="240" w:hanging="240"/>
        <w:rPr>
          <w:sz w:val="16"/>
          <w:szCs w:val="16"/>
        </w:rPr>
      </w:pPr>
      <w:r w:rsidRPr="00843973">
        <w:t>}</w:t>
      </w:r>
    </w:p>
    <w:p w:rsidR="00B21C81" w:rsidRPr="00B21C81" w:rsidRDefault="00B21C81" w:rsidP="00B21C81">
      <w:pPr>
        <w:pStyle w:val="af0"/>
        <w:ind w:firstLineChars="0" w:firstLine="0"/>
      </w:pPr>
    </w:p>
    <w:sectPr w:rsidR="00B21C81" w:rsidRPr="00B21C81" w:rsidSect="00CF2665">
      <w:headerReference w:type="even" r:id="rId25"/>
      <w:headerReference w:type="default" r:id="rId26"/>
      <w:footerReference w:type="even" r:id="rId27"/>
      <w:footerReference w:type="default" r:id="rId28"/>
      <w:type w:val="continuous"/>
      <w:pgSz w:w="11906" w:h="16838" w:code="9"/>
      <w:pgMar w:top="567" w:right="567" w:bottom="567" w:left="567" w:header="284" w:footer="284" w:gutter="0"/>
      <w:cols w:num="2" w:sep="1" w:space="620"/>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2D9" w:rsidRDefault="004522D9" w:rsidP="00697497">
      <w:pPr>
        <w:ind w:firstLine="240"/>
      </w:pPr>
      <w:r>
        <w:separator/>
      </w:r>
    </w:p>
  </w:endnote>
  <w:endnote w:type="continuationSeparator" w:id="0">
    <w:p w:rsidR="004522D9" w:rsidRDefault="004522D9"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新中明">
    <w:altName w:val="細明體"/>
    <w:charset w:val="88"/>
    <w:family w:val="modern"/>
    <w:pitch w:val="fixed"/>
    <w:sig w:usb0="00000000" w:usb1="08080000" w:usb2="00000010" w:usb3="00000000" w:csb0="00100000"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altName w:val="細明體"/>
    <w:charset w:val="88"/>
    <w:family w:val="modern"/>
    <w:pitch w:val="fixed"/>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88A" w:rsidRDefault="00E1088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BF727E">
      <w:rPr>
        <w:rStyle w:val="a8"/>
      </w:rPr>
      <w:t>2</w:t>
    </w:r>
    <w:r>
      <w:rPr>
        <w:rStyle w:val="a8"/>
      </w:rPr>
      <w:fldChar w:fldCharType="end"/>
    </w:r>
    <w:r>
      <w:rPr>
        <w:rStyle w:val="a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88A" w:rsidRDefault="00E1088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BF727E">
      <w:rPr>
        <w:rStyle w:val="a8"/>
      </w:rPr>
      <w:t>3</w:t>
    </w:r>
    <w:r>
      <w:rPr>
        <w:rStyle w:val="a8"/>
      </w:rPr>
      <w:fldChar w:fldCharType="end"/>
    </w:r>
    <w:r>
      <w:rPr>
        <w:rStyle w:val="a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2D9" w:rsidRDefault="004522D9" w:rsidP="00697497">
      <w:pPr>
        <w:ind w:firstLine="240"/>
      </w:pPr>
      <w:r>
        <w:separator/>
      </w:r>
    </w:p>
  </w:footnote>
  <w:footnote w:type="continuationSeparator" w:id="0">
    <w:p w:rsidR="004522D9" w:rsidRDefault="004522D9" w:rsidP="00697497">
      <w:pPr>
        <w:ind w:firstLin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88A" w:rsidRDefault="00E1088A" w:rsidP="00FE4C2D">
    <w:pPr>
      <w:pStyle w:val="a7"/>
      <w:ind w:left="56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88A" w:rsidRDefault="00E1088A">
    <w:pPr>
      <w:pStyle w:val="a7"/>
      <w:ind w:right="56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A75"/>
    <w:multiLevelType w:val="multilevel"/>
    <w:tmpl w:val="7834C3B2"/>
    <w:lvl w:ilvl="0">
      <w:start w:val="1"/>
      <w:numFmt w:val="decimal"/>
      <w:pStyle w:val="a"/>
      <w:lvlText w:val="%1."/>
      <w:lvlJc w:val="right"/>
      <w:pPr>
        <w:tabs>
          <w:tab w:val="num" w:pos="397"/>
        </w:tabs>
        <w:ind w:left="397" w:hanging="113"/>
      </w:pPr>
      <w:rPr>
        <w:rFonts w:cs="Times New Roman" w:hint="eastAsia"/>
        <w:lang w:eastAsia="zh-TW"/>
      </w:rPr>
    </w:lvl>
    <w:lvl w:ilvl="1">
      <w:start w:val="1"/>
      <w:numFmt w:val="decimal"/>
      <w:pStyle w:val="2"/>
      <w:lvlText w:val="(%2)"/>
      <w:lvlJc w:val="right"/>
      <w:pPr>
        <w:tabs>
          <w:tab w:val="num" w:pos="624"/>
        </w:tabs>
        <w:ind w:left="624" w:hanging="114"/>
      </w:pPr>
      <w:rPr>
        <w:rFonts w:cs="Times New Roman" w:hint="eastAsia"/>
      </w:rPr>
    </w:lvl>
    <w:lvl w:ilvl="2">
      <w:start w:val="1"/>
      <w:numFmt w:val="decimal"/>
      <w:pStyle w:val="3"/>
      <w:lvlText w:val="%3)"/>
      <w:lvlJc w:val="right"/>
      <w:pPr>
        <w:tabs>
          <w:tab w:val="num" w:pos="851"/>
        </w:tabs>
        <w:ind w:left="851" w:hanging="114"/>
      </w:pPr>
      <w:rPr>
        <w:rFonts w:cs="Times New Roman" w:hint="eastAsia"/>
      </w:rPr>
    </w:lvl>
    <w:lvl w:ilvl="3">
      <w:start w:val="1"/>
      <w:numFmt w:val="decimal"/>
      <w:pStyle w:val="4"/>
      <w:lvlText w:val="%4-"/>
      <w:lvlJc w:val="right"/>
      <w:pPr>
        <w:tabs>
          <w:tab w:val="num" w:pos="1077"/>
        </w:tabs>
        <w:ind w:left="1077" w:hanging="113"/>
      </w:pPr>
      <w:rPr>
        <w:rFonts w:cs="Times New Roman" w:hint="eastAsia"/>
      </w:rPr>
    </w:lvl>
    <w:lvl w:ilvl="4">
      <w:start w:val="1"/>
      <w:numFmt w:val="decimal"/>
      <w:pStyle w:val="5"/>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1" w15:restartNumberingAfterBreak="0">
    <w:nsid w:val="22234808"/>
    <w:multiLevelType w:val="hybridMultilevel"/>
    <w:tmpl w:val="5AEA34BA"/>
    <w:lvl w:ilvl="0" w:tplc="B0D09220">
      <w:start w:val="1"/>
      <w:numFmt w:val="bullet"/>
      <w:pStyle w:val="50"/>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2E982D32"/>
    <w:multiLevelType w:val="multilevel"/>
    <w:tmpl w:val="1F22B6B4"/>
    <w:lvl w:ilvl="0">
      <w:start w:val="1"/>
      <w:numFmt w:val="decimal"/>
      <w:lvlText w:val="CH %1  "/>
      <w:lvlJc w:val="right"/>
      <w:pPr>
        <w:tabs>
          <w:tab w:val="num" w:pos="794"/>
        </w:tabs>
        <w:ind w:left="794" w:hanging="114"/>
      </w:pPr>
      <w:rPr>
        <w:rFonts w:cs="Times New Roman" w:hint="eastAsia"/>
      </w:rPr>
    </w:lvl>
    <w:lvl w:ilvl="1">
      <w:start w:val="1"/>
      <w:numFmt w:val="decimal"/>
      <w:lvlText w:val="%2."/>
      <w:lvlJc w:val="right"/>
      <w:pPr>
        <w:tabs>
          <w:tab w:val="num" w:pos="-341"/>
        </w:tabs>
        <w:ind w:left="567" w:hanging="113"/>
      </w:pPr>
      <w:rPr>
        <w:rFonts w:cs="Times New Roman" w:hint="eastAsia"/>
      </w:rPr>
    </w:lvl>
    <w:lvl w:ilvl="2">
      <w:start w:val="1"/>
      <w:numFmt w:val="decimal"/>
      <w:lvlText w:val="%3)"/>
      <w:lvlJc w:val="right"/>
      <w:pPr>
        <w:tabs>
          <w:tab w:val="num" w:pos="680"/>
        </w:tabs>
        <w:ind w:left="680" w:hanging="11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4."/>
      <w:lvlJc w:val="right"/>
      <w:pPr>
        <w:tabs>
          <w:tab w:val="num" w:pos="794"/>
        </w:tabs>
        <w:ind w:left="794" w:hanging="114"/>
      </w:pPr>
      <w:rPr>
        <w:rFonts w:cs="Times New Roman" w:hint="eastAsia"/>
      </w:rPr>
    </w:lvl>
    <w:lvl w:ilvl="4">
      <w:start w:val="1"/>
      <w:numFmt w:val="decimal"/>
      <w:lvlText w:val="%5)"/>
      <w:lvlJc w:val="right"/>
      <w:pPr>
        <w:tabs>
          <w:tab w:val="num" w:pos="907"/>
        </w:tabs>
        <w:ind w:left="907" w:hanging="113"/>
      </w:pPr>
      <w:rPr>
        <w:rFonts w:cs="Times New Roman" w:hint="eastAsia"/>
      </w:rPr>
    </w:lvl>
    <w:lvl w:ilvl="5">
      <w:start w:val="1"/>
      <w:numFmt w:val="lowerRoman"/>
      <w:lvlText w:val="%6."/>
      <w:lvlJc w:val="right"/>
      <w:pPr>
        <w:tabs>
          <w:tab w:val="num" w:pos="1021"/>
        </w:tabs>
        <w:ind w:left="1021" w:hanging="114"/>
      </w:pPr>
      <w:rPr>
        <w:rFonts w:cs="Times New Roman" w:hint="eastAsia"/>
      </w:rPr>
    </w:lvl>
    <w:lvl w:ilvl="6">
      <w:start w:val="1"/>
      <w:numFmt w:val="decimal"/>
      <w:lvlRestart w:val="0"/>
      <w:lvlText w:val="式(%7)"/>
      <w:lvlJc w:val="right"/>
      <w:pPr>
        <w:tabs>
          <w:tab w:val="num" w:pos="-134"/>
        </w:tabs>
        <w:ind w:left="1134" w:hanging="113"/>
      </w:pPr>
      <w:rPr>
        <w:rFonts w:cs="Times New Roman" w:hint="eastAsia"/>
      </w:rPr>
    </w:lvl>
    <w:lvl w:ilvl="7">
      <w:start w:val="1"/>
      <w:numFmt w:val="decimal"/>
      <w:lvlRestart w:val="0"/>
      <w:pStyle w:val="8"/>
      <w:lvlText w:val="表%8. "/>
      <w:lvlJc w:val="right"/>
      <w:pPr>
        <w:tabs>
          <w:tab w:val="num" w:pos="680"/>
        </w:tabs>
        <w:ind w:left="680" w:hanging="113"/>
      </w:pPr>
      <w:rPr>
        <w:rFonts w:cs="Times New Roman" w:hint="eastAsia"/>
      </w:rPr>
    </w:lvl>
    <w:lvl w:ilvl="8">
      <w:start w:val="1"/>
      <w:numFmt w:val="decimal"/>
      <w:lvlRestart w:val="0"/>
      <w:pStyle w:val="9"/>
      <w:lvlText w:val="圖%9."/>
      <w:lvlJc w:val="right"/>
      <w:pPr>
        <w:tabs>
          <w:tab w:val="num" w:pos="680"/>
        </w:tabs>
        <w:ind w:left="680" w:hanging="113"/>
      </w:pPr>
      <w:rPr>
        <w:rFonts w:cs="Times New Roman" w:hint="eastAsia"/>
      </w:rPr>
    </w:lvl>
  </w:abstractNum>
  <w:abstractNum w:abstractNumId="3" w15:restartNumberingAfterBreak="0">
    <w:nsid w:val="44A951B9"/>
    <w:multiLevelType w:val="hybridMultilevel"/>
    <w:tmpl w:val="DDACB60A"/>
    <w:lvl w:ilvl="0" w:tplc="8FBA4EFC">
      <w:start w:val="1"/>
      <w:numFmt w:val="bullet"/>
      <w:pStyle w:val="a0"/>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53135A10"/>
    <w:multiLevelType w:val="hybridMultilevel"/>
    <w:tmpl w:val="FC2A6BD6"/>
    <w:lvl w:ilvl="0" w:tplc="7C84440C">
      <w:start w:val="1"/>
      <w:numFmt w:val="bullet"/>
      <w:pStyle w:val="30"/>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45B68DB"/>
    <w:multiLevelType w:val="hybridMultilevel"/>
    <w:tmpl w:val="AA1687AE"/>
    <w:lvl w:ilvl="0" w:tplc="C36243BA">
      <w:start w:val="1"/>
      <w:numFmt w:val="bullet"/>
      <w:pStyle w:val="40"/>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656F288C"/>
    <w:multiLevelType w:val="hybridMultilevel"/>
    <w:tmpl w:val="F25E91F0"/>
    <w:lvl w:ilvl="0" w:tplc="4D505D62">
      <w:start w:val="1"/>
      <w:numFmt w:val="bullet"/>
      <w:pStyle w:val="20"/>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74B76AB6"/>
    <w:multiLevelType w:val="multilevel"/>
    <w:tmpl w:val="D79AD930"/>
    <w:lvl w:ilvl="0">
      <w:start w:val="1"/>
      <w:numFmt w:val="decimal"/>
      <w:lvlText w:val="%1."/>
      <w:lvlJc w:val="right"/>
      <w:pPr>
        <w:tabs>
          <w:tab w:val="num" w:pos="397"/>
        </w:tabs>
        <w:ind w:left="397" w:hanging="113"/>
      </w:pPr>
      <w:rPr>
        <w:rFonts w:cs="Times New Roman" w:hint="eastAsia"/>
      </w:rPr>
    </w:lvl>
    <w:lvl w:ilvl="1">
      <w:start w:val="1"/>
      <w:numFmt w:val="decimal"/>
      <w:lvlText w:val="(%2)"/>
      <w:lvlJc w:val="right"/>
      <w:pPr>
        <w:tabs>
          <w:tab w:val="num" w:pos="624"/>
        </w:tabs>
        <w:ind w:left="624" w:hanging="114"/>
      </w:pPr>
      <w:rPr>
        <w:rFonts w:cs="Times New Roman" w:hint="eastAsia"/>
      </w:rPr>
    </w:lvl>
    <w:lvl w:ilvl="2">
      <w:start w:val="1"/>
      <w:numFmt w:val="decimal"/>
      <w:lvlText w:val="%3)"/>
      <w:lvlJc w:val="right"/>
      <w:pPr>
        <w:tabs>
          <w:tab w:val="num" w:pos="851"/>
        </w:tabs>
        <w:ind w:left="851" w:hanging="114"/>
      </w:pPr>
      <w:rPr>
        <w:rFonts w:cs="Times New Roman" w:hint="eastAsia"/>
      </w:rPr>
    </w:lvl>
    <w:lvl w:ilvl="3">
      <w:start w:val="1"/>
      <w:numFmt w:val="decimal"/>
      <w:lvlText w:val="%4-"/>
      <w:lvlJc w:val="right"/>
      <w:pPr>
        <w:tabs>
          <w:tab w:val="num" w:pos="1077"/>
        </w:tabs>
        <w:ind w:left="1077" w:hanging="113"/>
      </w:pPr>
      <w:rPr>
        <w:rFonts w:cs="Times New Roman" w:hint="eastAsia"/>
      </w:rPr>
    </w:lvl>
    <w:lvl w:ilvl="4">
      <w:start w:val="1"/>
      <w:numFmt w:val="decimal"/>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8" w15:restartNumberingAfterBreak="0">
    <w:nsid w:val="76557EEC"/>
    <w:multiLevelType w:val="multilevel"/>
    <w:tmpl w:val="9432B370"/>
    <w:lvl w:ilvl="0">
      <w:start w:val="1"/>
      <w:numFmt w:val="decimal"/>
      <w:lvlText w:val="%1."/>
      <w:lvlJc w:val="right"/>
      <w:pPr>
        <w:tabs>
          <w:tab w:val="num" w:pos="397"/>
        </w:tabs>
        <w:ind w:left="397" w:hanging="113"/>
      </w:pPr>
      <w:rPr>
        <w:rFonts w:cs="Times New Roman" w:hint="eastAsia"/>
      </w:rPr>
    </w:lvl>
    <w:lvl w:ilvl="1">
      <w:start w:val="1"/>
      <w:numFmt w:val="decimal"/>
      <w:lvlText w:val="(%2)"/>
      <w:lvlJc w:val="right"/>
      <w:pPr>
        <w:tabs>
          <w:tab w:val="num" w:pos="624"/>
        </w:tabs>
        <w:ind w:left="624" w:hanging="114"/>
      </w:pPr>
      <w:rPr>
        <w:rFonts w:cs="Times New Roman" w:hint="eastAsia"/>
      </w:rPr>
    </w:lvl>
    <w:lvl w:ilvl="2">
      <w:start w:val="1"/>
      <w:numFmt w:val="decimal"/>
      <w:lvlText w:val="%3)"/>
      <w:lvlJc w:val="right"/>
      <w:pPr>
        <w:tabs>
          <w:tab w:val="num" w:pos="851"/>
        </w:tabs>
        <w:ind w:left="851" w:hanging="114"/>
      </w:pPr>
      <w:rPr>
        <w:rFonts w:cs="Times New Roman" w:hint="eastAsia"/>
      </w:rPr>
    </w:lvl>
    <w:lvl w:ilvl="3">
      <w:start w:val="1"/>
      <w:numFmt w:val="decimal"/>
      <w:lvlText w:val="%4-"/>
      <w:lvlJc w:val="right"/>
      <w:pPr>
        <w:tabs>
          <w:tab w:val="num" w:pos="1077"/>
        </w:tabs>
        <w:ind w:left="1077" w:hanging="113"/>
      </w:pPr>
      <w:rPr>
        <w:rFonts w:cs="Times New Roman" w:hint="eastAsia"/>
      </w:rPr>
    </w:lvl>
    <w:lvl w:ilvl="4">
      <w:start w:val="1"/>
      <w:numFmt w:val="decimal"/>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9" w15:restartNumberingAfterBreak="0">
    <w:nsid w:val="7B9F468F"/>
    <w:multiLevelType w:val="singleLevel"/>
    <w:tmpl w:val="EDB61496"/>
    <w:lvl w:ilvl="0">
      <w:start w:val="1"/>
      <w:numFmt w:val="decimal"/>
      <w:pStyle w:val="a1"/>
      <w:lvlText w:val="表5-%1"/>
      <w:lvlJc w:val="left"/>
      <w:pPr>
        <w:tabs>
          <w:tab w:val="num" w:pos="720"/>
        </w:tabs>
        <w:ind w:left="0" w:firstLine="0"/>
      </w:pPr>
      <w:rPr>
        <w:rFonts w:ascii="全真新中明" w:eastAsia="全真新中明" w:hint="eastAsia"/>
        <w:b w:val="0"/>
        <w:i w:val="0"/>
        <w:sz w:val="20"/>
      </w:rPr>
    </w:lvl>
  </w:abstractNum>
  <w:abstractNum w:abstractNumId="10" w15:restartNumberingAfterBreak="0">
    <w:nsid w:val="7BF07D20"/>
    <w:multiLevelType w:val="multilevel"/>
    <w:tmpl w:val="0FDE0766"/>
    <w:lvl w:ilvl="0">
      <w:start w:val="1"/>
      <w:numFmt w:val="decimal"/>
      <w:pStyle w:val="1"/>
      <w:lvlText w:val="CH %1"/>
      <w:lvlJc w:val="right"/>
      <w:pPr>
        <w:tabs>
          <w:tab w:val="num" w:pos="1361"/>
        </w:tabs>
        <w:ind w:left="1361" w:hanging="340"/>
      </w:pPr>
      <w:rPr>
        <w:rFonts w:hint="eastAsia"/>
      </w:rPr>
    </w:lvl>
    <w:lvl w:ilvl="1">
      <w:start w:val="1"/>
      <w:numFmt w:val="decimal"/>
      <w:pStyle w:val="21"/>
      <w:lvlText w:val="%2."/>
      <w:lvlJc w:val="right"/>
      <w:pPr>
        <w:tabs>
          <w:tab w:val="num" w:pos="567"/>
        </w:tabs>
        <w:ind w:left="567" w:hanging="113"/>
      </w:pPr>
      <w:rPr>
        <w:rFonts w:hint="eastAsia"/>
      </w:rPr>
    </w:lvl>
    <w:lvl w:ilvl="2">
      <w:start w:val="1"/>
      <w:numFmt w:val="decimal"/>
      <w:pStyle w:val="31"/>
      <w:lvlText w:val="%3)"/>
      <w:lvlJc w:val="right"/>
      <w:pPr>
        <w:tabs>
          <w:tab w:val="num" w:pos="794"/>
        </w:tabs>
        <w:ind w:left="794" w:hanging="114"/>
      </w:pPr>
      <w:rPr>
        <w:rFonts w:hint="eastAsia"/>
      </w:rPr>
    </w:lvl>
    <w:lvl w:ilvl="3">
      <w:start w:val="1"/>
      <w:numFmt w:val="decimal"/>
      <w:pStyle w:val="41"/>
      <w:lvlText w:val="%4."/>
      <w:lvlJc w:val="right"/>
      <w:pPr>
        <w:tabs>
          <w:tab w:val="num" w:pos="1021"/>
        </w:tabs>
        <w:ind w:left="1021" w:hanging="114"/>
      </w:pPr>
      <w:rPr>
        <w:rFonts w:hint="eastAsia"/>
      </w:rPr>
    </w:lvl>
    <w:lvl w:ilvl="4">
      <w:start w:val="1"/>
      <w:numFmt w:val="decimal"/>
      <w:pStyle w:val="51"/>
      <w:lvlText w:val="%5)"/>
      <w:lvlJc w:val="right"/>
      <w:pPr>
        <w:tabs>
          <w:tab w:val="num" w:pos="1247"/>
        </w:tabs>
        <w:ind w:left="1247" w:hanging="113"/>
      </w:pPr>
      <w:rPr>
        <w:rFonts w:hint="eastAsia"/>
      </w:rPr>
    </w:lvl>
    <w:lvl w:ilvl="5">
      <w:start w:val="1"/>
      <w:numFmt w:val="lowerRoman"/>
      <w:pStyle w:val="6"/>
      <w:lvlText w:val="%6."/>
      <w:lvlJc w:val="right"/>
      <w:pPr>
        <w:tabs>
          <w:tab w:val="num" w:pos="1474"/>
        </w:tabs>
        <w:ind w:left="1474" w:hanging="113"/>
      </w:pPr>
      <w:rPr>
        <w:rFonts w:hint="eastAsia"/>
      </w:rPr>
    </w:lvl>
    <w:lvl w:ilvl="6">
      <w:start w:val="1"/>
      <w:numFmt w:val="decimal"/>
      <w:lvlRestart w:val="1"/>
      <w:pStyle w:val="7"/>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num w:numId="1">
    <w:abstractNumId w:val="6"/>
  </w:num>
  <w:num w:numId="2">
    <w:abstractNumId w:val="4"/>
  </w:num>
  <w:num w:numId="3">
    <w:abstractNumId w:val="1"/>
  </w:num>
  <w:num w:numId="4">
    <w:abstractNumId w:val="5"/>
  </w:num>
  <w:num w:numId="5">
    <w:abstractNumId w:val="3"/>
  </w:num>
  <w:num w:numId="6">
    <w:abstractNumId w:val="10"/>
  </w:num>
  <w:num w:numId="7">
    <w:abstractNumId w:val="7"/>
  </w:num>
  <w:num w:numId="8">
    <w:abstractNumId w:val="2"/>
  </w:num>
  <w:num w:numId="9">
    <w:abstractNumId w:val="9"/>
  </w:num>
  <w:num w:numId="10">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463C59"/>
    <w:rsid w:val="0000071F"/>
    <w:rsid w:val="00001482"/>
    <w:rsid w:val="00001939"/>
    <w:rsid w:val="000042E1"/>
    <w:rsid w:val="000055CF"/>
    <w:rsid w:val="0000585C"/>
    <w:rsid w:val="00006D22"/>
    <w:rsid w:val="000101DB"/>
    <w:rsid w:val="000108BA"/>
    <w:rsid w:val="0001116F"/>
    <w:rsid w:val="0001123C"/>
    <w:rsid w:val="00012460"/>
    <w:rsid w:val="00012C44"/>
    <w:rsid w:val="0001371F"/>
    <w:rsid w:val="0001735A"/>
    <w:rsid w:val="00017E35"/>
    <w:rsid w:val="000213F4"/>
    <w:rsid w:val="00021BB2"/>
    <w:rsid w:val="00023EB9"/>
    <w:rsid w:val="00024B76"/>
    <w:rsid w:val="00025922"/>
    <w:rsid w:val="000270A0"/>
    <w:rsid w:val="00030851"/>
    <w:rsid w:val="000308AA"/>
    <w:rsid w:val="000339B8"/>
    <w:rsid w:val="00033DBD"/>
    <w:rsid w:val="0003553C"/>
    <w:rsid w:val="00037CDF"/>
    <w:rsid w:val="00037F92"/>
    <w:rsid w:val="000412D8"/>
    <w:rsid w:val="0004150F"/>
    <w:rsid w:val="00042E98"/>
    <w:rsid w:val="0005200A"/>
    <w:rsid w:val="00054615"/>
    <w:rsid w:val="00057637"/>
    <w:rsid w:val="000576F5"/>
    <w:rsid w:val="000603C5"/>
    <w:rsid w:val="00060C6F"/>
    <w:rsid w:val="0006196A"/>
    <w:rsid w:val="00061DAC"/>
    <w:rsid w:val="00062964"/>
    <w:rsid w:val="0006337F"/>
    <w:rsid w:val="00064F30"/>
    <w:rsid w:val="000669BC"/>
    <w:rsid w:val="00067591"/>
    <w:rsid w:val="00074C51"/>
    <w:rsid w:val="00074D9A"/>
    <w:rsid w:val="0007553E"/>
    <w:rsid w:val="000774B6"/>
    <w:rsid w:val="00080010"/>
    <w:rsid w:val="00081805"/>
    <w:rsid w:val="00084104"/>
    <w:rsid w:val="000921D9"/>
    <w:rsid w:val="000935BA"/>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3B35"/>
    <w:rsid w:val="000B5523"/>
    <w:rsid w:val="000B59D6"/>
    <w:rsid w:val="000B6EA2"/>
    <w:rsid w:val="000B6FE2"/>
    <w:rsid w:val="000C11D6"/>
    <w:rsid w:val="000C1DE2"/>
    <w:rsid w:val="000C28F9"/>
    <w:rsid w:val="000C454E"/>
    <w:rsid w:val="000D0A65"/>
    <w:rsid w:val="000D2083"/>
    <w:rsid w:val="000D3BBC"/>
    <w:rsid w:val="000D4BCE"/>
    <w:rsid w:val="000E0C43"/>
    <w:rsid w:val="000E32B4"/>
    <w:rsid w:val="000E4176"/>
    <w:rsid w:val="000E4E47"/>
    <w:rsid w:val="000E758B"/>
    <w:rsid w:val="000E7C51"/>
    <w:rsid w:val="000F0E80"/>
    <w:rsid w:val="000F18E7"/>
    <w:rsid w:val="000F1C31"/>
    <w:rsid w:val="000F2F73"/>
    <w:rsid w:val="000F3048"/>
    <w:rsid w:val="000F38AA"/>
    <w:rsid w:val="00100A88"/>
    <w:rsid w:val="00100ADB"/>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3F03"/>
    <w:rsid w:val="00124D98"/>
    <w:rsid w:val="00127401"/>
    <w:rsid w:val="001304E2"/>
    <w:rsid w:val="00133520"/>
    <w:rsid w:val="00134CB6"/>
    <w:rsid w:val="00137568"/>
    <w:rsid w:val="0013768E"/>
    <w:rsid w:val="00137B45"/>
    <w:rsid w:val="00137B7B"/>
    <w:rsid w:val="00141F32"/>
    <w:rsid w:val="001446A2"/>
    <w:rsid w:val="00144BE6"/>
    <w:rsid w:val="00145BB2"/>
    <w:rsid w:val="00146C7A"/>
    <w:rsid w:val="001474DC"/>
    <w:rsid w:val="00150F09"/>
    <w:rsid w:val="00151EA2"/>
    <w:rsid w:val="00152B17"/>
    <w:rsid w:val="00152CE6"/>
    <w:rsid w:val="00152F1A"/>
    <w:rsid w:val="00153BA0"/>
    <w:rsid w:val="00154AD3"/>
    <w:rsid w:val="00154BEF"/>
    <w:rsid w:val="00154EB0"/>
    <w:rsid w:val="00156094"/>
    <w:rsid w:val="00164060"/>
    <w:rsid w:val="001646EB"/>
    <w:rsid w:val="00165298"/>
    <w:rsid w:val="00165D7F"/>
    <w:rsid w:val="00166D85"/>
    <w:rsid w:val="00167A12"/>
    <w:rsid w:val="00171A78"/>
    <w:rsid w:val="0017437B"/>
    <w:rsid w:val="0017476E"/>
    <w:rsid w:val="00175CFB"/>
    <w:rsid w:val="0017612B"/>
    <w:rsid w:val="001811FF"/>
    <w:rsid w:val="001833B5"/>
    <w:rsid w:val="001833FC"/>
    <w:rsid w:val="00184319"/>
    <w:rsid w:val="00184632"/>
    <w:rsid w:val="001846B4"/>
    <w:rsid w:val="001847B7"/>
    <w:rsid w:val="00184ADF"/>
    <w:rsid w:val="00184CCA"/>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1E3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C0831"/>
    <w:rsid w:val="001C166E"/>
    <w:rsid w:val="001C2DCA"/>
    <w:rsid w:val="001C38D5"/>
    <w:rsid w:val="001C4222"/>
    <w:rsid w:val="001C7DC4"/>
    <w:rsid w:val="001D0BC9"/>
    <w:rsid w:val="001D10F3"/>
    <w:rsid w:val="001D1A86"/>
    <w:rsid w:val="001D3DB6"/>
    <w:rsid w:val="001E031E"/>
    <w:rsid w:val="001E16DF"/>
    <w:rsid w:val="001E199E"/>
    <w:rsid w:val="001E36B8"/>
    <w:rsid w:val="001E45C0"/>
    <w:rsid w:val="001E5DE8"/>
    <w:rsid w:val="001F0ECB"/>
    <w:rsid w:val="001F200A"/>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0D4E"/>
    <w:rsid w:val="00244D81"/>
    <w:rsid w:val="00245DCA"/>
    <w:rsid w:val="00246950"/>
    <w:rsid w:val="00246D2B"/>
    <w:rsid w:val="002470D5"/>
    <w:rsid w:val="002503EB"/>
    <w:rsid w:val="00250A1C"/>
    <w:rsid w:val="00250B4B"/>
    <w:rsid w:val="00250FB5"/>
    <w:rsid w:val="002522C1"/>
    <w:rsid w:val="0025293E"/>
    <w:rsid w:val="00253BF9"/>
    <w:rsid w:val="00254287"/>
    <w:rsid w:val="00255246"/>
    <w:rsid w:val="00256067"/>
    <w:rsid w:val="0025709A"/>
    <w:rsid w:val="00260C7E"/>
    <w:rsid w:val="00260F1C"/>
    <w:rsid w:val="00263C14"/>
    <w:rsid w:val="00264BC1"/>
    <w:rsid w:val="002665E5"/>
    <w:rsid w:val="00266AFC"/>
    <w:rsid w:val="00273009"/>
    <w:rsid w:val="00274841"/>
    <w:rsid w:val="00274951"/>
    <w:rsid w:val="00274EA3"/>
    <w:rsid w:val="002757E5"/>
    <w:rsid w:val="0027733D"/>
    <w:rsid w:val="002806FC"/>
    <w:rsid w:val="00281C52"/>
    <w:rsid w:val="00281F09"/>
    <w:rsid w:val="002824A0"/>
    <w:rsid w:val="00282A06"/>
    <w:rsid w:val="00282A6C"/>
    <w:rsid w:val="00283F4F"/>
    <w:rsid w:val="0028584E"/>
    <w:rsid w:val="00285C91"/>
    <w:rsid w:val="00287A55"/>
    <w:rsid w:val="00287BF4"/>
    <w:rsid w:val="00292A55"/>
    <w:rsid w:val="002930CE"/>
    <w:rsid w:val="00294522"/>
    <w:rsid w:val="00296337"/>
    <w:rsid w:val="00296729"/>
    <w:rsid w:val="00296BF4"/>
    <w:rsid w:val="00297556"/>
    <w:rsid w:val="002A2F10"/>
    <w:rsid w:val="002A4AD9"/>
    <w:rsid w:val="002A50F1"/>
    <w:rsid w:val="002A5723"/>
    <w:rsid w:val="002A5DEF"/>
    <w:rsid w:val="002A69A7"/>
    <w:rsid w:val="002A728F"/>
    <w:rsid w:val="002A73EC"/>
    <w:rsid w:val="002B05B1"/>
    <w:rsid w:val="002B0D52"/>
    <w:rsid w:val="002B3E02"/>
    <w:rsid w:val="002B4920"/>
    <w:rsid w:val="002B4B02"/>
    <w:rsid w:val="002B7ABD"/>
    <w:rsid w:val="002C1CDD"/>
    <w:rsid w:val="002C1CFF"/>
    <w:rsid w:val="002C2671"/>
    <w:rsid w:val="002C2D82"/>
    <w:rsid w:val="002C2E91"/>
    <w:rsid w:val="002C3F9E"/>
    <w:rsid w:val="002C587F"/>
    <w:rsid w:val="002C7AFC"/>
    <w:rsid w:val="002D053B"/>
    <w:rsid w:val="002D1C4C"/>
    <w:rsid w:val="002D28CE"/>
    <w:rsid w:val="002D41E6"/>
    <w:rsid w:val="002D5AE3"/>
    <w:rsid w:val="002D6273"/>
    <w:rsid w:val="002D6346"/>
    <w:rsid w:val="002D78C8"/>
    <w:rsid w:val="002E0456"/>
    <w:rsid w:val="002E2B99"/>
    <w:rsid w:val="002E7876"/>
    <w:rsid w:val="002F167E"/>
    <w:rsid w:val="002F2034"/>
    <w:rsid w:val="002F465F"/>
    <w:rsid w:val="002F5E39"/>
    <w:rsid w:val="00301186"/>
    <w:rsid w:val="0030274A"/>
    <w:rsid w:val="00302983"/>
    <w:rsid w:val="003038DB"/>
    <w:rsid w:val="00304425"/>
    <w:rsid w:val="0030671D"/>
    <w:rsid w:val="00307E8F"/>
    <w:rsid w:val="00307FAB"/>
    <w:rsid w:val="00315C41"/>
    <w:rsid w:val="00315C95"/>
    <w:rsid w:val="00315EB7"/>
    <w:rsid w:val="00316B6B"/>
    <w:rsid w:val="0031767B"/>
    <w:rsid w:val="003204D6"/>
    <w:rsid w:val="00320D54"/>
    <w:rsid w:val="00323E43"/>
    <w:rsid w:val="00323FAB"/>
    <w:rsid w:val="00324983"/>
    <w:rsid w:val="0032505B"/>
    <w:rsid w:val="003252F7"/>
    <w:rsid w:val="00325D56"/>
    <w:rsid w:val="00326224"/>
    <w:rsid w:val="00326A90"/>
    <w:rsid w:val="00327C52"/>
    <w:rsid w:val="00332152"/>
    <w:rsid w:val="00332BF8"/>
    <w:rsid w:val="0034325B"/>
    <w:rsid w:val="00351153"/>
    <w:rsid w:val="003518A3"/>
    <w:rsid w:val="003542A3"/>
    <w:rsid w:val="003560B0"/>
    <w:rsid w:val="0035691C"/>
    <w:rsid w:val="0036428C"/>
    <w:rsid w:val="00364C91"/>
    <w:rsid w:val="00365163"/>
    <w:rsid w:val="00365406"/>
    <w:rsid w:val="00367D43"/>
    <w:rsid w:val="00370A28"/>
    <w:rsid w:val="00374AAF"/>
    <w:rsid w:val="00375428"/>
    <w:rsid w:val="00375609"/>
    <w:rsid w:val="0037785E"/>
    <w:rsid w:val="00382058"/>
    <w:rsid w:val="003826B2"/>
    <w:rsid w:val="003843C4"/>
    <w:rsid w:val="00387255"/>
    <w:rsid w:val="00390E2B"/>
    <w:rsid w:val="00392884"/>
    <w:rsid w:val="00392982"/>
    <w:rsid w:val="00392A20"/>
    <w:rsid w:val="00393DBE"/>
    <w:rsid w:val="0039670C"/>
    <w:rsid w:val="00396920"/>
    <w:rsid w:val="00396A19"/>
    <w:rsid w:val="003A1EAC"/>
    <w:rsid w:val="003A38D7"/>
    <w:rsid w:val="003A3F81"/>
    <w:rsid w:val="003A402E"/>
    <w:rsid w:val="003A4489"/>
    <w:rsid w:val="003A4B68"/>
    <w:rsid w:val="003A5867"/>
    <w:rsid w:val="003A7B3E"/>
    <w:rsid w:val="003B0398"/>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E6F0F"/>
    <w:rsid w:val="003F0067"/>
    <w:rsid w:val="003F2C41"/>
    <w:rsid w:val="003F4CA0"/>
    <w:rsid w:val="003F5195"/>
    <w:rsid w:val="003F61A3"/>
    <w:rsid w:val="003F734E"/>
    <w:rsid w:val="00402882"/>
    <w:rsid w:val="00413362"/>
    <w:rsid w:val="00414E9A"/>
    <w:rsid w:val="004157E6"/>
    <w:rsid w:val="0041627F"/>
    <w:rsid w:val="004173A4"/>
    <w:rsid w:val="00420FDE"/>
    <w:rsid w:val="0042117B"/>
    <w:rsid w:val="00421C55"/>
    <w:rsid w:val="004224AE"/>
    <w:rsid w:val="00422DE7"/>
    <w:rsid w:val="00423029"/>
    <w:rsid w:val="004236C1"/>
    <w:rsid w:val="00424A4C"/>
    <w:rsid w:val="00424D35"/>
    <w:rsid w:val="00426510"/>
    <w:rsid w:val="00427AD7"/>
    <w:rsid w:val="00430D44"/>
    <w:rsid w:val="00432285"/>
    <w:rsid w:val="00434E76"/>
    <w:rsid w:val="0043570B"/>
    <w:rsid w:val="004369A4"/>
    <w:rsid w:val="004410C0"/>
    <w:rsid w:val="00441E6F"/>
    <w:rsid w:val="004424EC"/>
    <w:rsid w:val="0044421F"/>
    <w:rsid w:val="00444427"/>
    <w:rsid w:val="00446BC1"/>
    <w:rsid w:val="00447862"/>
    <w:rsid w:val="004508C0"/>
    <w:rsid w:val="004516E2"/>
    <w:rsid w:val="004522D9"/>
    <w:rsid w:val="00453761"/>
    <w:rsid w:val="004542C6"/>
    <w:rsid w:val="00457AD2"/>
    <w:rsid w:val="00463C59"/>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2F66"/>
    <w:rsid w:val="004A379D"/>
    <w:rsid w:val="004A714E"/>
    <w:rsid w:val="004B0C21"/>
    <w:rsid w:val="004B1584"/>
    <w:rsid w:val="004B2629"/>
    <w:rsid w:val="004B278B"/>
    <w:rsid w:val="004B2B9A"/>
    <w:rsid w:val="004B2C79"/>
    <w:rsid w:val="004B3A47"/>
    <w:rsid w:val="004B4510"/>
    <w:rsid w:val="004B4785"/>
    <w:rsid w:val="004B54BC"/>
    <w:rsid w:val="004B59DE"/>
    <w:rsid w:val="004B5B2D"/>
    <w:rsid w:val="004C047E"/>
    <w:rsid w:val="004C0D89"/>
    <w:rsid w:val="004C202C"/>
    <w:rsid w:val="004C2C73"/>
    <w:rsid w:val="004C3321"/>
    <w:rsid w:val="004C34D7"/>
    <w:rsid w:val="004C43D9"/>
    <w:rsid w:val="004C50F3"/>
    <w:rsid w:val="004C5457"/>
    <w:rsid w:val="004C7944"/>
    <w:rsid w:val="004D0527"/>
    <w:rsid w:val="004D1E3A"/>
    <w:rsid w:val="004D2306"/>
    <w:rsid w:val="004D4F52"/>
    <w:rsid w:val="004D5097"/>
    <w:rsid w:val="004D5972"/>
    <w:rsid w:val="004D62D3"/>
    <w:rsid w:val="004D6DFA"/>
    <w:rsid w:val="004D7FFA"/>
    <w:rsid w:val="004E02EA"/>
    <w:rsid w:val="004E3645"/>
    <w:rsid w:val="004E3DE6"/>
    <w:rsid w:val="004E5FAC"/>
    <w:rsid w:val="004E6907"/>
    <w:rsid w:val="004E7B18"/>
    <w:rsid w:val="004F0EB1"/>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268E4"/>
    <w:rsid w:val="00534D95"/>
    <w:rsid w:val="005355B2"/>
    <w:rsid w:val="00536130"/>
    <w:rsid w:val="005407FD"/>
    <w:rsid w:val="005418AB"/>
    <w:rsid w:val="00542AC6"/>
    <w:rsid w:val="00543085"/>
    <w:rsid w:val="00544180"/>
    <w:rsid w:val="00544285"/>
    <w:rsid w:val="00544F42"/>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41E5"/>
    <w:rsid w:val="00575972"/>
    <w:rsid w:val="00576696"/>
    <w:rsid w:val="00576E2F"/>
    <w:rsid w:val="00576EFB"/>
    <w:rsid w:val="005802C4"/>
    <w:rsid w:val="00582571"/>
    <w:rsid w:val="00582A55"/>
    <w:rsid w:val="005861B2"/>
    <w:rsid w:val="00592ECB"/>
    <w:rsid w:val="005957A7"/>
    <w:rsid w:val="00597211"/>
    <w:rsid w:val="005A1089"/>
    <w:rsid w:val="005A2B5C"/>
    <w:rsid w:val="005A68F5"/>
    <w:rsid w:val="005A77AC"/>
    <w:rsid w:val="005B3633"/>
    <w:rsid w:val="005B372F"/>
    <w:rsid w:val="005B6C39"/>
    <w:rsid w:val="005B6DBE"/>
    <w:rsid w:val="005B7FB6"/>
    <w:rsid w:val="005C270D"/>
    <w:rsid w:val="005C3CEA"/>
    <w:rsid w:val="005C59A6"/>
    <w:rsid w:val="005D0081"/>
    <w:rsid w:val="005D00CA"/>
    <w:rsid w:val="005D6815"/>
    <w:rsid w:val="005D6956"/>
    <w:rsid w:val="005D71B0"/>
    <w:rsid w:val="005D7C6A"/>
    <w:rsid w:val="005E1990"/>
    <w:rsid w:val="005E4BEC"/>
    <w:rsid w:val="005E58B9"/>
    <w:rsid w:val="005E65C6"/>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404C3"/>
    <w:rsid w:val="0064080B"/>
    <w:rsid w:val="006449B7"/>
    <w:rsid w:val="00644D31"/>
    <w:rsid w:val="0064577F"/>
    <w:rsid w:val="006476B9"/>
    <w:rsid w:val="00647F01"/>
    <w:rsid w:val="00651674"/>
    <w:rsid w:val="00652374"/>
    <w:rsid w:val="00653D33"/>
    <w:rsid w:val="00656269"/>
    <w:rsid w:val="00665BFC"/>
    <w:rsid w:val="00666F1D"/>
    <w:rsid w:val="00670596"/>
    <w:rsid w:val="00672AC8"/>
    <w:rsid w:val="0067408C"/>
    <w:rsid w:val="00674711"/>
    <w:rsid w:val="00676779"/>
    <w:rsid w:val="0067729A"/>
    <w:rsid w:val="00677842"/>
    <w:rsid w:val="00680375"/>
    <w:rsid w:val="00682C3C"/>
    <w:rsid w:val="00683D25"/>
    <w:rsid w:val="006841AD"/>
    <w:rsid w:val="006859DF"/>
    <w:rsid w:val="00686062"/>
    <w:rsid w:val="00686133"/>
    <w:rsid w:val="00686DE2"/>
    <w:rsid w:val="00686FBA"/>
    <w:rsid w:val="006911D7"/>
    <w:rsid w:val="006932A6"/>
    <w:rsid w:val="00694E9F"/>
    <w:rsid w:val="006954CD"/>
    <w:rsid w:val="00695B85"/>
    <w:rsid w:val="00696AC1"/>
    <w:rsid w:val="00697497"/>
    <w:rsid w:val="006A084B"/>
    <w:rsid w:val="006A08FB"/>
    <w:rsid w:val="006A2051"/>
    <w:rsid w:val="006A2DA9"/>
    <w:rsid w:val="006A2FC8"/>
    <w:rsid w:val="006A4070"/>
    <w:rsid w:val="006A6A0C"/>
    <w:rsid w:val="006A77F7"/>
    <w:rsid w:val="006B1AF7"/>
    <w:rsid w:val="006B1C57"/>
    <w:rsid w:val="006B28E0"/>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6C45"/>
    <w:rsid w:val="0071386B"/>
    <w:rsid w:val="00714C19"/>
    <w:rsid w:val="00714D12"/>
    <w:rsid w:val="00716981"/>
    <w:rsid w:val="00716C82"/>
    <w:rsid w:val="00716DCB"/>
    <w:rsid w:val="00716E93"/>
    <w:rsid w:val="0072094D"/>
    <w:rsid w:val="0072134D"/>
    <w:rsid w:val="00722368"/>
    <w:rsid w:val="00724EE2"/>
    <w:rsid w:val="0072714A"/>
    <w:rsid w:val="007279B8"/>
    <w:rsid w:val="007306E6"/>
    <w:rsid w:val="00733EF5"/>
    <w:rsid w:val="00734F76"/>
    <w:rsid w:val="00735D29"/>
    <w:rsid w:val="00735E3B"/>
    <w:rsid w:val="007365AB"/>
    <w:rsid w:val="00737D35"/>
    <w:rsid w:val="00737EB1"/>
    <w:rsid w:val="0074083C"/>
    <w:rsid w:val="00740CFF"/>
    <w:rsid w:val="007414BB"/>
    <w:rsid w:val="0074160E"/>
    <w:rsid w:val="00741BD1"/>
    <w:rsid w:val="00741E36"/>
    <w:rsid w:val="00744CDB"/>
    <w:rsid w:val="007463CE"/>
    <w:rsid w:val="00747918"/>
    <w:rsid w:val="00747F3B"/>
    <w:rsid w:val="007508E4"/>
    <w:rsid w:val="00753E06"/>
    <w:rsid w:val="00756F6C"/>
    <w:rsid w:val="00757FC4"/>
    <w:rsid w:val="00760515"/>
    <w:rsid w:val="00760AE7"/>
    <w:rsid w:val="007644CE"/>
    <w:rsid w:val="00766920"/>
    <w:rsid w:val="00767669"/>
    <w:rsid w:val="007772B2"/>
    <w:rsid w:val="007776EA"/>
    <w:rsid w:val="00780C71"/>
    <w:rsid w:val="00781169"/>
    <w:rsid w:val="00781C2C"/>
    <w:rsid w:val="00783A13"/>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5E55"/>
    <w:rsid w:val="007B6DDD"/>
    <w:rsid w:val="007B78AC"/>
    <w:rsid w:val="007C0DF7"/>
    <w:rsid w:val="007C0E30"/>
    <w:rsid w:val="007C119B"/>
    <w:rsid w:val="007C2515"/>
    <w:rsid w:val="007C3D31"/>
    <w:rsid w:val="007C4C35"/>
    <w:rsid w:val="007D1458"/>
    <w:rsid w:val="007D225B"/>
    <w:rsid w:val="007D2AF3"/>
    <w:rsid w:val="007D4144"/>
    <w:rsid w:val="007D609C"/>
    <w:rsid w:val="007D650B"/>
    <w:rsid w:val="007D6B6B"/>
    <w:rsid w:val="007D7420"/>
    <w:rsid w:val="007E1BBC"/>
    <w:rsid w:val="007E4B85"/>
    <w:rsid w:val="007E629C"/>
    <w:rsid w:val="007F0372"/>
    <w:rsid w:val="007F0DA0"/>
    <w:rsid w:val="007F1D9B"/>
    <w:rsid w:val="007F5ADF"/>
    <w:rsid w:val="007F7B55"/>
    <w:rsid w:val="00800D43"/>
    <w:rsid w:val="00801A60"/>
    <w:rsid w:val="00803D27"/>
    <w:rsid w:val="00806A3E"/>
    <w:rsid w:val="00807072"/>
    <w:rsid w:val="008070FF"/>
    <w:rsid w:val="008072FB"/>
    <w:rsid w:val="00807A96"/>
    <w:rsid w:val="008106D3"/>
    <w:rsid w:val="008107E3"/>
    <w:rsid w:val="00811903"/>
    <w:rsid w:val="00811E7B"/>
    <w:rsid w:val="00813325"/>
    <w:rsid w:val="008135F4"/>
    <w:rsid w:val="008135FA"/>
    <w:rsid w:val="00813A5D"/>
    <w:rsid w:val="00814D00"/>
    <w:rsid w:val="008159D5"/>
    <w:rsid w:val="00817693"/>
    <w:rsid w:val="008200A0"/>
    <w:rsid w:val="0082122D"/>
    <w:rsid w:val="00822E99"/>
    <w:rsid w:val="0082560D"/>
    <w:rsid w:val="00825F2F"/>
    <w:rsid w:val="00826C74"/>
    <w:rsid w:val="00827294"/>
    <w:rsid w:val="00827493"/>
    <w:rsid w:val="00831135"/>
    <w:rsid w:val="00835977"/>
    <w:rsid w:val="00836649"/>
    <w:rsid w:val="00836FC8"/>
    <w:rsid w:val="00843EA1"/>
    <w:rsid w:val="008440D0"/>
    <w:rsid w:val="00844848"/>
    <w:rsid w:val="00846110"/>
    <w:rsid w:val="008474D3"/>
    <w:rsid w:val="00847EA0"/>
    <w:rsid w:val="00850CA7"/>
    <w:rsid w:val="00851C9A"/>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86821"/>
    <w:rsid w:val="00890769"/>
    <w:rsid w:val="00890DEA"/>
    <w:rsid w:val="008949B3"/>
    <w:rsid w:val="00896029"/>
    <w:rsid w:val="008967E9"/>
    <w:rsid w:val="00897AEE"/>
    <w:rsid w:val="008A032F"/>
    <w:rsid w:val="008A1913"/>
    <w:rsid w:val="008A3183"/>
    <w:rsid w:val="008A43F5"/>
    <w:rsid w:val="008A503C"/>
    <w:rsid w:val="008A5D1A"/>
    <w:rsid w:val="008A730A"/>
    <w:rsid w:val="008A7B72"/>
    <w:rsid w:val="008B0446"/>
    <w:rsid w:val="008B1BC1"/>
    <w:rsid w:val="008B4773"/>
    <w:rsid w:val="008B5DBB"/>
    <w:rsid w:val="008B676F"/>
    <w:rsid w:val="008B6DDA"/>
    <w:rsid w:val="008C2E34"/>
    <w:rsid w:val="008C2E50"/>
    <w:rsid w:val="008C36DB"/>
    <w:rsid w:val="008C6C77"/>
    <w:rsid w:val="008C72AE"/>
    <w:rsid w:val="008C7EDB"/>
    <w:rsid w:val="008D0D02"/>
    <w:rsid w:val="008D3513"/>
    <w:rsid w:val="008D47A9"/>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378B"/>
    <w:rsid w:val="009046C8"/>
    <w:rsid w:val="0091270F"/>
    <w:rsid w:val="00915ED2"/>
    <w:rsid w:val="00916D96"/>
    <w:rsid w:val="00917659"/>
    <w:rsid w:val="00917BEE"/>
    <w:rsid w:val="00920410"/>
    <w:rsid w:val="0092106B"/>
    <w:rsid w:val="009214B9"/>
    <w:rsid w:val="00926289"/>
    <w:rsid w:val="00927362"/>
    <w:rsid w:val="00933791"/>
    <w:rsid w:val="00933B05"/>
    <w:rsid w:val="009341C4"/>
    <w:rsid w:val="00936C4A"/>
    <w:rsid w:val="009409F1"/>
    <w:rsid w:val="00941CC0"/>
    <w:rsid w:val="0094204B"/>
    <w:rsid w:val="00942145"/>
    <w:rsid w:val="00943111"/>
    <w:rsid w:val="009453D0"/>
    <w:rsid w:val="009477F8"/>
    <w:rsid w:val="00950F68"/>
    <w:rsid w:val="00952506"/>
    <w:rsid w:val="009525BD"/>
    <w:rsid w:val="00952850"/>
    <w:rsid w:val="009545EF"/>
    <w:rsid w:val="00955071"/>
    <w:rsid w:val="00956596"/>
    <w:rsid w:val="009569F1"/>
    <w:rsid w:val="0095795B"/>
    <w:rsid w:val="009601DB"/>
    <w:rsid w:val="0096023D"/>
    <w:rsid w:val="00962E06"/>
    <w:rsid w:val="00963411"/>
    <w:rsid w:val="00965CFF"/>
    <w:rsid w:val="0096634E"/>
    <w:rsid w:val="00967513"/>
    <w:rsid w:val="00974F1F"/>
    <w:rsid w:val="00975927"/>
    <w:rsid w:val="00975B21"/>
    <w:rsid w:val="00975D16"/>
    <w:rsid w:val="009760F7"/>
    <w:rsid w:val="00976791"/>
    <w:rsid w:val="00981880"/>
    <w:rsid w:val="009836F9"/>
    <w:rsid w:val="0098518F"/>
    <w:rsid w:val="0098598B"/>
    <w:rsid w:val="00985B65"/>
    <w:rsid w:val="0099000C"/>
    <w:rsid w:val="00991074"/>
    <w:rsid w:val="0099123B"/>
    <w:rsid w:val="00991346"/>
    <w:rsid w:val="00991C4F"/>
    <w:rsid w:val="0099552D"/>
    <w:rsid w:val="009A02A2"/>
    <w:rsid w:val="009A0719"/>
    <w:rsid w:val="009A1DDB"/>
    <w:rsid w:val="009A505D"/>
    <w:rsid w:val="009A6155"/>
    <w:rsid w:val="009A699B"/>
    <w:rsid w:val="009A7CF0"/>
    <w:rsid w:val="009A7F94"/>
    <w:rsid w:val="009B3FA7"/>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4703"/>
    <w:rsid w:val="009D7D99"/>
    <w:rsid w:val="009E0B52"/>
    <w:rsid w:val="009E0C38"/>
    <w:rsid w:val="009E0DF5"/>
    <w:rsid w:val="009E1253"/>
    <w:rsid w:val="009E2815"/>
    <w:rsid w:val="009E3E05"/>
    <w:rsid w:val="009E45FB"/>
    <w:rsid w:val="009E74D1"/>
    <w:rsid w:val="009F42F8"/>
    <w:rsid w:val="009F753A"/>
    <w:rsid w:val="00A000A9"/>
    <w:rsid w:val="00A015E6"/>
    <w:rsid w:val="00A01A86"/>
    <w:rsid w:val="00A028F3"/>
    <w:rsid w:val="00A03849"/>
    <w:rsid w:val="00A03A8B"/>
    <w:rsid w:val="00A04949"/>
    <w:rsid w:val="00A105D2"/>
    <w:rsid w:val="00A15A9F"/>
    <w:rsid w:val="00A16055"/>
    <w:rsid w:val="00A20003"/>
    <w:rsid w:val="00A21C70"/>
    <w:rsid w:val="00A22AD4"/>
    <w:rsid w:val="00A2343A"/>
    <w:rsid w:val="00A23BC9"/>
    <w:rsid w:val="00A2576E"/>
    <w:rsid w:val="00A25962"/>
    <w:rsid w:val="00A27352"/>
    <w:rsid w:val="00A305C0"/>
    <w:rsid w:val="00A306A3"/>
    <w:rsid w:val="00A30930"/>
    <w:rsid w:val="00A32101"/>
    <w:rsid w:val="00A32210"/>
    <w:rsid w:val="00A3475E"/>
    <w:rsid w:val="00A4026B"/>
    <w:rsid w:val="00A403E8"/>
    <w:rsid w:val="00A416F9"/>
    <w:rsid w:val="00A4297B"/>
    <w:rsid w:val="00A4335B"/>
    <w:rsid w:val="00A4335E"/>
    <w:rsid w:val="00A4445F"/>
    <w:rsid w:val="00A5052B"/>
    <w:rsid w:val="00A51511"/>
    <w:rsid w:val="00A54E3C"/>
    <w:rsid w:val="00A56707"/>
    <w:rsid w:val="00A57097"/>
    <w:rsid w:val="00A62CA7"/>
    <w:rsid w:val="00A64044"/>
    <w:rsid w:val="00A64A1E"/>
    <w:rsid w:val="00A67F88"/>
    <w:rsid w:val="00A70DA7"/>
    <w:rsid w:val="00A711A1"/>
    <w:rsid w:val="00A72A94"/>
    <w:rsid w:val="00A72D89"/>
    <w:rsid w:val="00A7343D"/>
    <w:rsid w:val="00A7354C"/>
    <w:rsid w:val="00A73F9C"/>
    <w:rsid w:val="00A74D40"/>
    <w:rsid w:val="00A7507F"/>
    <w:rsid w:val="00A7531E"/>
    <w:rsid w:val="00A75FAC"/>
    <w:rsid w:val="00A77310"/>
    <w:rsid w:val="00A80DE9"/>
    <w:rsid w:val="00A821DF"/>
    <w:rsid w:val="00A83966"/>
    <w:rsid w:val="00A84ADC"/>
    <w:rsid w:val="00A84FBC"/>
    <w:rsid w:val="00A877A3"/>
    <w:rsid w:val="00A87A2D"/>
    <w:rsid w:val="00A90CB2"/>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B6DE3"/>
    <w:rsid w:val="00AC0887"/>
    <w:rsid w:val="00AC0CD8"/>
    <w:rsid w:val="00AC1230"/>
    <w:rsid w:val="00AC3489"/>
    <w:rsid w:val="00AC419B"/>
    <w:rsid w:val="00AC50FD"/>
    <w:rsid w:val="00AC6719"/>
    <w:rsid w:val="00AD015F"/>
    <w:rsid w:val="00AD0D45"/>
    <w:rsid w:val="00AD2CF0"/>
    <w:rsid w:val="00AD2DA4"/>
    <w:rsid w:val="00AD39BB"/>
    <w:rsid w:val="00AD6E29"/>
    <w:rsid w:val="00AD7474"/>
    <w:rsid w:val="00AD7516"/>
    <w:rsid w:val="00AE0F7E"/>
    <w:rsid w:val="00AE14E3"/>
    <w:rsid w:val="00AE1B94"/>
    <w:rsid w:val="00AE7441"/>
    <w:rsid w:val="00AF0392"/>
    <w:rsid w:val="00AF2637"/>
    <w:rsid w:val="00AF4CC6"/>
    <w:rsid w:val="00AF58DC"/>
    <w:rsid w:val="00AF5B03"/>
    <w:rsid w:val="00AF695E"/>
    <w:rsid w:val="00AF7CD4"/>
    <w:rsid w:val="00B009B5"/>
    <w:rsid w:val="00B019D7"/>
    <w:rsid w:val="00B02E2E"/>
    <w:rsid w:val="00B03117"/>
    <w:rsid w:val="00B05140"/>
    <w:rsid w:val="00B05B5D"/>
    <w:rsid w:val="00B05B81"/>
    <w:rsid w:val="00B112B3"/>
    <w:rsid w:val="00B12F92"/>
    <w:rsid w:val="00B1355E"/>
    <w:rsid w:val="00B143C6"/>
    <w:rsid w:val="00B161A6"/>
    <w:rsid w:val="00B207AF"/>
    <w:rsid w:val="00B21BF2"/>
    <w:rsid w:val="00B21C81"/>
    <w:rsid w:val="00B22703"/>
    <w:rsid w:val="00B22846"/>
    <w:rsid w:val="00B26546"/>
    <w:rsid w:val="00B2743B"/>
    <w:rsid w:val="00B30130"/>
    <w:rsid w:val="00B30D20"/>
    <w:rsid w:val="00B33CED"/>
    <w:rsid w:val="00B33EFD"/>
    <w:rsid w:val="00B340E1"/>
    <w:rsid w:val="00B3494F"/>
    <w:rsid w:val="00B34B95"/>
    <w:rsid w:val="00B42918"/>
    <w:rsid w:val="00B44D45"/>
    <w:rsid w:val="00B44D74"/>
    <w:rsid w:val="00B473CE"/>
    <w:rsid w:val="00B478D5"/>
    <w:rsid w:val="00B50D08"/>
    <w:rsid w:val="00B50E18"/>
    <w:rsid w:val="00B51C85"/>
    <w:rsid w:val="00B5447C"/>
    <w:rsid w:val="00B547CE"/>
    <w:rsid w:val="00B54A08"/>
    <w:rsid w:val="00B558BF"/>
    <w:rsid w:val="00B564AC"/>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28A5"/>
    <w:rsid w:val="00B830CB"/>
    <w:rsid w:val="00B832BD"/>
    <w:rsid w:val="00B83820"/>
    <w:rsid w:val="00B84C53"/>
    <w:rsid w:val="00B84E5A"/>
    <w:rsid w:val="00B86037"/>
    <w:rsid w:val="00B8677D"/>
    <w:rsid w:val="00BA0552"/>
    <w:rsid w:val="00BA2CA6"/>
    <w:rsid w:val="00BA3DA2"/>
    <w:rsid w:val="00BA476B"/>
    <w:rsid w:val="00BA6B47"/>
    <w:rsid w:val="00BB0B61"/>
    <w:rsid w:val="00BB1417"/>
    <w:rsid w:val="00BB436E"/>
    <w:rsid w:val="00BB4803"/>
    <w:rsid w:val="00BB6774"/>
    <w:rsid w:val="00BB7CED"/>
    <w:rsid w:val="00BC0566"/>
    <w:rsid w:val="00BC1173"/>
    <w:rsid w:val="00BC5988"/>
    <w:rsid w:val="00BD0DB9"/>
    <w:rsid w:val="00BD184C"/>
    <w:rsid w:val="00BD2D0C"/>
    <w:rsid w:val="00BD31AD"/>
    <w:rsid w:val="00BD3583"/>
    <w:rsid w:val="00BD4883"/>
    <w:rsid w:val="00BD49FD"/>
    <w:rsid w:val="00BD52BE"/>
    <w:rsid w:val="00BD53B7"/>
    <w:rsid w:val="00BD74C2"/>
    <w:rsid w:val="00BE0FB2"/>
    <w:rsid w:val="00BE5188"/>
    <w:rsid w:val="00BE5CD2"/>
    <w:rsid w:val="00BE6E7C"/>
    <w:rsid w:val="00BE7164"/>
    <w:rsid w:val="00BE75FF"/>
    <w:rsid w:val="00BE77CA"/>
    <w:rsid w:val="00BE7C07"/>
    <w:rsid w:val="00BF0EEC"/>
    <w:rsid w:val="00BF32FD"/>
    <w:rsid w:val="00BF47D6"/>
    <w:rsid w:val="00BF727E"/>
    <w:rsid w:val="00BF7A04"/>
    <w:rsid w:val="00C007A4"/>
    <w:rsid w:val="00C03EC3"/>
    <w:rsid w:val="00C04ED2"/>
    <w:rsid w:val="00C0508E"/>
    <w:rsid w:val="00C05BD7"/>
    <w:rsid w:val="00C07702"/>
    <w:rsid w:val="00C079CA"/>
    <w:rsid w:val="00C10698"/>
    <w:rsid w:val="00C11AA5"/>
    <w:rsid w:val="00C1273B"/>
    <w:rsid w:val="00C13A63"/>
    <w:rsid w:val="00C16CB6"/>
    <w:rsid w:val="00C2099F"/>
    <w:rsid w:val="00C21173"/>
    <w:rsid w:val="00C21894"/>
    <w:rsid w:val="00C22600"/>
    <w:rsid w:val="00C2294E"/>
    <w:rsid w:val="00C23412"/>
    <w:rsid w:val="00C239CB"/>
    <w:rsid w:val="00C249DB"/>
    <w:rsid w:val="00C30698"/>
    <w:rsid w:val="00C349B7"/>
    <w:rsid w:val="00C35A0F"/>
    <w:rsid w:val="00C37176"/>
    <w:rsid w:val="00C420DE"/>
    <w:rsid w:val="00C430E6"/>
    <w:rsid w:val="00C4434A"/>
    <w:rsid w:val="00C453B6"/>
    <w:rsid w:val="00C45EC8"/>
    <w:rsid w:val="00C46F7C"/>
    <w:rsid w:val="00C47938"/>
    <w:rsid w:val="00C50A08"/>
    <w:rsid w:val="00C51251"/>
    <w:rsid w:val="00C52D7D"/>
    <w:rsid w:val="00C52FDA"/>
    <w:rsid w:val="00C5385A"/>
    <w:rsid w:val="00C5695C"/>
    <w:rsid w:val="00C57D15"/>
    <w:rsid w:val="00C61161"/>
    <w:rsid w:val="00C62000"/>
    <w:rsid w:val="00C626B1"/>
    <w:rsid w:val="00C62C51"/>
    <w:rsid w:val="00C63E23"/>
    <w:rsid w:val="00C6489F"/>
    <w:rsid w:val="00C64A54"/>
    <w:rsid w:val="00C654F9"/>
    <w:rsid w:val="00C6589F"/>
    <w:rsid w:val="00C65C86"/>
    <w:rsid w:val="00C66850"/>
    <w:rsid w:val="00C7143F"/>
    <w:rsid w:val="00C72375"/>
    <w:rsid w:val="00C727DE"/>
    <w:rsid w:val="00C73832"/>
    <w:rsid w:val="00C73B43"/>
    <w:rsid w:val="00C756F0"/>
    <w:rsid w:val="00C760C9"/>
    <w:rsid w:val="00C76AA4"/>
    <w:rsid w:val="00C77134"/>
    <w:rsid w:val="00C8017D"/>
    <w:rsid w:val="00C80CBF"/>
    <w:rsid w:val="00C83C34"/>
    <w:rsid w:val="00C8440F"/>
    <w:rsid w:val="00C851B7"/>
    <w:rsid w:val="00C860C0"/>
    <w:rsid w:val="00C862FB"/>
    <w:rsid w:val="00C8639A"/>
    <w:rsid w:val="00C864CD"/>
    <w:rsid w:val="00C865B6"/>
    <w:rsid w:val="00C86766"/>
    <w:rsid w:val="00C86A46"/>
    <w:rsid w:val="00C8721C"/>
    <w:rsid w:val="00C9008F"/>
    <w:rsid w:val="00C90451"/>
    <w:rsid w:val="00C91AAA"/>
    <w:rsid w:val="00C92841"/>
    <w:rsid w:val="00C9409C"/>
    <w:rsid w:val="00C95524"/>
    <w:rsid w:val="00C958FC"/>
    <w:rsid w:val="00C96474"/>
    <w:rsid w:val="00C96B65"/>
    <w:rsid w:val="00CA08D6"/>
    <w:rsid w:val="00CA2CA4"/>
    <w:rsid w:val="00CA395C"/>
    <w:rsid w:val="00CB19FE"/>
    <w:rsid w:val="00CB4E11"/>
    <w:rsid w:val="00CB5E2B"/>
    <w:rsid w:val="00CC0B1C"/>
    <w:rsid w:val="00CC2184"/>
    <w:rsid w:val="00CC2481"/>
    <w:rsid w:val="00CC53F7"/>
    <w:rsid w:val="00CC5629"/>
    <w:rsid w:val="00CC62A7"/>
    <w:rsid w:val="00CD0B95"/>
    <w:rsid w:val="00CD1EDB"/>
    <w:rsid w:val="00CD2442"/>
    <w:rsid w:val="00CD25D6"/>
    <w:rsid w:val="00CD39C1"/>
    <w:rsid w:val="00CD4137"/>
    <w:rsid w:val="00CD451D"/>
    <w:rsid w:val="00CD6A9B"/>
    <w:rsid w:val="00CD6C57"/>
    <w:rsid w:val="00CE01F1"/>
    <w:rsid w:val="00CE2269"/>
    <w:rsid w:val="00CE32C1"/>
    <w:rsid w:val="00CE3FD0"/>
    <w:rsid w:val="00CE6700"/>
    <w:rsid w:val="00CE744C"/>
    <w:rsid w:val="00CE7ED1"/>
    <w:rsid w:val="00CF0C46"/>
    <w:rsid w:val="00CF2665"/>
    <w:rsid w:val="00CF26AC"/>
    <w:rsid w:val="00CF406D"/>
    <w:rsid w:val="00CF51E4"/>
    <w:rsid w:val="00CF6405"/>
    <w:rsid w:val="00CF707A"/>
    <w:rsid w:val="00D011D6"/>
    <w:rsid w:val="00D03283"/>
    <w:rsid w:val="00D042E6"/>
    <w:rsid w:val="00D04A86"/>
    <w:rsid w:val="00D04AE1"/>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4156"/>
    <w:rsid w:val="00D341BE"/>
    <w:rsid w:val="00D356D0"/>
    <w:rsid w:val="00D36CA1"/>
    <w:rsid w:val="00D37121"/>
    <w:rsid w:val="00D41270"/>
    <w:rsid w:val="00D420D8"/>
    <w:rsid w:val="00D42186"/>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05EE"/>
    <w:rsid w:val="00D62106"/>
    <w:rsid w:val="00D6254C"/>
    <w:rsid w:val="00D62FA4"/>
    <w:rsid w:val="00D668B8"/>
    <w:rsid w:val="00D66ADD"/>
    <w:rsid w:val="00D67FF9"/>
    <w:rsid w:val="00D70AD2"/>
    <w:rsid w:val="00D710EE"/>
    <w:rsid w:val="00D74BC2"/>
    <w:rsid w:val="00D750A0"/>
    <w:rsid w:val="00D75EBD"/>
    <w:rsid w:val="00D822B1"/>
    <w:rsid w:val="00D83A5B"/>
    <w:rsid w:val="00D86996"/>
    <w:rsid w:val="00D86E68"/>
    <w:rsid w:val="00D87E7F"/>
    <w:rsid w:val="00D9464B"/>
    <w:rsid w:val="00D94995"/>
    <w:rsid w:val="00D94C51"/>
    <w:rsid w:val="00D954C2"/>
    <w:rsid w:val="00D962F2"/>
    <w:rsid w:val="00D970B8"/>
    <w:rsid w:val="00DA03BE"/>
    <w:rsid w:val="00DA1191"/>
    <w:rsid w:val="00DA3A7D"/>
    <w:rsid w:val="00DA4DE1"/>
    <w:rsid w:val="00DA5C6F"/>
    <w:rsid w:val="00DA6122"/>
    <w:rsid w:val="00DA665D"/>
    <w:rsid w:val="00DA7340"/>
    <w:rsid w:val="00DB130D"/>
    <w:rsid w:val="00DB1B6C"/>
    <w:rsid w:val="00DB2E85"/>
    <w:rsid w:val="00DB5EE1"/>
    <w:rsid w:val="00DB7F71"/>
    <w:rsid w:val="00DC1CDF"/>
    <w:rsid w:val="00DC2744"/>
    <w:rsid w:val="00DC29FE"/>
    <w:rsid w:val="00DC2DA5"/>
    <w:rsid w:val="00DC360A"/>
    <w:rsid w:val="00DC6DA3"/>
    <w:rsid w:val="00DD1850"/>
    <w:rsid w:val="00DD23AA"/>
    <w:rsid w:val="00DD28D9"/>
    <w:rsid w:val="00DD650B"/>
    <w:rsid w:val="00DD7115"/>
    <w:rsid w:val="00DD7B3E"/>
    <w:rsid w:val="00DE0704"/>
    <w:rsid w:val="00DE1242"/>
    <w:rsid w:val="00DE1531"/>
    <w:rsid w:val="00DE22B7"/>
    <w:rsid w:val="00DE3428"/>
    <w:rsid w:val="00DE3E14"/>
    <w:rsid w:val="00DE6936"/>
    <w:rsid w:val="00DE75AE"/>
    <w:rsid w:val="00DF4395"/>
    <w:rsid w:val="00DF6678"/>
    <w:rsid w:val="00DF6732"/>
    <w:rsid w:val="00DF6A4A"/>
    <w:rsid w:val="00E02EE7"/>
    <w:rsid w:val="00E04ADE"/>
    <w:rsid w:val="00E05326"/>
    <w:rsid w:val="00E060E8"/>
    <w:rsid w:val="00E06A58"/>
    <w:rsid w:val="00E10449"/>
    <w:rsid w:val="00E1088A"/>
    <w:rsid w:val="00E11060"/>
    <w:rsid w:val="00E11D33"/>
    <w:rsid w:val="00E12FA0"/>
    <w:rsid w:val="00E13F3C"/>
    <w:rsid w:val="00E15558"/>
    <w:rsid w:val="00E173B0"/>
    <w:rsid w:val="00E23897"/>
    <w:rsid w:val="00E23D2B"/>
    <w:rsid w:val="00E23F31"/>
    <w:rsid w:val="00E24DA8"/>
    <w:rsid w:val="00E25A5A"/>
    <w:rsid w:val="00E2780D"/>
    <w:rsid w:val="00E303A5"/>
    <w:rsid w:val="00E30CF6"/>
    <w:rsid w:val="00E31607"/>
    <w:rsid w:val="00E321E4"/>
    <w:rsid w:val="00E3224E"/>
    <w:rsid w:val="00E37458"/>
    <w:rsid w:val="00E374EA"/>
    <w:rsid w:val="00E376E8"/>
    <w:rsid w:val="00E409AF"/>
    <w:rsid w:val="00E4178F"/>
    <w:rsid w:val="00E42181"/>
    <w:rsid w:val="00E45045"/>
    <w:rsid w:val="00E50DAA"/>
    <w:rsid w:val="00E513B5"/>
    <w:rsid w:val="00E5141B"/>
    <w:rsid w:val="00E51933"/>
    <w:rsid w:val="00E547AA"/>
    <w:rsid w:val="00E55034"/>
    <w:rsid w:val="00E60FFA"/>
    <w:rsid w:val="00E61362"/>
    <w:rsid w:val="00E6209D"/>
    <w:rsid w:val="00E624EA"/>
    <w:rsid w:val="00E6685E"/>
    <w:rsid w:val="00E671A4"/>
    <w:rsid w:val="00E67208"/>
    <w:rsid w:val="00E6764D"/>
    <w:rsid w:val="00E71CB6"/>
    <w:rsid w:val="00E744EB"/>
    <w:rsid w:val="00E74809"/>
    <w:rsid w:val="00E752A2"/>
    <w:rsid w:val="00E82CB0"/>
    <w:rsid w:val="00E83775"/>
    <w:rsid w:val="00E83C07"/>
    <w:rsid w:val="00E84D4C"/>
    <w:rsid w:val="00E86452"/>
    <w:rsid w:val="00E917DA"/>
    <w:rsid w:val="00E91CFB"/>
    <w:rsid w:val="00E93893"/>
    <w:rsid w:val="00E93978"/>
    <w:rsid w:val="00E9439A"/>
    <w:rsid w:val="00EA6587"/>
    <w:rsid w:val="00EA6670"/>
    <w:rsid w:val="00EA6A09"/>
    <w:rsid w:val="00EA724C"/>
    <w:rsid w:val="00EB1AB7"/>
    <w:rsid w:val="00EB319A"/>
    <w:rsid w:val="00EB4D7F"/>
    <w:rsid w:val="00EB74FB"/>
    <w:rsid w:val="00EC11EB"/>
    <w:rsid w:val="00EC1CB9"/>
    <w:rsid w:val="00EC2A44"/>
    <w:rsid w:val="00EC47BE"/>
    <w:rsid w:val="00EC6DAC"/>
    <w:rsid w:val="00EC7194"/>
    <w:rsid w:val="00EC75CD"/>
    <w:rsid w:val="00ED1E91"/>
    <w:rsid w:val="00ED23D1"/>
    <w:rsid w:val="00ED3170"/>
    <w:rsid w:val="00ED6268"/>
    <w:rsid w:val="00ED7B85"/>
    <w:rsid w:val="00EE0D31"/>
    <w:rsid w:val="00EE3439"/>
    <w:rsid w:val="00EE3808"/>
    <w:rsid w:val="00EE6A33"/>
    <w:rsid w:val="00EE78AD"/>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25E30"/>
    <w:rsid w:val="00F31382"/>
    <w:rsid w:val="00F355D0"/>
    <w:rsid w:val="00F371AE"/>
    <w:rsid w:val="00F3777D"/>
    <w:rsid w:val="00F416FC"/>
    <w:rsid w:val="00F426DF"/>
    <w:rsid w:val="00F43202"/>
    <w:rsid w:val="00F43582"/>
    <w:rsid w:val="00F45476"/>
    <w:rsid w:val="00F458AB"/>
    <w:rsid w:val="00F45BB7"/>
    <w:rsid w:val="00F47A0A"/>
    <w:rsid w:val="00F50E62"/>
    <w:rsid w:val="00F53EF5"/>
    <w:rsid w:val="00F560A9"/>
    <w:rsid w:val="00F56233"/>
    <w:rsid w:val="00F57275"/>
    <w:rsid w:val="00F624F1"/>
    <w:rsid w:val="00F645C1"/>
    <w:rsid w:val="00F649DE"/>
    <w:rsid w:val="00F6566C"/>
    <w:rsid w:val="00F710B8"/>
    <w:rsid w:val="00F71135"/>
    <w:rsid w:val="00F7277F"/>
    <w:rsid w:val="00F735E8"/>
    <w:rsid w:val="00F75E42"/>
    <w:rsid w:val="00F77F34"/>
    <w:rsid w:val="00F824E3"/>
    <w:rsid w:val="00F833B9"/>
    <w:rsid w:val="00F86BAA"/>
    <w:rsid w:val="00F86D87"/>
    <w:rsid w:val="00F90217"/>
    <w:rsid w:val="00F9196A"/>
    <w:rsid w:val="00F919EB"/>
    <w:rsid w:val="00F91B31"/>
    <w:rsid w:val="00F928BC"/>
    <w:rsid w:val="00F92F44"/>
    <w:rsid w:val="00F95829"/>
    <w:rsid w:val="00FA099C"/>
    <w:rsid w:val="00FA4764"/>
    <w:rsid w:val="00FA57E7"/>
    <w:rsid w:val="00FA61AF"/>
    <w:rsid w:val="00FB24D2"/>
    <w:rsid w:val="00FB4972"/>
    <w:rsid w:val="00FC0073"/>
    <w:rsid w:val="00FC132D"/>
    <w:rsid w:val="00FC24B8"/>
    <w:rsid w:val="00FC2CE9"/>
    <w:rsid w:val="00FC4957"/>
    <w:rsid w:val="00FD04FA"/>
    <w:rsid w:val="00FD0565"/>
    <w:rsid w:val="00FD0B80"/>
    <w:rsid w:val="00FD1986"/>
    <w:rsid w:val="00FD208B"/>
    <w:rsid w:val="00FD3CF7"/>
    <w:rsid w:val="00FD5D37"/>
    <w:rsid w:val="00FD6533"/>
    <w:rsid w:val="00FE2B07"/>
    <w:rsid w:val="00FE3A64"/>
    <w:rsid w:val="00FE4126"/>
    <w:rsid w:val="00FE4C2D"/>
    <w:rsid w:val="00FE5682"/>
    <w:rsid w:val="00FF054D"/>
    <w:rsid w:val="00FF0A8E"/>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A47B2B-97AE-4103-800A-07B95575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86BAA"/>
    <w:pPr>
      <w:widowControl w:val="0"/>
      <w:suppressAutoHyphens/>
      <w:ind w:firstLineChars="100" w:firstLine="100"/>
      <w:jc w:val="both"/>
    </w:pPr>
    <w:rPr>
      <w:kern w:val="2"/>
      <w:sz w:val="24"/>
      <w:szCs w:val="24"/>
    </w:rPr>
  </w:style>
  <w:style w:type="paragraph" w:styleId="1">
    <w:name w:val="heading 1"/>
    <w:next w:val="a2"/>
    <w:link w:val="10"/>
    <w:uiPriority w:val="9"/>
    <w:qFormat/>
    <w:rsid w:val="00B21C81"/>
    <w:pPr>
      <w:numPr>
        <w:numId w:val="6"/>
      </w:numPr>
      <w:adjustRightInd w:val="0"/>
      <w:snapToGrid w:val="0"/>
      <w:spacing w:afterLines="50"/>
      <w:jc w:val="center"/>
      <w:outlineLvl w:val="0"/>
    </w:pPr>
    <w:rPr>
      <w:rFonts w:eastAsia="標楷體"/>
      <w:b/>
      <w:bCs/>
      <w:noProof/>
      <w:sz w:val="36"/>
      <w:szCs w:val="36"/>
    </w:rPr>
  </w:style>
  <w:style w:type="paragraph" w:styleId="21">
    <w:name w:val="heading 2"/>
    <w:basedOn w:val="1"/>
    <w:next w:val="a3"/>
    <w:link w:val="22"/>
    <w:uiPriority w:val="9"/>
    <w:qFormat/>
    <w:rsid w:val="00CE7ED1"/>
    <w:pPr>
      <w:numPr>
        <w:ilvl w:val="1"/>
      </w:numPr>
      <w:spacing w:beforeLines="50" w:afterLines="10"/>
      <w:jc w:val="left"/>
      <w:outlineLvl w:val="1"/>
    </w:pPr>
    <w:rPr>
      <w:sz w:val="32"/>
      <w:szCs w:val="32"/>
    </w:rPr>
  </w:style>
  <w:style w:type="paragraph" w:styleId="31">
    <w:name w:val="heading 3"/>
    <w:basedOn w:val="21"/>
    <w:next w:val="23"/>
    <w:link w:val="32"/>
    <w:uiPriority w:val="9"/>
    <w:qFormat/>
    <w:rsid w:val="00124D98"/>
    <w:pPr>
      <w:keepNext/>
      <w:numPr>
        <w:ilvl w:val="2"/>
      </w:numPr>
      <w:snapToGrid/>
      <w:spacing w:afterLines="0"/>
      <w:outlineLvl w:val="2"/>
    </w:pPr>
    <w:rPr>
      <w:rFonts w:ascii="Arial" w:hAnsi="Arial"/>
      <w:b w:val="0"/>
      <w:bCs w:val="0"/>
      <w:i/>
      <w:kern w:val="2"/>
      <w:sz w:val="28"/>
      <w:szCs w:val="24"/>
    </w:rPr>
  </w:style>
  <w:style w:type="paragraph" w:styleId="41">
    <w:name w:val="heading 4"/>
    <w:basedOn w:val="31"/>
    <w:next w:val="33"/>
    <w:link w:val="42"/>
    <w:uiPriority w:val="9"/>
    <w:qFormat/>
    <w:rsid w:val="00962E06"/>
    <w:pPr>
      <w:widowControl w:val="0"/>
      <w:numPr>
        <w:ilvl w:val="3"/>
      </w:numPr>
      <w:spacing w:beforeLines="0"/>
      <w:jc w:val="both"/>
      <w:outlineLvl w:val="3"/>
    </w:pPr>
    <w:rPr>
      <w:rFonts w:eastAsia="新細明體"/>
      <w:b/>
      <w:bCs/>
      <w:i w:val="0"/>
      <w:iCs/>
      <w:sz w:val="24"/>
      <w:szCs w:val="20"/>
    </w:rPr>
  </w:style>
  <w:style w:type="paragraph" w:styleId="51">
    <w:name w:val="heading 5"/>
    <w:basedOn w:val="41"/>
    <w:next w:val="43"/>
    <w:qFormat/>
    <w:rsid w:val="00962E06"/>
    <w:pPr>
      <w:numPr>
        <w:ilvl w:val="4"/>
      </w:numPr>
      <w:outlineLvl w:val="4"/>
    </w:pPr>
  </w:style>
  <w:style w:type="paragraph" w:styleId="6">
    <w:name w:val="heading 6"/>
    <w:basedOn w:val="51"/>
    <w:next w:val="52"/>
    <w:qFormat/>
    <w:rsid w:val="00962E06"/>
    <w:pPr>
      <w:numPr>
        <w:ilvl w:val="5"/>
      </w:numPr>
      <w:outlineLvl w:val="5"/>
    </w:pPr>
  </w:style>
  <w:style w:type="paragraph" w:styleId="7">
    <w:name w:val="heading 7"/>
    <w:aliases w:val="公式"/>
    <w:basedOn w:val="a2"/>
    <w:next w:val="a2"/>
    <w:qFormat/>
    <w:rsid w:val="00962E06"/>
    <w:pPr>
      <w:keepNext/>
      <w:numPr>
        <w:ilvl w:val="6"/>
        <w:numId w:val="6"/>
      </w:numPr>
      <w:suppressAutoHyphens w:val="0"/>
      <w:snapToGrid w:val="0"/>
      <w:ind w:firstLineChars="0" w:firstLine="0"/>
      <w:jc w:val="right"/>
      <w:outlineLvl w:val="6"/>
    </w:pPr>
    <w:rPr>
      <w:rFonts w:ascii="Arial" w:hAnsi="Arial" w:cs="Arial"/>
      <w:noProof/>
      <w:kern w:val="0"/>
      <w:sz w:val="20"/>
      <w:szCs w:val="20"/>
    </w:rPr>
  </w:style>
  <w:style w:type="paragraph" w:styleId="8">
    <w:name w:val="heading 8"/>
    <w:aliases w:val="表說"/>
    <w:basedOn w:val="a2"/>
    <w:next w:val="a2"/>
    <w:qFormat/>
    <w:rsid w:val="00890DEA"/>
    <w:pPr>
      <w:keepNext/>
      <w:widowControl/>
      <w:numPr>
        <w:ilvl w:val="7"/>
        <w:numId w:val="8"/>
      </w:numPr>
      <w:suppressAutoHyphens w:val="0"/>
      <w:adjustRightInd w:val="0"/>
      <w:snapToGrid w:val="0"/>
      <w:spacing w:beforeLines="50" w:afterLines="25" w:line="400" w:lineRule="atLeast"/>
      <w:ind w:firstLineChars="0" w:firstLine="0"/>
      <w:jc w:val="center"/>
      <w:textAlignment w:val="baseline"/>
      <w:outlineLvl w:val="7"/>
    </w:pPr>
    <w:rPr>
      <w:rFonts w:ascii="Arial" w:eastAsia="標楷體" w:hAnsi="Arial" w:cs="Arial"/>
      <w:noProof/>
      <w:kern w:val="0"/>
      <w:sz w:val="20"/>
      <w:szCs w:val="20"/>
    </w:rPr>
  </w:style>
  <w:style w:type="paragraph" w:styleId="9">
    <w:name w:val="heading 9"/>
    <w:aliases w:val="圖說"/>
    <w:basedOn w:val="8"/>
    <w:next w:val="a2"/>
    <w:qFormat/>
    <w:rsid w:val="00962E06"/>
    <w:pPr>
      <w:keepNext w:val="0"/>
      <w:numPr>
        <w:ilvl w:val="8"/>
      </w:numPr>
      <w:spacing w:beforeLines="0" w:after="5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標題 1 字元"/>
    <w:basedOn w:val="a4"/>
    <w:link w:val="1"/>
    <w:uiPriority w:val="9"/>
    <w:rsid w:val="00B21C81"/>
    <w:rPr>
      <w:rFonts w:eastAsia="標楷體"/>
      <w:b/>
      <w:bCs/>
      <w:noProof/>
      <w:sz w:val="36"/>
      <w:szCs w:val="36"/>
    </w:rPr>
  </w:style>
  <w:style w:type="paragraph" w:styleId="a3">
    <w:name w:val="Body Text Indent"/>
    <w:rsid w:val="003A4B68"/>
    <w:pPr>
      <w:snapToGrid w:val="0"/>
      <w:ind w:leftChars="100" w:left="100" w:firstLineChars="100" w:firstLine="100"/>
      <w:jc w:val="both"/>
    </w:pPr>
    <w:rPr>
      <w:sz w:val="24"/>
    </w:rPr>
  </w:style>
  <w:style w:type="character" w:customStyle="1" w:styleId="22">
    <w:name w:val="標題 2 字元"/>
    <w:basedOn w:val="a4"/>
    <w:link w:val="21"/>
    <w:uiPriority w:val="9"/>
    <w:rsid w:val="00E31607"/>
    <w:rPr>
      <w:rFonts w:eastAsia="標楷體"/>
      <w:b/>
      <w:bCs/>
      <w:noProof/>
      <w:sz w:val="32"/>
      <w:szCs w:val="32"/>
    </w:rPr>
  </w:style>
  <w:style w:type="paragraph" w:styleId="23">
    <w:name w:val="Body Text Indent 2"/>
    <w:basedOn w:val="a3"/>
    <w:rsid w:val="003A4B68"/>
    <w:pPr>
      <w:ind w:leftChars="200" w:left="200"/>
    </w:pPr>
  </w:style>
  <w:style w:type="character" w:customStyle="1" w:styleId="32">
    <w:name w:val="標題 3 字元"/>
    <w:basedOn w:val="a4"/>
    <w:link w:val="31"/>
    <w:uiPriority w:val="9"/>
    <w:rsid w:val="00124D98"/>
    <w:rPr>
      <w:rFonts w:ascii="Arial" w:eastAsia="標楷體" w:hAnsi="Arial"/>
      <w:i/>
      <w:noProof/>
      <w:kern w:val="2"/>
      <w:sz w:val="28"/>
      <w:szCs w:val="24"/>
    </w:rPr>
  </w:style>
  <w:style w:type="paragraph" w:styleId="33">
    <w:name w:val="Body Text Indent 3"/>
    <w:basedOn w:val="23"/>
    <w:rsid w:val="00FE4C2D"/>
    <w:pPr>
      <w:ind w:leftChars="300" w:left="300"/>
    </w:pPr>
  </w:style>
  <w:style w:type="character" w:customStyle="1" w:styleId="42">
    <w:name w:val="標題 4 字元"/>
    <w:basedOn w:val="a4"/>
    <w:link w:val="41"/>
    <w:uiPriority w:val="9"/>
    <w:rsid w:val="00E31607"/>
    <w:rPr>
      <w:rFonts w:ascii="Arial" w:hAnsi="Arial"/>
      <w:b/>
      <w:bCs/>
      <w:iCs/>
      <w:noProof/>
      <w:kern w:val="2"/>
      <w:sz w:val="24"/>
    </w:rPr>
  </w:style>
  <w:style w:type="paragraph" w:customStyle="1" w:styleId="43">
    <w:name w:val="本文縮排 4"/>
    <w:basedOn w:val="33"/>
    <w:rsid w:val="00FE4C2D"/>
    <w:pPr>
      <w:ind w:leftChars="400" w:left="400"/>
    </w:pPr>
  </w:style>
  <w:style w:type="paragraph" w:customStyle="1" w:styleId="52">
    <w:name w:val="本文縮排 5"/>
    <w:basedOn w:val="43"/>
    <w:rsid w:val="00FE4C2D"/>
    <w:pPr>
      <w:ind w:leftChars="500" w:left="500"/>
    </w:pPr>
  </w:style>
  <w:style w:type="paragraph" w:styleId="a7">
    <w:name w:val="header"/>
    <w:semiHidden/>
    <w:rsid w:val="00332BF8"/>
    <w:pPr>
      <w:snapToGrid w:val="0"/>
    </w:pPr>
    <w:rPr>
      <w:noProof/>
    </w:rPr>
  </w:style>
  <w:style w:type="paragraph" w:styleId="a0">
    <w:name w:val="List Bullet"/>
    <w:autoRedefine/>
    <w:rsid w:val="002D053B"/>
    <w:pPr>
      <w:numPr>
        <w:numId w:val="5"/>
      </w:numPr>
      <w:snapToGrid w:val="0"/>
      <w:jc w:val="both"/>
    </w:pPr>
    <w:rPr>
      <w:sz w:val="24"/>
    </w:rPr>
  </w:style>
  <w:style w:type="paragraph" w:styleId="20">
    <w:name w:val="List Bullet 2"/>
    <w:basedOn w:val="a0"/>
    <w:autoRedefine/>
    <w:rsid w:val="002D053B"/>
    <w:pPr>
      <w:numPr>
        <w:numId w:val="1"/>
      </w:numPr>
      <w:tabs>
        <w:tab w:val="left" w:pos="680"/>
      </w:tabs>
    </w:pPr>
  </w:style>
  <w:style w:type="paragraph" w:styleId="30">
    <w:name w:val="List Bullet 3"/>
    <w:basedOn w:val="a0"/>
    <w:autoRedefine/>
    <w:rsid w:val="002D053B"/>
    <w:pPr>
      <w:numPr>
        <w:numId w:val="2"/>
      </w:numPr>
      <w:tabs>
        <w:tab w:val="left" w:pos="1021"/>
      </w:tabs>
    </w:pPr>
  </w:style>
  <w:style w:type="paragraph" w:styleId="40">
    <w:name w:val="List Bullet 4"/>
    <w:basedOn w:val="a0"/>
    <w:autoRedefine/>
    <w:rsid w:val="002D053B"/>
    <w:pPr>
      <w:numPr>
        <w:numId w:val="4"/>
      </w:numPr>
      <w:tabs>
        <w:tab w:val="left" w:pos="1361"/>
      </w:tabs>
    </w:pPr>
  </w:style>
  <w:style w:type="paragraph" w:styleId="50">
    <w:name w:val="List Bullet 5"/>
    <w:basedOn w:val="a0"/>
    <w:autoRedefine/>
    <w:rsid w:val="002D053B"/>
    <w:pPr>
      <w:numPr>
        <w:numId w:val="3"/>
      </w:numPr>
      <w:tabs>
        <w:tab w:val="left" w:pos="1701"/>
      </w:tabs>
      <w:adjustRightInd w:val="0"/>
      <w:textAlignment w:val="baseline"/>
    </w:pPr>
  </w:style>
  <w:style w:type="paragraph" w:styleId="a">
    <w:name w:val="List Number"/>
    <w:rsid w:val="000C11D6"/>
    <w:pPr>
      <w:numPr>
        <w:numId w:val="16"/>
      </w:numPr>
      <w:adjustRightInd w:val="0"/>
      <w:jc w:val="both"/>
      <w:textAlignment w:val="baseline"/>
    </w:pPr>
    <w:rPr>
      <w:rFonts w:cs="新細明體"/>
      <w:noProof/>
      <w:sz w:val="24"/>
    </w:rPr>
  </w:style>
  <w:style w:type="paragraph" w:styleId="2">
    <w:name w:val="List Number 2"/>
    <w:basedOn w:val="a"/>
    <w:rsid w:val="002D053B"/>
    <w:pPr>
      <w:numPr>
        <w:ilvl w:val="1"/>
      </w:numPr>
    </w:pPr>
  </w:style>
  <w:style w:type="paragraph" w:styleId="3">
    <w:name w:val="List Number 3"/>
    <w:basedOn w:val="a"/>
    <w:rsid w:val="002D053B"/>
    <w:pPr>
      <w:numPr>
        <w:ilvl w:val="2"/>
      </w:numPr>
      <w:tabs>
        <w:tab w:val="left" w:pos="1021"/>
      </w:tabs>
    </w:pPr>
  </w:style>
  <w:style w:type="paragraph" w:styleId="4">
    <w:name w:val="List Number 4"/>
    <w:basedOn w:val="a"/>
    <w:rsid w:val="002D053B"/>
    <w:pPr>
      <w:numPr>
        <w:ilvl w:val="3"/>
      </w:numPr>
    </w:pPr>
  </w:style>
  <w:style w:type="paragraph" w:styleId="5">
    <w:name w:val="List Number 5"/>
    <w:basedOn w:val="a"/>
    <w:rsid w:val="002D053B"/>
    <w:pPr>
      <w:numPr>
        <w:ilvl w:val="4"/>
      </w:numPr>
      <w:tabs>
        <w:tab w:val="left" w:pos="1701"/>
      </w:tabs>
    </w:pPr>
    <w:rPr>
      <w:spacing w:val="4"/>
    </w:rPr>
  </w:style>
  <w:style w:type="character" w:styleId="a8">
    <w:name w:val="page number"/>
    <w:rsid w:val="00962E06"/>
    <w:rPr>
      <w:rFonts w:cs="Times New Roman"/>
    </w:rPr>
  </w:style>
  <w:style w:type="paragraph" w:styleId="a9">
    <w:name w:val="footer"/>
    <w:semiHidden/>
    <w:rsid w:val="00332BF8"/>
    <w:pPr>
      <w:snapToGrid w:val="0"/>
      <w:jc w:val="center"/>
    </w:pPr>
    <w:rPr>
      <w:noProof/>
    </w:rPr>
  </w:style>
  <w:style w:type="paragraph" w:customStyle="1" w:styleId="aa">
    <w:name w:val="空行"/>
    <w:rsid w:val="00962E06"/>
    <w:pPr>
      <w:snapToGrid w:val="0"/>
      <w:spacing w:line="20" w:lineRule="exact"/>
    </w:pPr>
    <w:rPr>
      <w:rFonts w:eastAsia="全真中明體"/>
      <w:noProof/>
      <w:sz w:val="2"/>
      <w:szCs w:val="2"/>
    </w:rPr>
  </w:style>
  <w:style w:type="table" w:styleId="ab">
    <w:name w:val="Table Grid"/>
    <w:basedOn w:val="a5"/>
    <w:rsid w:val="00962E06"/>
    <w:pPr>
      <w:widowControl w:val="0"/>
      <w:snapToGrid w:val="0"/>
      <w:spacing w:afterLines="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圖"/>
    <w:next w:val="9"/>
    <w:rsid w:val="00BF727E"/>
    <w:pPr>
      <w:snapToGrid w:val="0"/>
      <w:spacing w:beforeLines="50" w:before="50"/>
      <w:jc w:val="center"/>
    </w:pPr>
    <w:rPr>
      <w:kern w:val="2"/>
      <w:sz w:val="24"/>
      <w:szCs w:val="22"/>
    </w:rPr>
  </w:style>
  <w:style w:type="paragraph" w:customStyle="1" w:styleId="ad">
    <w:name w:val="程式"/>
    <w:basedOn w:val="a2"/>
    <w:rsid w:val="00CF2665"/>
    <w:pPr>
      <w:pBdr>
        <w:top w:val="single" w:sz="4" w:space="1" w:color="auto"/>
        <w:left w:val="single" w:sz="4" w:space="4" w:color="auto"/>
        <w:bottom w:val="single" w:sz="4" w:space="1" w:color="auto"/>
        <w:right w:val="single" w:sz="4" w:space="4" w:color="auto"/>
      </w:pBdr>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suppressAutoHyphens w:val="0"/>
      <w:snapToGrid w:val="0"/>
      <w:ind w:left="100" w:hangingChars="100" w:hanging="100"/>
      <w:jc w:val="left"/>
    </w:pPr>
    <w:rPr>
      <w:rFonts w:ascii="Arial Narrow" w:hAnsi="Arial Narrow" w:cs="Arial Narrow"/>
    </w:rPr>
  </w:style>
  <w:style w:type="character" w:styleId="ae">
    <w:name w:val="Hyperlink"/>
    <w:uiPriority w:val="99"/>
    <w:rsid w:val="00962E06"/>
    <w:rPr>
      <w:rFonts w:cs="Times New Roman"/>
      <w:color w:val="0000FF"/>
      <w:u w:val="single"/>
    </w:rPr>
  </w:style>
  <w:style w:type="paragraph" w:styleId="af">
    <w:name w:val="Title"/>
    <w:next w:val="a2"/>
    <w:qFormat/>
    <w:rsid w:val="00962E06"/>
    <w:pPr>
      <w:suppressAutoHyphens/>
      <w:spacing w:before="240" w:after="60"/>
      <w:jc w:val="center"/>
      <w:outlineLvl w:val="0"/>
    </w:pPr>
    <w:rPr>
      <w:rFonts w:ascii="Arial" w:eastAsia="標楷體" w:hAnsi="Arial" w:cs="Arial"/>
      <w:b/>
      <w:bCs/>
      <w:kern w:val="2"/>
      <w:sz w:val="48"/>
      <w:szCs w:val="32"/>
    </w:rPr>
  </w:style>
  <w:style w:type="paragraph" w:styleId="af0">
    <w:name w:val="Body Text"/>
    <w:basedOn w:val="a2"/>
    <w:rsid w:val="00B21C81"/>
    <w:pPr>
      <w:suppressAutoHyphens w:val="0"/>
    </w:pPr>
  </w:style>
  <w:style w:type="paragraph" w:styleId="11">
    <w:name w:val="toc 1"/>
    <w:next w:val="a2"/>
    <w:autoRedefine/>
    <w:rsid w:val="00962E06"/>
    <w:pPr>
      <w:tabs>
        <w:tab w:val="left" w:pos="709"/>
        <w:tab w:val="right" w:leader="dot" w:pos="5138"/>
      </w:tabs>
      <w:snapToGrid w:val="0"/>
    </w:pPr>
    <w:rPr>
      <w:rFonts w:ascii="Calibri" w:hAnsi="Calibri" w:cs="Calibri"/>
      <w:noProof/>
    </w:rPr>
  </w:style>
  <w:style w:type="paragraph" w:styleId="24">
    <w:name w:val="toc 2"/>
    <w:basedOn w:val="11"/>
    <w:next w:val="a2"/>
    <w:autoRedefine/>
    <w:rsid w:val="00962E06"/>
    <w:pPr>
      <w:tabs>
        <w:tab w:val="clear" w:pos="709"/>
        <w:tab w:val="left" w:pos="851"/>
      </w:tabs>
    </w:pPr>
  </w:style>
  <w:style w:type="paragraph" w:styleId="34">
    <w:name w:val="toc 3"/>
    <w:basedOn w:val="24"/>
    <w:next w:val="a2"/>
    <w:autoRedefine/>
    <w:rsid w:val="00962E06"/>
    <w:pPr>
      <w:tabs>
        <w:tab w:val="clear" w:pos="851"/>
        <w:tab w:val="left" w:pos="993"/>
      </w:tabs>
    </w:pPr>
  </w:style>
  <w:style w:type="paragraph" w:customStyle="1" w:styleId="af1">
    <w:name w:val="表格"/>
    <w:rsid w:val="00975D16"/>
    <w:pPr>
      <w:widowControl w:val="0"/>
      <w:snapToGrid w:val="0"/>
      <w:ind w:leftChars="20" w:left="48" w:rightChars="20" w:right="48"/>
    </w:pPr>
    <w:rPr>
      <w:sz w:val="24"/>
      <w:szCs w:val="24"/>
    </w:rPr>
  </w:style>
  <w:style w:type="paragraph" w:customStyle="1" w:styleId="af2">
    <w:name w:val="表格置中"/>
    <w:basedOn w:val="a2"/>
    <w:rsid w:val="00962E06"/>
    <w:pPr>
      <w:suppressAutoHyphens w:val="0"/>
      <w:jc w:val="center"/>
    </w:pPr>
  </w:style>
  <w:style w:type="paragraph" w:customStyle="1" w:styleId="a1">
    <w:name w:val="表格序"/>
    <w:basedOn w:val="af1"/>
    <w:rsid w:val="00890DEA"/>
    <w:pPr>
      <w:widowControl/>
      <w:numPr>
        <w:numId w:val="9"/>
      </w:numPr>
      <w:tabs>
        <w:tab w:val="clear" w:pos="720"/>
        <w:tab w:val="num" w:pos="840"/>
      </w:tabs>
      <w:kinsoku w:val="0"/>
      <w:wordWrap w:val="0"/>
      <w:overflowPunct w:val="0"/>
      <w:autoSpaceDE w:val="0"/>
      <w:autoSpaceDN w:val="0"/>
      <w:snapToGrid/>
      <w:spacing w:before="120" w:after="120" w:line="240" w:lineRule="exact"/>
      <w:ind w:leftChars="0" w:rightChars="0" w:right="0"/>
      <w:jc w:val="center"/>
    </w:pPr>
    <w:rPr>
      <w:rFonts w:eastAsia="全真中明體"/>
      <w:noProof/>
      <w:sz w:val="20"/>
      <w:szCs w:val="20"/>
    </w:rPr>
  </w:style>
  <w:style w:type="paragraph" w:styleId="af3">
    <w:name w:val="Balloon Text"/>
    <w:basedOn w:val="a2"/>
    <w:link w:val="af4"/>
    <w:uiPriority w:val="99"/>
    <w:semiHidden/>
    <w:unhideWhenUsed/>
    <w:rsid w:val="00C0508E"/>
    <w:rPr>
      <w:rFonts w:asciiTheme="majorHAnsi" w:eastAsiaTheme="majorEastAsia" w:hAnsiTheme="majorHAnsi" w:cstheme="majorBidi"/>
      <w:sz w:val="18"/>
      <w:szCs w:val="18"/>
    </w:rPr>
  </w:style>
  <w:style w:type="character" w:customStyle="1" w:styleId="af4">
    <w:name w:val="註解方塊文字 字元"/>
    <w:basedOn w:val="a4"/>
    <w:link w:val="af3"/>
    <w:uiPriority w:val="99"/>
    <w:semiHidden/>
    <w:rsid w:val="00C0508E"/>
    <w:rPr>
      <w:rFonts w:asciiTheme="majorHAnsi" w:eastAsiaTheme="majorEastAsia" w:hAnsiTheme="majorHAnsi" w:cstheme="majorBidi"/>
      <w:kern w:val="2"/>
      <w:sz w:val="18"/>
      <w:szCs w:val="18"/>
    </w:rPr>
  </w:style>
  <w:style w:type="paragraph" w:styleId="af5">
    <w:name w:val="List Paragraph"/>
    <w:basedOn w:val="a2"/>
    <w:uiPriority w:val="34"/>
    <w:qFormat/>
    <w:rsid w:val="003518A3"/>
    <w:pPr>
      <w:widowControl/>
      <w:suppressAutoHyphens w:val="0"/>
      <w:ind w:leftChars="200" w:left="480" w:firstLineChars="0" w:firstLine="0"/>
      <w:jc w:val="left"/>
    </w:pPr>
    <w:rPr>
      <w:rFonts w:ascii="新細明體" w:hAnsi="新細明體" w:cs="新細明體"/>
      <w:kern w:val="0"/>
    </w:rPr>
  </w:style>
  <w:style w:type="character" w:styleId="af6">
    <w:name w:val="FollowedHyperlink"/>
    <w:basedOn w:val="a4"/>
    <w:semiHidden/>
    <w:unhideWhenUsed/>
    <w:rsid w:val="00F47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6329">
      <w:bodyDiv w:val="1"/>
      <w:marLeft w:val="0"/>
      <w:marRight w:val="0"/>
      <w:marTop w:val="0"/>
      <w:marBottom w:val="0"/>
      <w:divBdr>
        <w:top w:val="none" w:sz="0" w:space="0" w:color="auto"/>
        <w:left w:val="none" w:sz="0" w:space="0" w:color="auto"/>
        <w:bottom w:val="none" w:sz="0" w:space="0" w:color="auto"/>
        <w:right w:val="none" w:sz="0" w:space="0" w:color="auto"/>
      </w:divBdr>
    </w:div>
    <w:div w:id="88233742">
      <w:bodyDiv w:val="1"/>
      <w:marLeft w:val="0"/>
      <w:marRight w:val="0"/>
      <w:marTop w:val="0"/>
      <w:marBottom w:val="0"/>
      <w:divBdr>
        <w:top w:val="none" w:sz="0" w:space="0" w:color="auto"/>
        <w:left w:val="none" w:sz="0" w:space="0" w:color="auto"/>
        <w:bottom w:val="none" w:sz="0" w:space="0" w:color="auto"/>
        <w:right w:val="none" w:sz="0" w:space="0" w:color="auto"/>
      </w:divBdr>
    </w:div>
    <w:div w:id="169682805">
      <w:bodyDiv w:val="1"/>
      <w:marLeft w:val="0"/>
      <w:marRight w:val="0"/>
      <w:marTop w:val="0"/>
      <w:marBottom w:val="0"/>
      <w:divBdr>
        <w:top w:val="none" w:sz="0" w:space="0" w:color="auto"/>
        <w:left w:val="none" w:sz="0" w:space="0" w:color="auto"/>
        <w:bottom w:val="none" w:sz="0" w:space="0" w:color="auto"/>
        <w:right w:val="none" w:sz="0" w:space="0" w:color="auto"/>
      </w:divBdr>
    </w:div>
    <w:div w:id="360326327">
      <w:bodyDiv w:val="1"/>
      <w:marLeft w:val="0"/>
      <w:marRight w:val="0"/>
      <w:marTop w:val="0"/>
      <w:marBottom w:val="0"/>
      <w:divBdr>
        <w:top w:val="none" w:sz="0" w:space="0" w:color="auto"/>
        <w:left w:val="none" w:sz="0" w:space="0" w:color="auto"/>
        <w:bottom w:val="none" w:sz="0" w:space="0" w:color="auto"/>
        <w:right w:val="none" w:sz="0" w:space="0" w:color="auto"/>
      </w:divBdr>
    </w:div>
    <w:div w:id="367687960">
      <w:bodyDiv w:val="1"/>
      <w:marLeft w:val="0"/>
      <w:marRight w:val="0"/>
      <w:marTop w:val="0"/>
      <w:marBottom w:val="0"/>
      <w:divBdr>
        <w:top w:val="none" w:sz="0" w:space="0" w:color="auto"/>
        <w:left w:val="none" w:sz="0" w:space="0" w:color="auto"/>
        <w:bottom w:val="none" w:sz="0" w:space="0" w:color="auto"/>
        <w:right w:val="none" w:sz="0" w:space="0" w:color="auto"/>
      </w:divBdr>
    </w:div>
    <w:div w:id="375467075">
      <w:bodyDiv w:val="1"/>
      <w:marLeft w:val="0"/>
      <w:marRight w:val="0"/>
      <w:marTop w:val="0"/>
      <w:marBottom w:val="0"/>
      <w:divBdr>
        <w:top w:val="none" w:sz="0" w:space="0" w:color="auto"/>
        <w:left w:val="none" w:sz="0" w:space="0" w:color="auto"/>
        <w:bottom w:val="none" w:sz="0" w:space="0" w:color="auto"/>
        <w:right w:val="none" w:sz="0" w:space="0" w:color="auto"/>
      </w:divBdr>
    </w:div>
    <w:div w:id="383256211">
      <w:bodyDiv w:val="1"/>
      <w:marLeft w:val="0"/>
      <w:marRight w:val="0"/>
      <w:marTop w:val="0"/>
      <w:marBottom w:val="0"/>
      <w:divBdr>
        <w:top w:val="none" w:sz="0" w:space="0" w:color="auto"/>
        <w:left w:val="none" w:sz="0" w:space="0" w:color="auto"/>
        <w:bottom w:val="none" w:sz="0" w:space="0" w:color="auto"/>
        <w:right w:val="none" w:sz="0" w:space="0" w:color="auto"/>
      </w:divBdr>
      <w:divsChild>
        <w:div w:id="1013341902">
          <w:marLeft w:val="547"/>
          <w:marRight w:val="0"/>
          <w:marTop w:val="154"/>
          <w:marBottom w:val="0"/>
          <w:divBdr>
            <w:top w:val="none" w:sz="0" w:space="0" w:color="auto"/>
            <w:left w:val="none" w:sz="0" w:space="0" w:color="auto"/>
            <w:bottom w:val="none" w:sz="0" w:space="0" w:color="auto"/>
            <w:right w:val="none" w:sz="0" w:space="0" w:color="auto"/>
          </w:divBdr>
        </w:div>
        <w:div w:id="745105241">
          <w:marLeft w:val="1166"/>
          <w:marRight w:val="0"/>
          <w:marTop w:val="134"/>
          <w:marBottom w:val="0"/>
          <w:divBdr>
            <w:top w:val="none" w:sz="0" w:space="0" w:color="auto"/>
            <w:left w:val="none" w:sz="0" w:space="0" w:color="auto"/>
            <w:bottom w:val="none" w:sz="0" w:space="0" w:color="auto"/>
            <w:right w:val="none" w:sz="0" w:space="0" w:color="auto"/>
          </w:divBdr>
        </w:div>
        <w:div w:id="1897474833">
          <w:marLeft w:val="1166"/>
          <w:marRight w:val="0"/>
          <w:marTop w:val="134"/>
          <w:marBottom w:val="0"/>
          <w:divBdr>
            <w:top w:val="none" w:sz="0" w:space="0" w:color="auto"/>
            <w:left w:val="none" w:sz="0" w:space="0" w:color="auto"/>
            <w:bottom w:val="none" w:sz="0" w:space="0" w:color="auto"/>
            <w:right w:val="none" w:sz="0" w:space="0" w:color="auto"/>
          </w:divBdr>
        </w:div>
        <w:div w:id="1003388387">
          <w:marLeft w:val="1166"/>
          <w:marRight w:val="0"/>
          <w:marTop w:val="134"/>
          <w:marBottom w:val="0"/>
          <w:divBdr>
            <w:top w:val="none" w:sz="0" w:space="0" w:color="auto"/>
            <w:left w:val="none" w:sz="0" w:space="0" w:color="auto"/>
            <w:bottom w:val="none" w:sz="0" w:space="0" w:color="auto"/>
            <w:right w:val="none" w:sz="0" w:space="0" w:color="auto"/>
          </w:divBdr>
        </w:div>
      </w:divsChild>
    </w:div>
    <w:div w:id="546336858">
      <w:bodyDiv w:val="1"/>
      <w:marLeft w:val="0"/>
      <w:marRight w:val="0"/>
      <w:marTop w:val="0"/>
      <w:marBottom w:val="0"/>
      <w:divBdr>
        <w:top w:val="none" w:sz="0" w:space="0" w:color="auto"/>
        <w:left w:val="none" w:sz="0" w:space="0" w:color="auto"/>
        <w:bottom w:val="none" w:sz="0" w:space="0" w:color="auto"/>
        <w:right w:val="none" w:sz="0" w:space="0" w:color="auto"/>
      </w:divBdr>
    </w:div>
    <w:div w:id="594752491">
      <w:bodyDiv w:val="1"/>
      <w:marLeft w:val="0"/>
      <w:marRight w:val="0"/>
      <w:marTop w:val="0"/>
      <w:marBottom w:val="0"/>
      <w:divBdr>
        <w:top w:val="none" w:sz="0" w:space="0" w:color="auto"/>
        <w:left w:val="none" w:sz="0" w:space="0" w:color="auto"/>
        <w:bottom w:val="none" w:sz="0" w:space="0" w:color="auto"/>
        <w:right w:val="none" w:sz="0" w:space="0" w:color="auto"/>
      </w:divBdr>
      <w:divsChild>
        <w:div w:id="2102677955">
          <w:marLeft w:val="547"/>
          <w:marRight w:val="0"/>
          <w:marTop w:val="154"/>
          <w:marBottom w:val="0"/>
          <w:divBdr>
            <w:top w:val="none" w:sz="0" w:space="0" w:color="auto"/>
            <w:left w:val="none" w:sz="0" w:space="0" w:color="auto"/>
            <w:bottom w:val="none" w:sz="0" w:space="0" w:color="auto"/>
            <w:right w:val="none" w:sz="0" w:space="0" w:color="auto"/>
          </w:divBdr>
        </w:div>
        <w:div w:id="1250038967">
          <w:marLeft w:val="547"/>
          <w:marRight w:val="0"/>
          <w:marTop w:val="154"/>
          <w:marBottom w:val="0"/>
          <w:divBdr>
            <w:top w:val="none" w:sz="0" w:space="0" w:color="auto"/>
            <w:left w:val="none" w:sz="0" w:space="0" w:color="auto"/>
            <w:bottom w:val="none" w:sz="0" w:space="0" w:color="auto"/>
            <w:right w:val="none" w:sz="0" w:space="0" w:color="auto"/>
          </w:divBdr>
        </w:div>
        <w:div w:id="1224025228">
          <w:marLeft w:val="547"/>
          <w:marRight w:val="0"/>
          <w:marTop w:val="154"/>
          <w:marBottom w:val="0"/>
          <w:divBdr>
            <w:top w:val="none" w:sz="0" w:space="0" w:color="auto"/>
            <w:left w:val="none" w:sz="0" w:space="0" w:color="auto"/>
            <w:bottom w:val="none" w:sz="0" w:space="0" w:color="auto"/>
            <w:right w:val="none" w:sz="0" w:space="0" w:color="auto"/>
          </w:divBdr>
        </w:div>
        <w:div w:id="627202789">
          <w:marLeft w:val="547"/>
          <w:marRight w:val="0"/>
          <w:marTop w:val="154"/>
          <w:marBottom w:val="0"/>
          <w:divBdr>
            <w:top w:val="none" w:sz="0" w:space="0" w:color="auto"/>
            <w:left w:val="none" w:sz="0" w:space="0" w:color="auto"/>
            <w:bottom w:val="none" w:sz="0" w:space="0" w:color="auto"/>
            <w:right w:val="none" w:sz="0" w:space="0" w:color="auto"/>
          </w:divBdr>
        </w:div>
      </w:divsChild>
    </w:div>
    <w:div w:id="612640747">
      <w:bodyDiv w:val="1"/>
      <w:marLeft w:val="0"/>
      <w:marRight w:val="0"/>
      <w:marTop w:val="0"/>
      <w:marBottom w:val="0"/>
      <w:divBdr>
        <w:top w:val="none" w:sz="0" w:space="0" w:color="auto"/>
        <w:left w:val="none" w:sz="0" w:space="0" w:color="auto"/>
        <w:bottom w:val="none" w:sz="0" w:space="0" w:color="auto"/>
        <w:right w:val="none" w:sz="0" w:space="0" w:color="auto"/>
      </w:divBdr>
      <w:divsChild>
        <w:div w:id="1438023210">
          <w:marLeft w:val="547"/>
          <w:marRight w:val="0"/>
          <w:marTop w:val="154"/>
          <w:marBottom w:val="0"/>
          <w:divBdr>
            <w:top w:val="none" w:sz="0" w:space="0" w:color="auto"/>
            <w:left w:val="none" w:sz="0" w:space="0" w:color="auto"/>
            <w:bottom w:val="none" w:sz="0" w:space="0" w:color="auto"/>
            <w:right w:val="none" w:sz="0" w:space="0" w:color="auto"/>
          </w:divBdr>
        </w:div>
        <w:div w:id="1149443872">
          <w:marLeft w:val="1166"/>
          <w:marRight w:val="0"/>
          <w:marTop w:val="134"/>
          <w:marBottom w:val="0"/>
          <w:divBdr>
            <w:top w:val="none" w:sz="0" w:space="0" w:color="auto"/>
            <w:left w:val="none" w:sz="0" w:space="0" w:color="auto"/>
            <w:bottom w:val="none" w:sz="0" w:space="0" w:color="auto"/>
            <w:right w:val="none" w:sz="0" w:space="0" w:color="auto"/>
          </w:divBdr>
        </w:div>
        <w:div w:id="782503097">
          <w:marLeft w:val="1166"/>
          <w:marRight w:val="0"/>
          <w:marTop w:val="134"/>
          <w:marBottom w:val="0"/>
          <w:divBdr>
            <w:top w:val="none" w:sz="0" w:space="0" w:color="auto"/>
            <w:left w:val="none" w:sz="0" w:space="0" w:color="auto"/>
            <w:bottom w:val="none" w:sz="0" w:space="0" w:color="auto"/>
            <w:right w:val="none" w:sz="0" w:space="0" w:color="auto"/>
          </w:divBdr>
        </w:div>
      </w:divsChild>
    </w:div>
    <w:div w:id="636568722">
      <w:bodyDiv w:val="1"/>
      <w:marLeft w:val="0"/>
      <w:marRight w:val="0"/>
      <w:marTop w:val="0"/>
      <w:marBottom w:val="0"/>
      <w:divBdr>
        <w:top w:val="none" w:sz="0" w:space="0" w:color="auto"/>
        <w:left w:val="none" w:sz="0" w:space="0" w:color="auto"/>
        <w:bottom w:val="none" w:sz="0" w:space="0" w:color="auto"/>
        <w:right w:val="none" w:sz="0" w:space="0" w:color="auto"/>
      </w:divBdr>
      <w:divsChild>
        <w:div w:id="282198844">
          <w:marLeft w:val="547"/>
          <w:marRight w:val="0"/>
          <w:marTop w:val="154"/>
          <w:marBottom w:val="0"/>
          <w:divBdr>
            <w:top w:val="none" w:sz="0" w:space="0" w:color="auto"/>
            <w:left w:val="none" w:sz="0" w:space="0" w:color="auto"/>
            <w:bottom w:val="none" w:sz="0" w:space="0" w:color="auto"/>
            <w:right w:val="none" w:sz="0" w:space="0" w:color="auto"/>
          </w:divBdr>
        </w:div>
        <w:div w:id="1920365931">
          <w:marLeft w:val="1166"/>
          <w:marRight w:val="0"/>
          <w:marTop w:val="134"/>
          <w:marBottom w:val="0"/>
          <w:divBdr>
            <w:top w:val="none" w:sz="0" w:space="0" w:color="auto"/>
            <w:left w:val="none" w:sz="0" w:space="0" w:color="auto"/>
            <w:bottom w:val="none" w:sz="0" w:space="0" w:color="auto"/>
            <w:right w:val="none" w:sz="0" w:space="0" w:color="auto"/>
          </w:divBdr>
        </w:div>
      </w:divsChild>
    </w:div>
    <w:div w:id="686106228">
      <w:bodyDiv w:val="1"/>
      <w:marLeft w:val="0"/>
      <w:marRight w:val="0"/>
      <w:marTop w:val="0"/>
      <w:marBottom w:val="0"/>
      <w:divBdr>
        <w:top w:val="none" w:sz="0" w:space="0" w:color="auto"/>
        <w:left w:val="none" w:sz="0" w:space="0" w:color="auto"/>
        <w:bottom w:val="none" w:sz="0" w:space="0" w:color="auto"/>
        <w:right w:val="none" w:sz="0" w:space="0" w:color="auto"/>
      </w:divBdr>
      <w:divsChild>
        <w:div w:id="322054685">
          <w:marLeft w:val="547"/>
          <w:marRight w:val="0"/>
          <w:marTop w:val="154"/>
          <w:marBottom w:val="0"/>
          <w:divBdr>
            <w:top w:val="none" w:sz="0" w:space="0" w:color="auto"/>
            <w:left w:val="none" w:sz="0" w:space="0" w:color="auto"/>
            <w:bottom w:val="none" w:sz="0" w:space="0" w:color="auto"/>
            <w:right w:val="none" w:sz="0" w:space="0" w:color="auto"/>
          </w:divBdr>
        </w:div>
        <w:div w:id="747771029">
          <w:marLeft w:val="547"/>
          <w:marRight w:val="0"/>
          <w:marTop w:val="154"/>
          <w:marBottom w:val="0"/>
          <w:divBdr>
            <w:top w:val="none" w:sz="0" w:space="0" w:color="auto"/>
            <w:left w:val="none" w:sz="0" w:space="0" w:color="auto"/>
            <w:bottom w:val="none" w:sz="0" w:space="0" w:color="auto"/>
            <w:right w:val="none" w:sz="0" w:space="0" w:color="auto"/>
          </w:divBdr>
        </w:div>
        <w:div w:id="410202513">
          <w:marLeft w:val="547"/>
          <w:marRight w:val="0"/>
          <w:marTop w:val="154"/>
          <w:marBottom w:val="0"/>
          <w:divBdr>
            <w:top w:val="none" w:sz="0" w:space="0" w:color="auto"/>
            <w:left w:val="none" w:sz="0" w:space="0" w:color="auto"/>
            <w:bottom w:val="none" w:sz="0" w:space="0" w:color="auto"/>
            <w:right w:val="none" w:sz="0" w:space="0" w:color="auto"/>
          </w:divBdr>
        </w:div>
      </w:divsChild>
    </w:div>
    <w:div w:id="866914672">
      <w:bodyDiv w:val="1"/>
      <w:marLeft w:val="0"/>
      <w:marRight w:val="0"/>
      <w:marTop w:val="0"/>
      <w:marBottom w:val="0"/>
      <w:divBdr>
        <w:top w:val="none" w:sz="0" w:space="0" w:color="auto"/>
        <w:left w:val="none" w:sz="0" w:space="0" w:color="auto"/>
        <w:bottom w:val="none" w:sz="0" w:space="0" w:color="auto"/>
        <w:right w:val="none" w:sz="0" w:space="0" w:color="auto"/>
      </w:divBdr>
      <w:divsChild>
        <w:div w:id="1716660599">
          <w:marLeft w:val="547"/>
          <w:marRight w:val="0"/>
          <w:marTop w:val="96"/>
          <w:marBottom w:val="0"/>
          <w:divBdr>
            <w:top w:val="none" w:sz="0" w:space="0" w:color="auto"/>
            <w:left w:val="none" w:sz="0" w:space="0" w:color="auto"/>
            <w:bottom w:val="none" w:sz="0" w:space="0" w:color="auto"/>
            <w:right w:val="none" w:sz="0" w:space="0" w:color="auto"/>
          </w:divBdr>
        </w:div>
        <w:div w:id="1609003842">
          <w:marLeft w:val="547"/>
          <w:marRight w:val="0"/>
          <w:marTop w:val="96"/>
          <w:marBottom w:val="0"/>
          <w:divBdr>
            <w:top w:val="none" w:sz="0" w:space="0" w:color="auto"/>
            <w:left w:val="none" w:sz="0" w:space="0" w:color="auto"/>
            <w:bottom w:val="none" w:sz="0" w:space="0" w:color="auto"/>
            <w:right w:val="none" w:sz="0" w:space="0" w:color="auto"/>
          </w:divBdr>
        </w:div>
        <w:div w:id="1750157304">
          <w:marLeft w:val="547"/>
          <w:marRight w:val="0"/>
          <w:marTop w:val="96"/>
          <w:marBottom w:val="0"/>
          <w:divBdr>
            <w:top w:val="none" w:sz="0" w:space="0" w:color="auto"/>
            <w:left w:val="none" w:sz="0" w:space="0" w:color="auto"/>
            <w:bottom w:val="none" w:sz="0" w:space="0" w:color="auto"/>
            <w:right w:val="none" w:sz="0" w:space="0" w:color="auto"/>
          </w:divBdr>
        </w:div>
        <w:div w:id="515195930">
          <w:marLeft w:val="547"/>
          <w:marRight w:val="0"/>
          <w:marTop w:val="96"/>
          <w:marBottom w:val="0"/>
          <w:divBdr>
            <w:top w:val="none" w:sz="0" w:space="0" w:color="auto"/>
            <w:left w:val="none" w:sz="0" w:space="0" w:color="auto"/>
            <w:bottom w:val="none" w:sz="0" w:space="0" w:color="auto"/>
            <w:right w:val="none" w:sz="0" w:space="0" w:color="auto"/>
          </w:divBdr>
        </w:div>
        <w:div w:id="970328387">
          <w:marLeft w:val="547"/>
          <w:marRight w:val="0"/>
          <w:marTop w:val="96"/>
          <w:marBottom w:val="0"/>
          <w:divBdr>
            <w:top w:val="none" w:sz="0" w:space="0" w:color="auto"/>
            <w:left w:val="none" w:sz="0" w:space="0" w:color="auto"/>
            <w:bottom w:val="none" w:sz="0" w:space="0" w:color="auto"/>
            <w:right w:val="none" w:sz="0" w:space="0" w:color="auto"/>
          </w:divBdr>
        </w:div>
        <w:div w:id="1641107953">
          <w:marLeft w:val="547"/>
          <w:marRight w:val="0"/>
          <w:marTop w:val="96"/>
          <w:marBottom w:val="0"/>
          <w:divBdr>
            <w:top w:val="none" w:sz="0" w:space="0" w:color="auto"/>
            <w:left w:val="none" w:sz="0" w:space="0" w:color="auto"/>
            <w:bottom w:val="none" w:sz="0" w:space="0" w:color="auto"/>
            <w:right w:val="none" w:sz="0" w:space="0" w:color="auto"/>
          </w:divBdr>
        </w:div>
        <w:div w:id="952252682">
          <w:marLeft w:val="547"/>
          <w:marRight w:val="0"/>
          <w:marTop w:val="96"/>
          <w:marBottom w:val="0"/>
          <w:divBdr>
            <w:top w:val="none" w:sz="0" w:space="0" w:color="auto"/>
            <w:left w:val="none" w:sz="0" w:space="0" w:color="auto"/>
            <w:bottom w:val="none" w:sz="0" w:space="0" w:color="auto"/>
            <w:right w:val="none" w:sz="0" w:space="0" w:color="auto"/>
          </w:divBdr>
        </w:div>
        <w:div w:id="1265575607">
          <w:marLeft w:val="547"/>
          <w:marRight w:val="0"/>
          <w:marTop w:val="96"/>
          <w:marBottom w:val="0"/>
          <w:divBdr>
            <w:top w:val="none" w:sz="0" w:space="0" w:color="auto"/>
            <w:left w:val="none" w:sz="0" w:space="0" w:color="auto"/>
            <w:bottom w:val="none" w:sz="0" w:space="0" w:color="auto"/>
            <w:right w:val="none" w:sz="0" w:space="0" w:color="auto"/>
          </w:divBdr>
        </w:div>
        <w:div w:id="1573850321">
          <w:marLeft w:val="547"/>
          <w:marRight w:val="0"/>
          <w:marTop w:val="96"/>
          <w:marBottom w:val="0"/>
          <w:divBdr>
            <w:top w:val="none" w:sz="0" w:space="0" w:color="auto"/>
            <w:left w:val="none" w:sz="0" w:space="0" w:color="auto"/>
            <w:bottom w:val="none" w:sz="0" w:space="0" w:color="auto"/>
            <w:right w:val="none" w:sz="0" w:space="0" w:color="auto"/>
          </w:divBdr>
        </w:div>
        <w:div w:id="1226644442">
          <w:marLeft w:val="547"/>
          <w:marRight w:val="0"/>
          <w:marTop w:val="96"/>
          <w:marBottom w:val="0"/>
          <w:divBdr>
            <w:top w:val="none" w:sz="0" w:space="0" w:color="auto"/>
            <w:left w:val="none" w:sz="0" w:space="0" w:color="auto"/>
            <w:bottom w:val="none" w:sz="0" w:space="0" w:color="auto"/>
            <w:right w:val="none" w:sz="0" w:space="0" w:color="auto"/>
          </w:divBdr>
        </w:div>
        <w:div w:id="190001527">
          <w:marLeft w:val="547"/>
          <w:marRight w:val="0"/>
          <w:marTop w:val="96"/>
          <w:marBottom w:val="0"/>
          <w:divBdr>
            <w:top w:val="none" w:sz="0" w:space="0" w:color="auto"/>
            <w:left w:val="none" w:sz="0" w:space="0" w:color="auto"/>
            <w:bottom w:val="none" w:sz="0" w:space="0" w:color="auto"/>
            <w:right w:val="none" w:sz="0" w:space="0" w:color="auto"/>
          </w:divBdr>
        </w:div>
      </w:divsChild>
    </w:div>
    <w:div w:id="904874461">
      <w:bodyDiv w:val="1"/>
      <w:marLeft w:val="0"/>
      <w:marRight w:val="0"/>
      <w:marTop w:val="0"/>
      <w:marBottom w:val="0"/>
      <w:divBdr>
        <w:top w:val="none" w:sz="0" w:space="0" w:color="auto"/>
        <w:left w:val="none" w:sz="0" w:space="0" w:color="auto"/>
        <w:bottom w:val="none" w:sz="0" w:space="0" w:color="auto"/>
        <w:right w:val="none" w:sz="0" w:space="0" w:color="auto"/>
      </w:divBdr>
    </w:div>
    <w:div w:id="944772543">
      <w:bodyDiv w:val="1"/>
      <w:marLeft w:val="0"/>
      <w:marRight w:val="0"/>
      <w:marTop w:val="0"/>
      <w:marBottom w:val="0"/>
      <w:divBdr>
        <w:top w:val="none" w:sz="0" w:space="0" w:color="auto"/>
        <w:left w:val="none" w:sz="0" w:space="0" w:color="auto"/>
        <w:bottom w:val="none" w:sz="0" w:space="0" w:color="auto"/>
        <w:right w:val="none" w:sz="0" w:space="0" w:color="auto"/>
      </w:divBdr>
    </w:div>
    <w:div w:id="975066582">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sChild>
        <w:div w:id="1182284491">
          <w:marLeft w:val="547"/>
          <w:marRight w:val="0"/>
          <w:marTop w:val="154"/>
          <w:marBottom w:val="0"/>
          <w:divBdr>
            <w:top w:val="none" w:sz="0" w:space="0" w:color="auto"/>
            <w:left w:val="none" w:sz="0" w:space="0" w:color="auto"/>
            <w:bottom w:val="none" w:sz="0" w:space="0" w:color="auto"/>
            <w:right w:val="none" w:sz="0" w:space="0" w:color="auto"/>
          </w:divBdr>
        </w:div>
        <w:div w:id="586229530">
          <w:marLeft w:val="547"/>
          <w:marRight w:val="0"/>
          <w:marTop w:val="154"/>
          <w:marBottom w:val="0"/>
          <w:divBdr>
            <w:top w:val="none" w:sz="0" w:space="0" w:color="auto"/>
            <w:left w:val="none" w:sz="0" w:space="0" w:color="auto"/>
            <w:bottom w:val="none" w:sz="0" w:space="0" w:color="auto"/>
            <w:right w:val="none" w:sz="0" w:space="0" w:color="auto"/>
          </w:divBdr>
        </w:div>
        <w:div w:id="427770550">
          <w:marLeft w:val="547"/>
          <w:marRight w:val="0"/>
          <w:marTop w:val="154"/>
          <w:marBottom w:val="0"/>
          <w:divBdr>
            <w:top w:val="none" w:sz="0" w:space="0" w:color="auto"/>
            <w:left w:val="none" w:sz="0" w:space="0" w:color="auto"/>
            <w:bottom w:val="none" w:sz="0" w:space="0" w:color="auto"/>
            <w:right w:val="none" w:sz="0" w:space="0" w:color="auto"/>
          </w:divBdr>
        </w:div>
        <w:div w:id="1224370395">
          <w:marLeft w:val="547"/>
          <w:marRight w:val="0"/>
          <w:marTop w:val="154"/>
          <w:marBottom w:val="0"/>
          <w:divBdr>
            <w:top w:val="none" w:sz="0" w:space="0" w:color="auto"/>
            <w:left w:val="none" w:sz="0" w:space="0" w:color="auto"/>
            <w:bottom w:val="none" w:sz="0" w:space="0" w:color="auto"/>
            <w:right w:val="none" w:sz="0" w:space="0" w:color="auto"/>
          </w:divBdr>
        </w:div>
      </w:divsChild>
    </w:div>
    <w:div w:id="1023432475">
      <w:bodyDiv w:val="1"/>
      <w:marLeft w:val="0"/>
      <w:marRight w:val="0"/>
      <w:marTop w:val="0"/>
      <w:marBottom w:val="0"/>
      <w:divBdr>
        <w:top w:val="none" w:sz="0" w:space="0" w:color="auto"/>
        <w:left w:val="none" w:sz="0" w:space="0" w:color="auto"/>
        <w:bottom w:val="none" w:sz="0" w:space="0" w:color="auto"/>
        <w:right w:val="none" w:sz="0" w:space="0" w:color="auto"/>
      </w:divBdr>
      <w:divsChild>
        <w:div w:id="1560090841">
          <w:marLeft w:val="547"/>
          <w:marRight w:val="0"/>
          <w:marTop w:val="154"/>
          <w:marBottom w:val="0"/>
          <w:divBdr>
            <w:top w:val="none" w:sz="0" w:space="0" w:color="auto"/>
            <w:left w:val="none" w:sz="0" w:space="0" w:color="auto"/>
            <w:bottom w:val="none" w:sz="0" w:space="0" w:color="auto"/>
            <w:right w:val="none" w:sz="0" w:space="0" w:color="auto"/>
          </w:divBdr>
        </w:div>
      </w:divsChild>
    </w:div>
    <w:div w:id="1031152675">
      <w:bodyDiv w:val="1"/>
      <w:marLeft w:val="0"/>
      <w:marRight w:val="0"/>
      <w:marTop w:val="0"/>
      <w:marBottom w:val="0"/>
      <w:divBdr>
        <w:top w:val="none" w:sz="0" w:space="0" w:color="auto"/>
        <w:left w:val="none" w:sz="0" w:space="0" w:color="auto"/>
        <w:bottom w:val="none" w:sz="0" w:space="0" w:color="auto"/>
        <w:right w:val="none" w:sz="0" w:space="0" w:color="auto"/>
      </w:divBdr>
    </w:div>
    <w:div w:id="1111243466">
      <w:bodyDiv w:val="1"/>
      <w:marLeft w:val="0"/>
      <w:marRight w:val="0"/>
      <w:marTop w:val="0"/>
      <w:marBottom w:val="0"/>
      <w:divBdr>
        <w:top w:val="none" w:sz="0" w:space="0" w:color="auto"/>
        <w:left w:val="none" w:sz="0" w:space="0" w:color="auto"/>
        <w:bottom w:val="none" w:sz="0" w:space="0" w:color="auto"/>
        <w:right w:val="none" w:sz="0" w:space="0" w:color="auto"/>
      </w:divBdr>
      <w:divsChild>
        <w:div w:id="1692339699">
          <w:marLeft w:val="547"/>
          <w:marRight w:val="0"/>
          <w:marTop w:val="154"/>
          <w:marBottom w:val="0"/>
          <w:divBdr>
            <w:top w:val="none" w:sz="0" w:space="0" w:color="auto"/>
            <w:left w:val="none" w:sz="0" w:space="0" w:color="auto"/>
            <w:bottom w:val="none" w:sz="0" w:space="0" w:color="auto"/>
            <w:right w:val="none" w:sz="0" w:space="0" w:color="auto"/>
          </w:divBdr>
        </w:div>
      </w:divsChild>
    </w:div>
    <w:div w:id="1136139487">
      <w:bodyDiv w:val="1"/>
      <w:marLeft w:val="0"/>
      <w:marRight w:val="0"/>
      <w:marTop w:val="0"/>
      <w:marBottom w:val="0"/>
      <w:divBdr>
        <w:top w:val="none" w:sz="0" w:space="0" w:color="auto"/>
        <w:left w:val="none" w:sz="0" w:space="0" w:color="auto"/>
        <w:bottom w:val="none" w:sz="0" w:space="0" w:color="auto"/>
        <w:right w:val="none" w:sz="0" w:space="0" w:color="auto"/>
      </w:divBdr>
      <w:divsChild>
        <w:div w:id="2134864967">
          <w:marLeft w:val="547"/>
          <w:marRight w:val="0"/>
          <w:marTop w:val="154"/>
          <w:marBottom w:val="0"/>
          <w:divBdr>
            <w:top w:val="none" w:sz="0" w:space="0" w:color="auto"/>
            <w:left w:val="none" w:sz="0" w:space="0" w:color="auto"/>
            <w:bottom w:val="none" w:sz="0" w:space="0" w:color="auto"/>
            <w:right w:val="none" w:sz="0" w:space="0" w:color="auto"/>
          </w:divBdr>
        </w:div>
        <w:div w:id="1879968395">
          <w:marLeft w:val="547"/>
          <w:marRight w:val="0"/>
          <w:marTop w:val="154"/>
          <w:marBottom w:val="0"/>
          <w:divBdr>
            <w:top w:val="none" w:sz="0" w:space="0" w:color="auto"/>
            <w:left w:val="none" w:sz="0" w:space="0" w:color="auto"/>
            <w:bottom w:val="none" w:sz="0" w:space="0" w:color="auto"/>
            <w:right w:val="none" w:sz="0" w:space="0" w:color="auto"/>
          </w:divBdr>
        </w:div>
        <w:div w:id="17052394">
          <w:marLeft w:val="547"/>
          <w:marRight w:val="0"/>
          <w:marTop w:val="154"/>
          <w:marBottom w:val="0"/>
          <w:divBdr>
            <w:top w:val="none" w:sz="0" w:space="0" w:color="auto"/>
            <w:left w:val="none" w:sz="0" w:space="0" w:color="auto"/>
            <w:bottom w:val="none" w:sz="0" w:space="0" w:color="auto"/>
            <w:right w:val="none" w:sz="0" w:space="0" w:color="auto"/>
          </w:divBdr>
        </w:div>
      </w:divsChild>
    </w:div>
    <w:div w:id="1278098107">
      <w:bodyDiv w:val="1"/>
      <w:marLeft w:val="0"/>
      <w:marRight w:val="0"/>
      <w:marTop w:val="0"/>
      <w:marBottom w:val="0"/>
      <w:divBdr>
        <w:top w:val="none" w:sz="0" w:space="0" w:color="auto"/>
        <w:left w:val="none" w:sz="0" w:space="0" w:color="auto"/>
        <w:bottom w:val="none" w:sz="0" w:space="0" w:color="auto"/>
        <w:right w:val="none" w:sz="0" w:space="0" w:color="auto"/>
      </w:divBdr>
    </w:div>
    <w:div w:id="1316882745">
      <w:bodyDiv w:val="1"/>
      <w:marLeft w:val="0"/>
      <w:marRight w:val="0"/>
      <w:marTop w:val="0"/>
      <w:marBottom w:val="0"/>
      <w:divBdr>
        <w:top w:val="none" w:sz="0" w:space="0" w:color="auto"/>
        <w:left w:val="none" w:sz="0" w:space="0" w:color="auto"/>
        <w:bottom w:val="none" w:sz="0" w:space="0" w:color="auto"/>
        <w:right w:val="none" w:sz="0" w:space="0" w:color="auto"/>
      </w:divBdr>
    </w:div>
    <w:div w:id="1338921716">
      <w:bodyDiv w:val="1"/>
      <w:marLeft w:val="0"/>
      <w:marRight w:val="0"/>
      <w:marTop w:val="0"/>
      <w:marBottom w:val="0"/>
      <w:divBdr>
        <w:top w:val="none" w:sz="0" w:space="0" w:color="auto"/>
        <w:left w:val="none" w:sz="0" w:space="0" w:color="auto"/>
        <w:bottom w:val="none" w:sz="0" w:space="0" w:color="auto"/>
        <w:right w:val="none" w:sz="0" w:space="0" w:color="auto"/>
      </w:divBdr>
      <w:divsChild>
        <w:div w:id="1538083530">
          <w:marLeft w:val="547"/>
          <w:marRight w:val="0"/>
          <w:marTop w:val="154"/>
          <w:marBottom w:val="0"/>
          <w:divBdr>
            <w:top w:val="none" w:sz="0" w:space="0" w:color="auto"/>
            <w:left w:val="none" w:sz="0" w:space="0" w:color="auto"/>
            <w:bottom w:val="none" w:sz="0" w:space="0" w:color="auto"/>
            <w:right w:val="none" w:sz="0" w:space="0" w:color="auto"/>
          </w:divBdr>
        </w:div>
        <w:div w:id="1431313234">
          <w:marLeft w:val="547"/>
          <w:marRight w:val="0"/>
          <w:marTop w:val="154"/>
          <w:marBottom w:val="0"/>
          <w:divBdr>
            <w:top w:val="none" w:sz="0" w:space="0" w:color="auto"/>
            <w:left w:val="none" w:sz="0" w:space="0" w:color="auto"/>
            <w:bottom w:val="none" w:sz="0" w:space="0" w:color="auto"/>
            <w:right w:val="none" w:sz="0" w:space="0" w:color="auto"/>
          </w:divBdr>
        </w:div>
        <w:div w:id="363598592">
          <w:marLeft w:val="547"/>
          <w:marRight w:val="0"/>
          <w:marTop w:val="154"/>
          <w:marBottom w:val="0"/>
          <w:divBdr>
            <w:top w:val="none" w:sz="0" w:space="0" w:color="auto"/>
            <w:left w:val="none" w:sz="0" w:space="0" w:color="auto"/>
            <w:bottom w:val="none" w:sz="0" w:space="0" w:color="auto"/>
            <w:right w:val="none" w:sz="0" w:space="0" w:color="auto"/>
          </w:divBdr>
        </w:div>
        <w:div w:id="1769307704">
          <w:marLeft w:val="547"/>
          <w:marRight w:val="0"/>
          <w:marTop w:val="154"/>
          <w:marBottom w:val="0"/>
          <w:divBdr>
            <w:top w:val="none" w:sz="0" w:space="0" w:color="auto"/>
            <w:left w:val="none" w:sz="0" w:space="0" w:color="auto"/>
            <w:bottom w:val="none" w:sz="0" w:space="0" w:color="auto"/>
            <w:right w:val="none" w:sz="0" w:space="0" w:color="auto"/>
          </w:divBdr>
        </w:div>
        <w:div w:id="1447315528">
          <w:marLeft w:val="547"/>
          <w:marRight w:val="0"/>
          <w:marTop w:val="154"/>
          <w:marBottom w:val="0"/>
          <w:divBdr>
            <w:top w:val="none" w:sz="0" w:space="0" w:color="auto"/>
            <w:left w:val="none" w:sz="0" w:space="0" w:color="auto"/>
            <w:bottom w:val="none" w:sz="0" w:space="0" w:color="auto"/>
            <w:right w:val="none" w:sz="0" w:space="0" w:color="auto"/>
          </w:divBdr>
        </w:div>
        <w:div w:id="447746898">
          <w:marLeft w:val="547"/>
          <w:marRight w:val="0"/>
          <w:marTop w:val="154"/>
          <w:marBottom w:val="0"/>
          <w:divBdr>
            <w:top w:val="none" w:sz="0" w:space="0" w:color="auto"/>
            <w:left w:val="none" w:sz="0" w:space="0" w:color="auto"/>
            <w:bottom w:val="none" w:sz="0" w:space="0" w:color="auto"/>
            <w:right w:val="none" w:sz="0" w:space="0" w:color="auto"/>
          </w:divBdr>
        </w:div>
      </w:divsChild>
    </w:div>
    <w:div w:id="1342509583">
      <w:bodyDiv w:val="1"/>
      <w:marLeft w:val="0"/>
      <w:marRight w:val="0"/>
      <w:marTop w:val="0"/>
      <w:marBottom w:val="0"/>
      <w:divBdr>
        <w:top w:val="none" w:sz="0" w:space="0" w:color="auto"/>
        <w:left w:val="none" w:sz="0" w:space="0" w:color="auto"/>
        <w:bottom w:val="none" w:sz="0" w:space="0" w:color="auto"/>
        <w:right w:val="none" w:sz="0" w:space="0" w:color="auto"/>
      </w:divBdr>
      <w:divsChild>
        <w:div w:id="1038818214">
          <w:marLeft w:val="547"/>
          <w:marRight w:val="0"/>
          <w:marTop w:val="154"/>
          <w:marBottom w:val="0"/>
          <w:divBdr>
            <w:top w:val="none" w:sz="0" w:space="0" w:color="auto"/>
            <w:left w:val="none" w:sz="0" w:space="0" w:color="auto"/>
            <w:bottom w:val="none" w:sz="0" w:space="0" w:color="auto"/>
            <w:right w:val="none" w:sz="0" w:space="0" w:color="auto"/>
          </w:divBdr>
        </w:div>
      </w:divsChild>
    </w:div>
    <w:div w:id="1383822192">
      <w:bodyDiv w:val="1"/>
      <w:marLeft w:val="0"/>
      <w:marRight w:val="0"/>
      <w:marTop w:val="0"/>
      <w:marBottom w:val="0"/>
      <w:divBdr>
        <w:top w:val="none" w:sz="0" w:space="0" w:color="auto"/>
        <w:left w:val="none" w:sz="0" w:space="0" w:color="auto"/>
        <w:bottom w:val="none" w:sz="0" w:space="0" w:color="auto"/>
        <w:right w:val="none" w:sz="0" w:space="0" w:color="auto"/>
      </w:divBdr>
    </w:div>
    <w:div w:id="1407848057">
      <w:bodyDiv w:val="1"/>
      <w:marLeft w:val="0"/>
      <w:marRight w:val="0"/>
      <w:marTop w:val="0"/>
      <w:marBottom w:val="0"/>
      <w:divBdr>
        <w:top w:val="none" w:sz="0" w:space="0" w:color="auto"/>
        <w:left w:val="none" w:sz="0" w:space="0" w:color="auto"/>
        <w:bottom w:val="none" w:sz="0" w:space="0" w:color="auto"/>
        <w:right w:val="none" w:sz="0" w:space="0" w:color="auto"/>
      </w:divBdr>
    </w:div>
    <w:div w:id="1474984211">
      <w:bodyDiv w:val="1"/>
      <w:marLeft w:val="0"/>
      <w:marRight w:val="0"/>
      <w:marTop w:val="0"/>
      <w:marBottom w:val="0"/>
      <w:divBdr>
        <w:top w:val="none" w:sz="0" w:space="0" w:color="auto"/>
        <w:left w:val="none" w:sz="0" w:space="0" w:color="auto"/>
        <w:bottom w:val="none" w:sz="0" w:space="0" w:color="auto"/>
        <w:right w:val="none" w:sz="0" w:space="0" w:color="auto"/>
      </w:divBdr>
      <w:divsChild>
        <w:div w:id="1259411855">
          <w:marLeft w:val="547"/>
          <w:marRight w:val="0"/>
          <w:marTop w:val="154"/>
          <w:marBottom w:val="0"/>
          <w:divBdr>
            <w:top w:val="none" w:sz="0" w:space="0" w:color="auto"/>
            <w:left w:val="none" w:sz="0" w:space="0" w:color="auto"/>
            <w:bottom w:val="none" w:sz="0" w:space="0" w:color="auto"/>
            <w:right w:val="none" w:sz="0" w:space="0" w:color="auto"/>
          </w:divBdr>
        </w:div>
        <w:div w:id="1604260427">
          <w:marLeft w:val="1800"/>
          <w:marRight w:val="0"/>
          <w:marTop w:val="115"/>
          <w:marBottom w:val="0"/>
          <w:divBdr>
            <w:top w:val="none" w:sz="0" w:space="0" w:color="auto"/>
            <w:left w:val="none" w:sz="0" w:space="0" w:color="auto"/>
            <w:bottom w:val="none" w:sz="0" w:space="0" w:color="auto"/>
            <w:right w:val="none" w:sz="0" w:space="0" w:color="auto"/>
          </w:divBdr>
        </w:div>
      </w:divsChild>
    </w:div>
    <w:div w:id="1490092235">
      <w:bodyDiv w:val="1"/>
      <w:marLeft w:val="0"/>
      <w:marRight w:val="0"/>
      <w:marTop w:val="0"/>
      <w:marBottom w:val="0"/>
      <w:divBdr>
        <w:top w:val="none" w:sz="0" w:space="0" w:color="auto"/>
        <w:left w:val="none" w:sz="0" w:space="0" w:color="auto"/>
        <w:bottom w:val="none" w:sz="0" w:space="0" w:color="auto"/>
        <w:right w:val="none" w:sz="0" w:space="0" w:color="auto"/>
      </w:divBdr>
    </w:div>
    <w:div w:id="1538271899">
      <w:bodyDiv w:val="1"/>
      <w:marLeft w:val="0"/>
      <w:marRight w:val="0"/>
      <w:marTop w:val="0"/>
      <w:marBottom w:val="0"/>
      <w:divBdr>
        <w:top w:val="none" w:sz="0" w:space="0" w:color="auto"/>
        <w:left w:val="none" w:sz="0" w:space="0" w:color="auto"/>
        <w:bottom w:val="none" w:sz="0" w:space="0" w:color="auto"/>
        <w:right w:val="none" w:sz="0" w:space="0" w:color="auto"/>
      </w:divBdr>
    </w:div>
    <w:div w:id="1626278050">
      <w:bodyDiv w:val="1"/>
      <w:marLeft w:val="0"/>
      <w:marRight w:val="0"/>
      <w:marTop w:val="0"/>
      <w:marBottom w:val="0"/>
      <w:divBdr>
        <w:top w:val="none" w:sz="0" w:space="0" w:color="auto"/>
        <w:left w:val="none" w:sz="0" w:space="0" w:color="auto"/>
        <w:bottom w:val="none" w:sz="0" w:space="0" w:color="auto"/>
        <w:right w:val="none" w:sz="0" w:space="0" w:color="auto"/>
      </w:divBdr>
    </w:div>
    <w:div w:id="1653437617">
      <w:bodyDiv w:val="1"/>
      <w:marLeft w:val="0"/>
      <w:marRight w:val="0"/>
      <w:marTop w:val="0"/>
      <w:marBottom w:val="0"/>
      <w:divBdr>
        <w:top w:val="none" w:sz="0" w:space="0" w:color="auto"/>
        <w:left w:val="none" w:sz="0" w:space="0" w:color="auto"/>
        <w:bottom w:val="none" w:sz="0" w:space="0" w:color="auto"/>
        <w:right w:val="none" w:sz="0" w:space="0" w:color="auto"/>
      </w:divBdr>
      <w:divsChild>
        <w:div w:id="1235162705">
          <w:marLeft w:val="547"/>
          <w:marRight w:val="0"/>
          <w:marTop w:val="154"/>
          <w:marBottom w:val="0"/>
          <w:divBdr>
            <w:top w:val="none" w:sz="0" w:space="0" w:color="auto"/>
            <w:left w:val="none" w:sz="0" w:space="0" w:color="auto"/>
            <w:bottom w:val="none" w:sz="0" w:space="0" w:color="auto"/>
            <w:right w:val="none" w:sz="0" w:space="0" w:color="auto"/>
          </w:divBdr>
        </w:div>
        <w:div w:id="1065444986">
          <w:marLeft w:val="547"/>
          <w:marRight w:val="0"/>
          <w:marTop w:val="154"/>
          <w:marBottom w:val="0"/>
          <w:divBdr>
            <w:top w:val="none" w:sz="0" w:space="0" w:color="auto"/>
            <w:left w:val="none" w:sz="0" w:space="0" w:color="auto"/>
            <w:bottom w:val="none" w:sz="0" w:space="0" w:color="auto"/>
            <w:right w:val="none" w:sz="0" w:space="0" w:color="auto"/>
          </w:divBdr>
        </w:div>
        <w:div w:id="51466916">
          <w:marLeft w:val="547"/>
          <w:marRight w:val="0"/>
          <w:marTop w:val="154"/>
          <w:marBottom w:val="0"/>
          <w:divBdr>
            <w:top w:val="none" w:sz="0" w:space="0" w:color="auto"/>
            <w:left w:val="none" w:sz="0" w:space="0" w:color="auto"/>
            <w:bottom w:val="none" w:sz="0" w:space="0" w:color="auto"/>
            <w:right w:val="none" w:sz="0" w:space="0" w:color="auto"/>
          </w:divBdr>
        </w:div>
        <w:div w:id="2062751950">
          <w:marLeft w:val="547"/>
          <w:marRight w:val="0"/>
          <w:marTop w:val="154"/>
          <w:marBottom w:val="0"/>
          <w:divBdr>
            <w:top w:val="none" w:sz="0" w:space="0" w:color="auto"/>
            <w:left w:val="none" w:sz="0" w:space="0" w:color="auto"/>
            <w:bottom w:val="none" w:sz="0" w:space="0" w:color="auto"/>
            <w:right w:val="none" w:sz="0" w:space="0" w:color="auto"/>
          </w:divBdr>
        </w:div>
        <w:div w:id="444816129">
          <w:marLeft w:val="547"/>
          <w:marRight w:val="0"/>
          <w:marTop w:val="154"/>
          <w:marBottom w:val="0"/>
          <w:divBdr>
            <w:top w:val="none" w:sz="0" w:space="0" w:color="auto"/>
            <w:left w:val="none" w:sz="0" w:space="0" w:color="auto"/>
            <w:bottom w:val="none" w:sz="0" w:space="0" w:color="auto"/>
            <w:right w:val="none" w:sz="0" w:space="0" w:color="auto"/>
          </w:divBdr>
        </w:div>
      </w:divsChild>
    </w:div>
    <w:div w:id="1669364603">
      <w:bodyDiv w:val="1"/>
      <w:marLeft w:val="0"/>
      <w:marRight w:val="0"/>
      <w:marTop w:val="0"/>
      <w:marBottom w:val="0"/>
      <w:divBdr>
        <w:top w:val="none" w:sz="0" w:space="0" w:color="auto"/>
        <w:left w:val="none" w:sz="0" w:space="0" w:color="auto"/>
        <w:bottom w:val="none" w:sz="0" w:space="0" w:color="auto"/>
        <w:right w:val="none" w:sz="0" w:space="0" w:color="auto"/>
      </w:divBdr>
    </w:div>
    <w:div w:id="1703937933">
      <w:bodyDiv w:val="1"/>
      <w:marLeft w:val="0"/>
      <w:marRight w:val="0"/>
      <w:marTop w:val="0"/>
      <w:marBottom w:val="0"/>
      <w:divBdr>
        <w:top w:val="none" w:sz="0" w:space="0" w:color="auto"/>
        <w:left w:val="none" w:sz="0" w:space="0" w:color="auto"/>
        <w:bottom w:val="none" w:sz="0" w:space="0" w:color="auto"/>
        <w:right w:val="none" w:sz="0" w:space="0" w:color="auto"/>
      </w:divBdr>
      <w:divsChild>
        <w:div w:id="500045114">
          <w:marLeft w:val="547"/>
          <w:marRight w:val="0"/>
          <w:marTop w:val="154"/>
          <w:marBottom w:val="0"/>
          <w:divBdr>
            <w:top w:val="none" w:sz="0" w:space="0" w:color="auto"/>
            <w:left w:val="none" w:sz="0" w:space="0" w:color="auto"/>
            <w:bottom w:val="none" w:sz="0" w:space="0" w:color="auto"/>
            <w:right w:val="none" w:sz="0" w:space="0" w:color="auto"/>
          </w:divBdr>
        </w:div>
        <w:div w:id="1590965964">
          <w:marLeft w:val="547"/>
          <w:marRight w:val="0"/>
          <w:marTop w:val="96"/>
          <w:marBottom w:val="0"/>
          <w:divBdr>
            <w:top w:val="none" w:sz="0" w:space="0" w:color="auto"/>
            <w:left w:val="none" w:sz="0" w:space="0" w:color="auto"/>
            <w:bottom w:val="none" w:sz="0" w:space="0" w:color="auto"/>
            <w:right w:val="none" w:sz="0" w:space="0" w:color="auto"/>
          </w:divBdr>
        </w:div>
        <w:div w:id="1116023449">
          <w:marLeft w:val="547"/>
          <w:marRight w:val="0"/>
          <w:marTop w:val="96"/>
          <w:marBottom w:val="0"/>
          <w:divBdr>
            <w:top w:val="none" w:sz="0" w:space="0" w:color="auto"/>
            <w:left w:val="none" w:sz="0" w:space="0" w:color="auto"/>
            <w:bottom w:val="none" w:sz="0" w:space="0" w:color="auto"/>
            <w:right w:val="none" w:sz="0" w:space="0" w:color="auto"/>
          </w:divBdr>
        </w:div>
        <w:div w:id="849568521">
          <w:marLeft w:val="547"/>
          <w:marRight w:val="0"/>
          <w:marTop w:val="96"/>
          <w:marBottom w:val="0"/>
          <w:divBdr>
            <w:top w:val="none" w:sz="0" w:space="0" w:color="auto"/>
            <w:left w:val="none" w:sz="0" w:space="0" w:color="auto"/>
            <w:bottom w:val="none" w:sz="0" w:space="0" w:color="auto"/>
            <w:right w:val="none" w:sz="0" w:space="0" w:color="auto"/>
          </w:divBdr>
        </w:div>
        <w:div w:id="28183907">
          <w:marLeft w:val="547"/>
          <w:marRight w:val="0"/>
          <w:marTop w:val="96"/>
          <w:marBottom w:val="0"/>
          <w:divBdr>
            <w:top w:val="none" w:sz="0" w:space="0" w:color="auto"/>
            <w:left w:val="none" w:sz="0" w:space="0" w:color="auto"/>
            <w:bottom w:val="none" w:sz="0" w:space="0" w:color="auto"/>
            <w:right w:val="none" w:sz="0" w:space="0" w:color="auto"/>
          </w:divBdr>
        </w:div>
        <w:div w:id="733893488">
          <w:marLeft w:val="547"/>
          <w:marRight w:val="0"/>
          <w:marTop w:val="96"/>
          <w:marBottom w:val="0"/>
          <w:divBdr>
            <w:top w:val="none" w:sz="0" w:space="0" w:color="auto"/>
            <w:left w:val="none" w:sz="0" w:space="0" w:color="auto"/>
            <w:bottom w:val="none" w:sz="0" w:space="0" w:color="auto"/>
            <w:right w:val="none" w:sz="0" w:space="0" w:color="auto"/>
          </w:divBdr>
        </w:div>
        <w:div w:id="329261379">
          <w:marLeft w:val="547"/>
          <w:marRight w:val="0"/>
          <w:marTop w:val="96"/>
          <w:marBottom w:val="0"/>
          <w:divBdr>
            <w:top w:val="none" w:sz="0" w:space="0" w:color="auto"/>
            <w:left w:val="none" w:sz="0" w:space="0" w:color="auto"/>
            <w:bottom w:val="none" w:sz="0" w:space="0" w:color="auto"/>
            <w:right w:val="none" w:sz="0" w:space="0" w:color="auto"/>
          </w:divBdr>
        </w:div>
        <w:div w:id="612395214">
          <w:marLeft w:val="547"/>
          <w:marRight w:val="0"/>
          <w:marTop w:val="96"/>
          <w:marBottom w:val="0"/>
          <w:divBdr>
            <w:top w:val="none" w:sz="0" w:space="0" w:color="auto"/>
            <w:left w:val="none" w:sz="0" w:space="0" w:color="auto"/>
            <w:bottom w:val="none" w:sz="0" w:space="0" w:color="auto"/>
            <w:right w:val="none" w:sz="0" w:space="0" w:color="auto"/>
          </w:divBdr>
        </w:div>
        <w:div w:id="1471555788">
          <w:marLeft w:val="547"/>
          <w:marRight w:val="0"/>
          <w:marTop w:val="96"/>
          <w:marBottom w:val="0"/>
          <w:divBdr>
            <w:top w:val="none" w:sz="0" w:space="0" w:color="auto"/>
            <w:left w:val="none" w:sz="0" w:space="0" w:color="auto"/>
            <w:bottom w:val="none" w:sz="0" w:space="0" w:color="auto"/>
            <w:right w:val="none" w:sz="0" w:space="0" w:color="auto"/>
          </w:divBdr>
        </w:div>
        <w:div w:id="711148871">
          <w:marLeft w:val="547"/>
          <w:marRight w:val="0"/>
          <w:marTop w:val="96"/>
          <w:marBottom w:val="0"/>
          <w:divBdr>
            <w:top w:val="none" w:sz="0" w:space="0" w:color="auto"/>
            <w:left w:val="none" w:sz="0" w:space="0" w:color="auto"/>
            <w:bottom w:val="none" w:sz="0" w:space="0" w:color="auto"/>
            <w:right w:val="none" w:sz="0" w:space="0" w:color="auto"/>
          </w:divBdr>
        </w:div>
        <w:div w:id="1395081962">
          <w:marLeft w:val="547"/>
          <w:marRight w:val="0"/>
          <w:marTop w:val="96"/>
          <w:marBottom w:val="0"/>
          <w:divBdr>
            <w:top w:val="none" w:sz="0" w:space="0" w:color="auto"/>
            <w:left w:val="none" w:sz="0" w:space="0" w:color="auto"/>
            <w:bottom w:val="none" w:sz="0" w:space="0" w:color="auto"/>
            <w:right w:val="none" w:sz="0" w:space="0" w:color="auto"/>
          </w:divBdr>
        </w:div>
        <w:div w:id="390075984">
          <w:marLeft w:val="547"/>
          <w:marRight w:val="0"/>
          <w:marTop w:val="96"/>
          <w:marBottom w:val="0"/>
          <w:divBdr>
            <w:top w:val="none" w:sz="0" w:space="0" w:color="auto"/>
            <w:left w:val="none" w:sz="0" w:space="0" w:color="auto"/>
            <w:bottom w:val="none" w:sz="0" w:space="0" w:color="auto"/>
            <w:right w:val="none" w:sz="0" w:space="0" w:color="auto"/>
          </w:divBdr>
        </w:div>
        <w:div w:id="342441825">
          <w:marLeft w:val="547"/>
          <w:marRight w:val="0"/>
          <w:marTop w:val="96"/>
          <w:marBottom w:val="0"/>
          <w:divBdr>
            <w:top w:val="none" w:sz="0" w:space="0" w:color="auto"/>
            <w:left w:val="none" w:sz="0" w:space="0" w:color="auto"/>
            <w:bottom w:val="none" w:sz="0" w:space="0" w:color="auto"/>
            <w:right w:val="none" w:sz="0" w:space="0" w:color="auto"/>
          </w:divBdr>
        </w:div>
        <w:div w:id="2121021016">
          <w:marLeft w:val="547"/>
          <w:marRight w:val="0"/>
          <w:marTop w:val="96"/>
          <w:marBottom w:val="0"/>
          <w:divBdr>
            <w:top w:val="none" w:sz="0" w:space="0" w:color="auto"/>
            <w:left w:val="none" w:sz="0" w:space="0" w:color="auto"/>
            <w:bottom w:val="none" w:sz="0" w:space="0" w:color="auto"/>
            <w:right w:val="none" w:sz="0" w:space="0" w:color="auto"/>
          </w:divBdr>
        </w:div>
      </w:divsChild>
    </w:div>
    <w:div w:id="1721054138">
      <w:bodyDiv w:val="1"/>
      <w:marLeft w:val="0"/>
      <w:marRight w:val="0"/>
      <w:marTop w:val="0"/>
      <w:marBottom w:val="0"/>
      <w:divBdr>
        <w:top w:val="none" w:sz="0" w:space="0" w:color="auto"/>
        <w:left w:val="none" w:sz="0" w:space="0" w:color="auto"/>
        <w:bottom w:val="none" w:sz="0" w:space="0" w:color="auto"/>
        <w:right w:val="none" w:sz="0" w:space="0" w:color="auto"/>
      </w:divBdr>
      <w:divsChild>
        <w:div w:id="1519538068">
          <w:marLeft w:val="547"/>
          <w:marRight w:val="0"/>
          <w:marTop w:val="154"/>
          <w:marBottom w:val="0"/>
          <w:divBdr>
            <w:top w:val="none" w:sz="0" w:space="0" w:color="auto"/>
            <w:left w:val="none" w:sz="0" w:space="0" w:color="auto"/>
            <w:bottom w:val="none" w:sz="0" w:space="0" w:color="auto"/>
            <w:right w:val="none" w:sz="0" w:space="0" w:color="auto"/>
          </w:divBdr>
        </w:div>
        <w:div w:id="1950970485">
          <w:marLeft w:val="547"/>
          <w:marRight w:val="0"/>
          <w:marTop w:val="154"/>
          <w:marBottom w:val="0"/>
          <w:divBdr>
            <w:top w:val="none" w:sz="0" w:space="0" w:color="auto"/>
            <w:left w:val="none" w:sz="0" w:space="0" w:color="auto"/>
            <w:bottom w:val="none" w:sz="0" w:space="0" w:color="auto"/>
            <w:right w:val="none" w:sz="0" w:space="0" w:color="auto"/>
          </w:divBdr>
        </w:div>
        <w:div w:id="676271176">
          <w:marLeft w:val="547"/>
          <w:marRight w:val="0"/>
          <w:marTop w:val="154"/>
          <w:marBottom w:val="0"/>
          <w:divBdr>
            <w:top w:val="none" w:sz="0" w:space="0" w:color="auto"/>
            <w:left w:val="none" w:sz="0" w:space="0" w:color="auto"/>
            <w:bottom w:val="none" w:sz="0" w:space="0" w:color="auto"/>
            <w:right w:val="none" w:sz="0" w:space="0" w:color="auto"/>
          </w:divBdr>
        </w:div>
        <w:div w:id="741221081">
          <w:marLeft w:val="547"/>
          <w:marRight w:val="0"/>
          <w:marTop w:val="154"/>
          <w:marBottom w:val="0"/>
          <w:divBdr>
            <w:top w:val="none" w:sz="0" w:space="0" w:color="auto"/>
            <w:left w:val="none" w:sz="0" w:space="0" w:color="auto"/>
            <w:bottom w:val="none" w:sz="0" w:space="0" w:color="auto"/>
            <w:right w:val="none" w:sz="0" w:space="0" w:color="auto"/>
          </w:divBdr>
        </w:div>
      </w:divsChild>
    </w:div>
    <w:div w:id="1775397653">
      <w:bodyDiv w:val="1"/>
      <w:marLeft w:val="0"/>
      <w:marRight w:val="0"/>
      <w:marTop w:val="0"/>
      <w:marBottom w:val="0"/>
      <w:divBdr>
        <w:top w:val="none" w:sz="0" w:space="0" w:color="auto"/>
        <w:left w:val="none" w:sz="0" w:space="0" w:color="auto"/>
        <w:bottom w:val="none" w:sz="0" w:space="0" w:color="auto"/>
        <w:right w:val="none" w:sz="0" w:space="0" w:color="auto"/>
      </w:divBdr>
      <w:divsChild>
        <w:div w:id="586111626">
          <w:marLeft w:val="547"/>
          <w:marRight w:val="0"/>
          <w:marTop w:val="154"/>
          <w:marBottom w:val="0"/>
          <w:divBdr>
            <w:top w:val="none" w:sz="0" w:space="0" w:color="auto"/>
            <w:left w:val="none" w:sz="0" w:space="0" w:color="auto"/>
            <w:bottom w:val="none" w:sz="0" w:space="0" w:color="auto"/>
            <w:right w:val="none" w:sz="0" w:space="0" w:color="auto"/>
          </w:divBdr>
        </w:div>
        <w:div w:id="1943566153">
          <w:marLeft w:val="547"/>
          <w:marRight w:val="0"/>
          <w:marTop w:val="154"/>
          <w:marBottom w:val="0"/>
          <w:divBdr>
            <w:top w:val="none" w:sz="0" w:space="0" w:color="auto"/>
            <w:left w:val="none" w:sz="0" w:space="0" w:color="auto"/>
            <w:bottom w:val="none" w:sz="0" w:space="0" w:color="auto"/>
            <w:right w:val="none" w:sz="0" w:space="0" w:color="auto"/>
          </w:divBdr>
        </w:div>
      </w:divsChild>
    </w:div>
    <w:div w:id="1917742146">
      <w:bodyDiv w:val="1"/>
      <w:marLeft w:val="0"/>
      <w:marRight w:val="0"/>
      <w:marTop w:val="0"/>
      <w:marBottom w:val="0"/>
      <w:divBdr>
        <w:top w:val="none" w:sz="0" w:space="0" w:color="auto"/>
        <w:left w:val="none" w:sz="0" w:space="0" w:color="auto"/>
        <w:bottom w:val="none" w:sz="0" w:space="0" w:color="auto"/>
        <w:right w:val="none" w:sz="0" w:space="0" w:color="auto"/>
      </w:divBdr>
    </w:div>
    <w:div w:id="2038698766">
      <w:bodyDiv w:val="1"/>
      <w:marLeft w:val="0"/>
      <w:marRight w:val="0"/>
      <w:marTop w:val="0"/>
      <w:marBottom w:val="0"/>
      <w:divBdr>
        <w:top w:val="none" w:sz="0" w:space="0" w:color="auto"/>
        <w:left w:val="none" w:sz="0" w:space="0" w:color="auto"/>
        <w:bottom w:val="none" w:sz="0" w:space="0" w:color="auto"/>
        <w:right w:val="none" w:sz="0" w:space="0" w:color="auto"/>
      </w:divBdr>
    </w:div>
    <w:div w:id="2051416078">
      <w:bodyDiv w:val="1"/>
      <w:marLeft w:val="0"/>
      <w:marRight w:val="0"/>
      <w:marTop w:val="0"/>
      <w:marBottom w:val="0"/>
      <w:divBdr>
        <w:top w:val="none" w:sz="0" w:space="0" w:color="auto"/>
        <w:left w:val="none" w:sz="0" w:space="0" w:color="auto"/>
        <w:bottom w:val="none" w:sz="0" w:space="0" w:color="auto"/>
        <w:right w:val="none" w:sz="0" w:space="0" w:color="auto"/>
      </w:divBdr>
      <w:divsChild>
        <w:div w:id="1676613924">
          <w:marLeft w:val="547"/>
          <w:marRight w:val="0"/>
          <w:marTop w:val="154"/>
          <w:marBottom w:val="0"/>
          <w:divBdr>
            <w:top w:val="none" w:sz="0" w:space="0" w:color="auto"/>
            <w:left w:val="none" w:sz="0" w:space="0" w:color="auto"/>
            <w:bottom w:val="none" w:sz="0" w:space="0" w:color="auto"/>
            <w:right w:val="none" w:sz="0" w:space="0" w:color="auto"/>
          </w:divBdr>
        </w:div>
        <w:div w:id="465321521">
          <w:marLeft w:val="547"/>
          <w:marRight w:val="0"/>
          <w:marTop w:val="154"/>
          <w:marBottom w:val="0"/>
          <w:divBdr>
            <w:top w:val="none" w:sz="0" w:space="0" w:color="auto"/>
            <w:left w:val="none" w:sz="0" w:space="0" w:color="auto"/>
            <w:bottom w:val="none" w:sz="0" w:space="0" w:color="auto"/>
            <w:right w:val="none" w:sz="0" w:space="0" w:color="auto"/>
          </w:divBdr>
        </w:div>
      </w:divsChild>
    </w:div>
    <w:div w:id="2110198892">
      <w:bodyDiv w:val="1"/>
      <w:marLeft w:val="0"/>
      <w:marRight w:val="0"/>
      <w:marTop w:val="0"/>
      <w:marBottom w:val="0"/>
      <w:divBdr>
        <w:top w:val="none" w:sz="0" w:space="0" w:color="auto"/>
        <w:left w:val="none" w:sz="0" w:space="0" w:color="auto"/>
        <w:bottom w:val="none" w:sz="0" w:space="0" w:color="auto"/>
        <w:right w:val="none" w:sz="0" w:space="0" w:color="auto"/>
      </w:divBdr>
      <w:divsChild>
        <w:div w:id="2124104445">
          <w:marLeft w:val="547"/>
          <w:marRight w:val="0"/>
          <w:marTop w:val="154"/>
          <w:marBottom w:val="0"/>
          <w:divBdr>
            <w:top w:val="none" w:sz="0" w:space="0" w:color="auto"/>
            <w:left w:val="none" w:sz="0" w:space="0" w:color="auto"/>
            <w:bottom w:val="none" w:sz="0" w:space="0" w:color="auto"/>
            <w:right w:val="none" w:sz="0" w:space="0" w:color="auto"/>
          </w:divBdr>
        </w:div>
        <w:div w:id="1881162770">
          <w:marLeft w:val="547"/>
          <w:marRight w:val="0"/>
          <w:marTop w:val="154"/>
          <w:marBottom w:val="0"/>
          <w:divBdr>
            <w:top w:val="none" w:sz="0" w:space="0" w:color="auto"/>
            <w:left w:val="none" w:sz="0" w:space="0" w:color="auto"/>
            <w:bottom w:val="none" w:sz="0" w:space="0" w:color="auto"/>
            <w:right w:val="none" w:sz="0" w:space="0" w:color="auto"/>
          </w:divBdr>
        </w:div>
      </w:divsChild>
    </w:div>
    <w:div w:id="2112122541">
      <w:bodyDiv w:val="1"/>
      <w:marLeft w:val="0"/>
      <w:marRight w:val="0"/>
      <w:marTop w:val="0"/>
      <w:marBottom w:val="0"/>
      <w:divBdr>
        <w:top w:val="none" w:sz="0" w:space="0" w:color="auto"/>
        <w:left w:val="none" w:sz="0" w:space="0" w:color="auto"/>
        <w:bottom w:val="none" w:sz="0" w:space="0" w:color="auto"/>
        <w:right w:val="none" w:sz="0" w:space="0" w:color="auto"/>
      </w:divBdr>
    </w:div>
    <w:div w:id="2118983681">
      <w:bodyDiv w:val="1"/>
      <w:marLeft w:val="0"/>
      <w:marRight w:val="0"/>
      <w:marTop w:val="0"/>
      <w:marBottom w:val="0"/>
      <w:divBdr>
        <w:top w:val="none" w:sz="0" w:space="0" w:color="auto"/>
        <w:left w:val="none" w:sz="0" w:space="0" w:color="auto"/>
        <w:bottom w:val="none" w:sz="0" w:space="0" w:color="auto"/>
        <w:right w:val="none" w:sz="0" w:space="0" w:color="auto"/>
      </w:divBdr>
    </w:div>
    <w:div w:id="2120904506">
      <w:bodyDiv w:val="1"/>
      <w:marLeft w:val="0"/>
      <w:marRight w:val="0"/>
      <w:marTop w:val="0"/>
      <w:marBottom w:val="0"/>
      <w:divBdr>
        <w:top w:val="none" w:sz="0" w:space="0" w:color="auto"/>
        <w:left w:val="none" w:sz="0" w:space="0" w:color="auto"/>
        <w:bottom w:val="none" w:sz="0" w:space="0" w:color="auto"/>
        <w:right w:val="none" w:sz="0" w:space="0" w:color="auto"/>
      </w:divBdr>
      <w:divsChild>
        <w:div w:id="852765511">
          <w:marLeft w:val="547"/>
          <w:marRight w:val="0"/>
          <w:marTop w:val="96"/>
          <w:marBottom w:val="0"/>
          <w:divBdr>
            <w:top w:val="none" w:sz="0" w:space="0" w:color="auto"/>
            <w:left w:val="none" w:sz="0" w:space="0" w:color="auto"/>
            <w:bottom w:val="none" w:sz="0" w:space="0" w:color="auto"/>
            <w:right w:val="none" w:sz="0" w:space="0" w:color="auto"/>
          </w:divBdr>
        </w:div>
        <w:div w:id="1462190510">
          <w:marLeft w:val="547"/>
          <w:marRight w:val="0"/>
          <w:marTop w:val="96"/>
          <w:marBottom w:val="0"/>
          <w:divBdr>
            <w:top w:val="none" w:sz="0" w:space="0" w:color="auto"/>
            <w:left w:val="none" w:sz="0" w:space="0" w:color="auto"/>
            <w:bottom w:val="none" w:sz="0" w:space="0" w:color="auto"/>
            <w:right w:val="none" w:sz="0" w:space="0" w:color="auto"/>
          </w:divBdr>
        </w:div>
        <w:div w:id="1216044020">
          <w:marLeft w:val="547"/>
          <w:marRight w:val="0"/>
          <w:marTop w:val="96"/>
          <w:marBottom w:val="0"/>
          <w:divBdr>
            <w:top w:val="none" w:sz="0" w:space="0" w:color="auto"/>
            <w:left w:val="none" w:sz="0" w:space="0" w:color="auto"/>
            <w:bottom w:val="none" w:sz="0" w:space="0" w:color="auto"/>
            <w:right w:val="none" w:sz="0" w:space="0" w:color="auto"/>
          </w:divBdr>
        </w:div>
        <w:div w:id="1224097450">
          <w:marLeft w:val="547"/>
          <w:marRight w:val="0"/>
          <w:marTop w:val="96"/>
          <w:marBottom w:val="0"/>
          <w:divBdr>
            <w:top w:val="none" w:sz="0" w:space="0" w:color="auto"/>
            <w:left w:val="none" w:sz="0" w:space="0" w:color="auto"/>
            <w:bottom w:val="none" w:sz="0" w:space="0" w:color="auto"/>
            <w:right w:val="none" w:sz="0" w:space="0" w:color="auto"/>
          </w:divBdr>
        </w:div>
        <w:div w:id="251015302">
          <w:marLeft w:val="547"/>
          <w:marRight w:val="0"/>
          <w:marTop w:val="96"/>
          <w:marBottom w:val="0"/>
          <w:divBdr>
            <w:top w:val="none" w:sz="0" w:space="0" w:color="auto"/>
            <w:left w:val="none" w:sz="0" w:space="0" w:color="auto"/>
            <w:bottom w:val="none" w:sz="0" w:space="0" w:color="auto"/>
            <w:right w:val="none" w:sz="0" w:space="0" w:color="auto"/>
          </w:divBdr>
        </w:div>
        <w:div w:id="707527316">
          <w:marLeft w:val="547"/>
          <w:marRight w:val="0"/>
          <w:marTop w:val="96"/>
          <w:marBottom w:val="0"/>
          <w:divBdr>
            <w:top w:val="none" w:sz="0" w:space="0" w:color="auto"/>
            <w:left w:val="none" w:sz="0" w:space="0" w:color="auto"/>
            <w:bottom w:val="none" w:sz="0" w:space="0" w:color="auto"/>
            <w:right w:val="none" w:sz="0" w:space="0" w:color="auto"/>
          </w:divBdr>
        </w:div>
        <w:div w:id="1820223356">
          <w:marLeft w:val="547"/>
          <w:marRight w:val="0"/>
          <w:marTop w:val="96"/>
          <w:marBottom w:val="0"/>
          <w:divBdr>
            <w:top w:val="none" w:sz="0" w:space="0" w:color="auto"/>
            <w:left w:val="none" w:sz="0" w:space="0" w:color="auto"/>
            <w:bottom w:val="none" w:sz="0" w:space="0" w:color="auto"/>
            <w:right w:val="none" w:sz="0" w:space="0" w:color="auto"/>
          </w:divBdr>
        </w:div>
        <w:div w:id="664936469">
          <w:marLeft w:val="547"/>
          <w:marRight w:val="0"/>
          <w:marTop w:val="96"/>
          <w:marBottom w:val="0"/>
          <w:divBdr>
            <w:top w:val="none" w:sz="0" w:space="0" w:color="auto"/>
            <w:left w:val="none" w:sz="0" w:space="0" w:color="auto"/>
            <w:bottom w:val="none" w:sz="0" w:space="0" w:color="auto"/>
            <w:right w:val="none" w:sz="0" w:space="0" w:color="auto"/>
          </w:divBdr>
        </w:div>
        <w:div w:id="1641886131">
          <w:marLeft w:val="547"/>
          <w:marRight w:val="0"/>
          <w:marTop w:val="96"/>
          <w:marBottom w:val="0"/>
          <w:divBdr>
            <w:top w:val="none" w:sz="0" w:space="0" w:color="auto"/>
            <w:left w:val="none" w:sz="0" w:space="0" w:color="auto"/>
            <w:bottom w:val="none" w:sz="0" w:space="0" w:color="auto"/>
            <w:right w:val="none" w:sz="0" w:space="0" w:color="auto"/>
          </w:divBdr>
        </w:div>
        <w:div w:id="808086160">
          <w:marLeft w:val="547"/>
          <w:marRight w:val="0"/>
          <w:marTop w:val="96"/>
          <w:marBottom w:val="0"/>
          <w:divBdr>
            <w:top w:val="none" w:sz="0" w:space="0" w:color="auto"/>
            <w:left w:val="none" w:sz="0" w:space="0" w:color="auto"/>
            <w:bottom w:val="none" w:sz="0" w:space="0" w:color="auto"/>
            <w:right w:val="none" w:sz="0" w:space="0" w:color="auto"/>
          </w:divBdr>
        </w:div>
        <w:div w:id="1235167234">
          <w:marLeft w:val="547"/>
          <w:marRight w:val="0"/>
          <w:marTop w:val="96"/>
          <w:marBottom w:val="0"/>
          <w:divBdr>
            <w:top w:val="none" w:sz="0" w:space="0" w:color="auto"/>
            <w:left w:val="none" w:sz="0" w:space="0" w:color="auto"/>
            <w:bottom w:val="none" w:sz="0" w:space="0" w:color="auto"/>
            <w:right w:val="none" w:sz="0" w:space="0" w:color="auto"/>
          </w:divBdr>
        </w:div>
        <w:div w:id="1929076579">
          <w:marLeft w:val="547"/>
          <w:marRight w:val="0"/>
          <w:marTop w:val="96"/>
          <w:marBottom w:val="0"/>
          <w:divBdr>
            <w:top w:val="none" w:sz="0" w:space="0" w:color="auto"/>
            <w:left w:val="none" w:sz="0" w:space="0" w:color="auto"/>
            <w:bottom w:val="none" w:sz="0" w:space="0" w:color="auto"/>
            <w:right w:val="none" w:sz="0" w:space="0" w:color="auto"/>
          </w:divBdr>
        </w:div>
        <w:div w:id="149910559">
          <w:marLeft w:val="547"/>
          <w:marRight w:val="0"/>
          <w:marTop w:val="96"/>
          <w:marBottom w:val="0"/>
          <w:divBdr>
            <w:top w:val="none" w:sz="0" w:space="0" w:color="auto"/>
            <w:left w:val="none" w:sz="0" w:space="0" w:color="auto"/>
            <w:bottom w:val="none" w:sz="0" w:space="0" w:color="auto"/>
            <w:right w:val="none" w:sz="0" w:space="0" w:color="auto"/>
          </w:divBdr>
        </w:div>
        <w:div w:id="1655337167">
          <w:marLeft w:val="547"/>
          <w:marRight w:val="0"/>
          <w:marTop w:val="96"/>
          <w:marBottom w:val="0"/>
          <w:divBdr>
            <w:top w:val="none" w:sz="0" w:space="0" w:color="auto"/>
            <w:left w:val="none" w:sz="0" w:space="0" w:color="auto"/>
            <w:bottom w:val="none" w:sz="0" w:space="0" w:color="auto"/>
            <w:right w:val="none" w:sz="0" w:space="0" w:color="auto"/>
          </w:divBdr>
        </w:div>
        <w:div w:id="1516074502">
          <w:marLeft w:val="547"/>
          <w:marRight w:val="0"/>
          <w:marTop w:val="96"/>
          <w:marBottom w:val="0"/>
          <w:divBdr>
            <w:top w:val="none" w:sz="0" w:space="0" w:color="auto"/>
            <w:left w:val="none" w:sz="0" w:space="0" w:color="auto"/>
            <w:bottom w:val="none" w:sz="0" w:space="0" w:color="auto"/>
            <w:right w:val="none" w:sz="0" w:space="0" w:color="auto"/>
          </w:divBdr>
        </w:div>
      </w:divsChild>
    </w:div>
    <w:div w:id="213610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home.cc/Gossip/JavaGossip-V2/ObjectInOutStream.htm" TargetMode="External"/><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penhome.cc/Gossip/JavaGossip-V2/DataInOutStream.htm" TargetMode="External"/><Relationship Id="rId17" Type="http://schemas.openxmlformats.org/officeDocument/2006/relationships/hyperlink" Target="https://openhome.cc/Gossip/JavaGossip-V2/ObjectInOutStream.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penhome.cc/Gossip/JavaGossip-V2/DataInOutStream.htm" TargetMode="External"/><Relationship Id="rId20" Type="http://schemas.openxmlformats.org/officeDocument/2006/relationships/hyperlink" Target="http://3.bp.blogspot.com/-B7uuc20zWh4/VKUeM1GmAXI/AAAAAAAAAlE/f6cVjs7Mz9Q/s1600/IO.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home.cc/Gossip/JavaGossip-V2/BufferedInOutStream.htm" TargetMode="External"/><Relationship Id="rId24" Type="http://schemas.openxmlformats.org/officeDocument/2006/relationships/hyperlink" Target="http://www.cnblogs.com/vigarbuaa/archive/2013/01/13/2858859.html" TargetMode="External"/><Relationship Id="rId5" Type="http://schemas.openxmlformats.org/officeDocument/2006/relationships/webSettings" Target="webSettings.xml"/><Relationship Id="rId15" Type="http://schemas.openxmlformats.org/officeDocument/2006/relationships/hyperlink" Target="https://openhome.cc/Gossip/JavaGossip-V2/BufferedInOutStream.htm"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openhome.cc/Gossip/DesignPattern/DecoratorPattern.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penhome.cc/Gossip/DesignPattern/DecoratorPattern.htm"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ni\AppData\Roaming\Microsoft\Templates\Normal.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53E9A4-419C-489E-B9D1-2BE64524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168</TotalTime>
  <Pages>19</Pages>
  <Words>4631</Words>
  <Characters>26399</Characters>
  <Application>Microsoft Office Word</Application>
  <DocSecurity>0</DocSecurity>
  <Lines>219</Lines>
  <Paragraphs>61</Paragraphs>
  <ScaleCrop>false</ScaleCrop>
  <Company>Howhy Workshop</Company>
  <LinksUpToDate>false</LinksUpToDate>
  <CharactersWithSpaces>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Jinni</dc:creator>
  <cp:keywords/>
  <dc:description/>
  <cp:lastModifiedBy>Jinni Tsay</cp:lastModifiedBy>
  <cp:revision>14</cp:revision>
  <cp:lastPrinted>2017-11-13T08:07:00Z</cp:lastPrinted>
  <dcterms:created xsi:type="dcterms:W3CDTF">2018-04-16T03:59:00Z</dcterms:created>
  <dcterms:modified xsi:type="dcterms:W3CDTF">2018-04-16T08:06:00Z</dcterms:modified>
</cp:coreProperties>
</file>